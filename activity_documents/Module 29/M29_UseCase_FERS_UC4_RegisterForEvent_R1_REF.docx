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066A3C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066A3C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066A3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066A3C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066A3C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UC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>4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: Register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 xml:space="preserve"> for </w:t>
      </w:r>
      <w:r w:rsidR="00712D01">
        <w:rPr>
          <w:rFonts w:ascii="Arial" w:eastAsia="Batang" w:hAnsi="Arial"/>
          <w:b/>
          <w:kern w:val="28"/>
          <w:sz w:val="36"/>
          <w:lang w:val="en-US"/>
        </w:rPr>
        <w:t xml:space="preserve">New 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>Event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0002EF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0002EF" w:rsidRPr="000002EF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066A3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066A3C" w:rsidRDefault="00813458" w:rsidP="00813458">
      <w:pPr>
        <w:spacing w:after="0"/>
        <w:rPr>
          <w:rFonts w:ascii="Arial" w:hAnsi="Arial" w:cs="Arial"/>
          <w:u w:val="single"/>
        </w:rPr>
      </w:pPr>
      <w:r w:rsidRPr="00066A3C">
        <w:rPr>
          <w:rFonts w:ascii="Arial" w:hAnsi="Arial" w:cs="Arial"/>
          <w:b/>
        </w:rPr>
        <w:t xml:space="preserve">Project:  </w:t>
      </w:r>
      <w:r w:rsidRPr="00066A3C">
        <w:rPr>
          <w:rFonts w:ascii="Arial" w:hAnsi="Arial" w:cs="Arial"/>
          <w:b/>
        </w:rPr>
        <w:tab/>
      </w:r>
      <w:r w:rsidR="007A2324" w:rsidRPr="00066A3C">
        <w:rPr>
          <w:rFonts w:ascii="Arial" w:hAnsi="Arial" w:cs="Arial"/>
          <w:u w:val="single"/>
        </w:rPr>
        <w:t xml:space="preserve">New Codington Festival Online </w:t>
      </w:r>
      <w:r w:rsidRPr="00066A3C">
        <w:rPr>
          <w:rFonts w:ascii="Arial" w:hAnsi="Arial" w:cs="Arial"/>
          <w:u w:val="single"/>
        </w:rPr>
        <w:t>Project</w:t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</w:p>
    <w:p w:rsidR="00813458" w:rsidRPr="00066A3C" w:rsidRDefault="00813458" w:rsidP="00813458">
      <w:pPr>
        <w:spacing w:after="0"/>
        <w:rPr>
          <w:rFonts w:ascii="Arial" w:hAnsi="Arial" w:cs="Arial"/>
        </w:rPr>
      </w:pPr>
    </w:p>
    <w:p w:rsidR="00813458" w:rsidRPr="00066A3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066A3C">
        <w:rPr>
          <w:rFonts w:ascii="Arial" w:hAnsi="Arial" w:cs="Arial"/>
          <w:b/>
        </w:rPr>
        <w:t>System:</w:t>
      </w:r>
      <w:r w:rsidRPr="00066A3C">
        <w:rPr>
          <w:rFonts w:ascii="Arial" w:hAnsi="Arial" w:cs="Arial"/>
          <w:b/>
        </w:rPr>
        <w:tab/>
      </w:r>
      <w:r w:rsidR="00340B47" w:rsidRPr="00066A3C">
        <w:rPr>
          <w:rFonts w:ascii="Arial" w:hAnsi="Arial" w:cs="Arial"/>
          <w:u w:val="single"/>
        </w:rPr>
        <w:t xml:space="preserve"> </w:t>
      </w:r>
      <w:r w:rsidR="00FB7A16" w:rsidRPr="00066A3C">
        <w:rPr>
          <w:rFonts w:ascii="Arial" w:hAnsi="Arial" w:cs="Arial"/>
          <w:u w:val="single"/>
        </w:rPr>
        <w:t xml:space="preserve">Festival Event Registration System </w:t>
      </w:r>
      <w:r w:rsidR="00340B47" w:rsidRPr="00066A3C">
        <w:rPr>
          <w:rFonts w:ascii="Arial" w:hAnsi="Arial" w:cs="Arial"/>
          <w:u w:val="single"/>
        </w:rPr>
        <w:t>– Release 1</w:t>
      </w:r>
      <w:r w:rsidR="00801A6B" w:rsidRPr="00066A3C">
        <w:rPr>
          <w:rFonts w:ascii="Arial" w:hAnsi="Arial" w:cs="Arial"/>
          <w:u w:val="single"/>
        </w:rPr>
        <w:t xml:space="preserve"> </w:t>
      </w:r>
      <w:r w:rsidRPr="00066A3C">
        <w:rPr>
          <w:rFonts w:ascii="Arial" w:hAnsi="Arial" w:cs="Arial"/>
          <w:u w:val="single"/>
        </w:rPr>
        <w:tab/>
      </w:r>
    </w:p>
    <w:p w:rsidR="00813458" w:rsidRPr="00066A3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066A3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066A3C">
        <w:rPr>
          <w:rFonts w:cs="Arial"/>
          <w:color w:val="auto"/>
          <w:sz w:val="22"/>
          <w:szCs w:val="22"/>
        </w:rPr>
        <w:t>Table of Contents</w:t>
      </w:r>
    </w:p>
    <w:p w:rsidR="0024558C" w:rsidRPr="00066A3C" w:rsidRDefault="0024558C">
      <w:pPr>
        <w:pStyle w:val="TOC1"/>
        <w:rPr>
          <w:rFonts w:ascii="Arial" w:hAnsi="Arial" w:cs="Arial"/>
          <w:szCs w:val="22"/>
        </w:rPr>
      </w:pPr>
    </w:p>
    <w:p w:rsidR="00944BBB" w:rsidRDefault="003F3356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66A3C">
        <w:rPr>
          <w:rFonts w:ascii="Arial" w:hAnsi="Arial" w:cs="Arial"/>
          <w:szCs w:val="22"/>
        </w:rPr>
        <w:fldChar w:fldCharType="begin"/>
      </w:r>
      <w:r w:rsidR="0024558C" w:rsidRPr="00066A3C">
        <w:rPr>
          <w:rFonts w:ascii="Arial" w:hAnsi="Arial" w:cs="Arial"/>
          <w:szCs w:val="22"/>
        </w:rPr>
        <w:instrText xml:space="preserve"> TOC \o "2-3" \h \z \t "Heading 1,1" </w:instrText>
      </w:r>
      <w:r w:rsidRPr="00066A3C">
        <w:rPr>
          <w:rFonts w:ascii="Arial" w:hAnsi="Arial" w:cs="Arial"/>
          <w:szCs w:val="22"/>
        </w:rPr>
        <w:fldChar w:fldCharType="separate"/>
      </w:r>
      <w:hyperlink w:anchor="_Toc319483101" w:history="1">
        <w:r w:rsidR="00944BBB" w:rsidRPr="006426A2">
          <w:rPr>
            <w:rStyle w:val="Hyperlink"/>
            <w:rFonts w:ascii="Arial" w:hAnsi="Arial"/>
            <w:noProof/>
          </w:rPr>
          <w:t>1</w:t>
        </w:r>
        <w:r w:rsidR="00944BB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UC4: RegisterFORNewEVENT Use Case – Release 1</w:t>
        </w:r>
        <w:r w:rsidR="00944B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BBB" w:rsidRDefault="003F33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02" w:history="1">
        <w:r w:rsidR="00944BBB" w:rsidRPr="006426A2">
          <w:rPr>
            <w:rStyle w:val="Hyperlink"/>
            <w:rFonts w:ascii="Arial" w:hAnsi="Arial"/>
            <w:noProof/>
          </w:rPr>
          <w:t>1.1</w:t>
        </w:r>
        <w:r w:rsidR="00944B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Summary</w:t>
        </w:r>
        <w:r w:rsidR="00944B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BBB" w:rsidRDefault="003F33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03" w:history="1">
        <w:r w:rsidR="00944BBB" w:rsidRPr="006426A2">
          <w:rPr>
            <w:rStyle w:val="Hyperlink"/>
            <w:rFonts w:ascii="Arial" w:hAnsi="Arial"/>
            <w:noProof/>
          </w:rPr>
          <w:t>1.2</w:t>
        </w:r>
        <w:r w:rsidR="00944B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Main Flow</w:t>
        </w:r>
        <w:r w:rsidR="00944B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BBB" w:rsidRDefault="003F33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04" w:history="1">
        <w:r w:rsidR="00944BBB" w:rsidRPr="006426A2">
          <w:rPr>
            <w:rStyle w:val="Hyperlink"/>
            <w:rFonts w:ascii="Arial" w:hAnsi="Arial"/>
            <w:noProof/>
          </w:rPr>
          <w:t>1.3</w:t>
        </w:r>
        <w:r w:rsidR="00944B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Alternate Flows</w:t>
        </w:r>
        <w:r w:rsidR="00944B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558C" w:rsidRPr="00066A3C" w:rsidRDefault="003F3356">
      <w:pPr>
        <w:pStyle w:val="TOC1"/>
        <w:rPr>
          <w:rFonts w:ascii="Arial" w:hAnsi="Arial" w:cs="Arial"/>
          <w:szCs w:val="22"/>
        </w:rPr>
      </w:pPr>
      <w:r w:rsidRPr="00066A3C">
        <w:rPr>
          <w:rFonts w:ascii="Arial" w:hAnsi="Arial" w:cs="Arial"/>
          <w:szCs w:val="22"/>
        </w:rPr>
        <w:fldChar w:fldCharType="end"/>
      </w:r>
    </w:p>
    <w:p w:rsidR="0024558C" w:rsidRPr="00066A3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066A3C">
        <w:rPr>
          <w:rFonts w:ascii="Arial" w:hAnsi="Arial" w:cs="Arial"/>
          <w:szCs w:val="22"/>
        </w:rPr>
        <w:br w:type="page"/>
      </w:r>
    </w:p>
    <w:p w:rsidR="0097510B" w:rsidRPr="00066A3C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483101"/>
      <w:bookmarkStart w:id="2" w:name="_Toc242173693"/>
      <w:bookmarkStart w:id="3" w:name="_Toc272323290"/>
      <w:bookmarkStart w:id="4" w:name="_Toc317311591"/>
      <w:bookmarkEnd w:id="0"/>
      <w:r w:rsidRPr="00066A3C">
        <w:rPr>
          <w:rFonts w:ascii="Arial" w:hAnsi="Arial" w:cs="Arial"/>
          <w:color w:val="auto"/>
          <w:sz w:val="22"/>
          <w:szCs w:val="22"/>
        </w:rPr>
        <w:t>UC</w:t>
      </w:r>
      <w:r w:rsidR="00066A3C">
        <w:rPr>
          <w:rFonts w:ascii="Arial" w:hAnsi="Arial" w:cs="Arial"/>
          <w:color w:val="auto"/>
          <w:sz w:val="22"/>
          <w:szCs w:val="22"/>
        </w:rPr>
        <w:t>4</w:t>
      </w:r>
      <w:r w:rsidRPr="00066A3C">
        <w:rPr>
          <w:rFonts w:ascii="Arial" w:hAnsi="Arial" w:cs="Arial"/>
          <w:color w:val="auto"/>
          <w:sz w:val="22"/>
          <w:szCs w:val="22"/>
        </w:rPr>
        <w:t>: Register</w:t>
      </w:r>
      <w:r w:rsidR="00066A3C">
        <w:rPr>
          <w:rFonts w:ascii="Arial" w:hAnsi="Arial" w:cs="Arial"/>
          <w:color w:val="auto"/>
          <w:sz w:val="22"/>
          <w:szCs w:val="22"/>
        </w:rPr>
        <w:t>FOR</w:t>
      </w:r>
      <w:r w:rsidR="00712D01">
        <w:rPr>
          <w:rFonts w:ascii="Arial" w:hAnsi="Arial" w:cs="Arial"/>
          <w:color w:val="auto"/>
          <w:sz w:val="22"/>
          <w:szCs w:val="22"/>
        </w:rPr>
        <w:t>New</w:t>
      </w:r>
      <w:r w:rsidR="00066A3C">
        <w:rPr>
          <w:rFonts w:ascii="Arial" w:hAnsi="Arial" w:cs="Arial"/>
          <w:color w:val="auto"/>
          <w:sz w:val="22"/>
          <w:szCs w:val="22"/>
        </w:rPr>
        <w:t>EVENT</w:t>
      </w:r>
      <w:r w:rsidRPr="00066A3C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066A3C">
        <w:rPr>
          <w:rFonts w:ascii="Arial" w:hAnsi="Arial" w:cs="Arial"/>
          <w:color w:val="auto"/>
          <w:sz w:val="22"/>
          <w:szCs w:val="22"/>
        </w:rPr>
        <w:t>Use Case – Release 1</w:t>
      </w:r>
      <w:bookmarkEnd w:id="1"/>
    </w:p>
    <w:p w:rsidR="0097510B" w:rsidRPr="00066A3C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483102"/>
      <w:r w:rsidRPr="00066A3C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225727" w:rsidRPr="00066A3C" w:rsidTr="00364141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225727" w:rsidRPr="00364141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225727" w:rsidRPr="00364141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364141" w:rsidRPr="00066A3C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registerForNewEvent</w:t>
            </w:r>
            <w:proofErr w:type="spellEnd"/>
          </w:p>
        </w:tc>
      </w:tr>
      <w:tr w:rsidR="00364141" w:rsidRPr="00066A3C" w:rsidTr="00364141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This use case describes the process of a logged in Visitor registering for an event.  The event has to have tickets available and the visitor has not registered for it previously</w:t>
            </w:r>
          </w:p>
        </w:tc>
      </w:tr>
      <w:tr w:rsidR="00364141" w:rsidRPr="00066A3C" w:rsidTr="00B07957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364141" w:rsidRPr="00364141" w:rsidRDefault="00364141" w:rsidP="00225727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364141" w:rsidRPr="00066A3C" w:rsidTr="00364141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</w:tc>
      </w:tr>
      <w:tr w:rsidR="00364141" w:rsidRPr="00066A3C" w:rsidTr="00D17196">
        <w:trPr>
          <w:trHeight w:val="315"/>
        </w:trPr>
        <w:tc>
          <w:tcPr>
            <w:tcW w:w="1241" w:type="pct"/>
            <w:shd w:val="clear" w:color="auto" w:fill="auto"/>
            <w:vAlign w:val="center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The event has tickets available</w:t>
            </w:r>
          </w:p>
        </w:tc>
      </w:tr>
      <w:tr w:rsidR="00364141" w:rsidRPr="00066A3C" w:rsidTr="00364141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364141" w:rsidRPr="00066A3C" w:rsidTr="00364141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Visitor has registered for an event</w:t>
            </w:r>
          </w:p>
        </w:tc>
      </w:tr>
      <w:tr w:rsidR="00364141" w:rsidRPr="00066A3C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364141" w:rsidRPr="00066A3C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97510B" w:rsidRPr="00066A3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6" w:name="_Toc319483103"/>
      <w:r w:rsidRPr="00066A3C">
        <w:rPr>
          <w:rFonts w:ascii="Arial" w:hAnsi="Arial" w:cs="Arial"/>
          <w:color w:val="auto"/>
          <w:sz w:val="22"/>
          <w:szCs w:val="22"/>
        </w:rPr>
        <w:t>Main Flow</w:t>
      </w:r>
      <w:bookmarkEnd w:id="6"/>
      <w:r w:rsidRPr="00066A3C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AB3EDE" w:rsidRPr="00364141" w:rsidTr="00364141">
        <w:trPr>
          <w:trHeight w:val="300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AB3EDE" w:rsidRPr="00364141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AB3EDE" w:rsidRPr="00364141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364141"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 w:rsidRPr="00364141">
              <w:rPr>
                <w:rFonts w:cs="Calibri"/>
                <w:color w:val="000000" w:themeColor="text1"/>
                <w:szCs w:val="22"/>
              </w:rPr>
              <w:t>myPortal</w:t>
            </w:r>
            <w:proofErr w:type="spellEnd"/>
            <w:r w:rsidRPr="00364141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364141">
              <w:rPr>
                <w:rFonts w:cs="Calibri"/>
                <w:color w:val="000000" w:themeColor="text1"/>
                <w:szCs w:val="22"/>
              </w:rPr>
              <w:t>selects an event that they are interested in attending</w:t>
            </w:r>
          </w:p>
        </w:tc>
      </w:tr>
      <w:tr w:rsidR="00364141" w:rsidRPr="00364141" w:rsidTr="003056C1">
        <w:trPr>
          <w:trHeight w:val="300"/>
        </w:trPr>
        <w:tc>
          <w:tcPr>
            <w:tcW w:w="1241" w:type="pct"/>
            <w:shd w:val="clear" w:color="auto" w:fill="auto"/>
            <w:vAlign w:val="center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[If the event has already registered for by the visitor, go to Alternative Flow 1]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</w:tcPr>
          <w:p w:rsidR="00364141" w:rsidRPr="00364141" w:rsidRDefault="00364141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shd w:val="clear" w:color="auto" w:fill="auto"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Portal Page refreshes and confirms to the Visitor that they successfully registered for the event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</w:tcPr>
          <w:p w:rsidR="00364141" w:rsidRPr="00364141" w:rsidRDefault="00364141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shd w:val="clear" w:color="auto" w:fill="auto"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Number of available tickets for event decreases by 1</w:t>
            </w:r>
          </w:p>
        </w:tc>
      </w:tr>
    </w:tbl>
    <w:p w:rsidR="00364141" w:rsidRDefault="00364141"/>
    <w:p w:rsidR="00364141" w:rsidRDefault="00364141">
      <w:r>
        <w:br w:type="page"/>
      </w:r>
    </w:p>
    <w:p w:rsidR="0097510B" w:rsidRPr="00066A3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483104"/>
      <w:r w:rsidRPr="00066A3C">
        <w:rPr>
          <w:rFonts w:ascii="Arial" w:hAnsi="Arial" w:cs="Arial"/>
          <w:color w:val="auto"/>
          <w:sz w:val="22"/>
          <w:szCs w:val="22"/>
        </w:rPr>
        <w:t>Alternate Flows</w:t>
      </w:r>
      <w:bookmarkEnd w:id="7"/>
    </w:p>
    <w:tbl>
      <w:tblPr>
        <w:tblW w:w="10660" w:type="dxa"/>
        <w:tblInd w:w="93" w:type="dxa"/>
        <w:tblLook w:val="04A0"/>
      </w:tblPr>
      <w:tblGrid>
        <w:gridCol w:w="2180"/>
        <w:gridCol w:w="8480"/>
      </w:tblGrid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color w:val="000000"/>
                <w:szCs w:val="22"/>
                <w:lang w:val="en-US"/>
              </w:rPr>
            </w:pPr>
            <w:r w:rsidRPr="00364141">
              <w:rPr>
                <w:rFonts w:cs="Calibri"/>
                <w:b/>
                <w:color w:val="000000"/>
                <w:szCs w:val="22"/>
                <w:lang w:val="en-US"/>
              </w:rPr>
              <w:t>Alternate Flow 1: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color w:val="000000"/>
                <w:szCs w:val="22"/>
                <w:lang w:val="en-US"/>
              </w:rPr>
            </w:pPr>
            <w:r w:rsidRPr="00364141">
              <w:rPr>
                <w:rFonts w:cs="Calibri"/>
                <w:b/>
                <w:color w:val="000000"/>
                <w:szCs w:val="22"/>
                <w:lang w:val="en-US"/>
              </w:rPr>
              <w:t>Visitor already registered for the event</w:t>
            </w:r>
          </w:p>
        </w:tc>
      </w:tr>
      <w:tr w:rsidR="00364141" w:rsidRPr="00364141" w:rsidTr="00364141">
        <w:trPr>
          <w:trHeight w:val="63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Flow Scenario: 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FERS </w:t>
            </w: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 xml:space="preserve">found that the </w:t>
            </w: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Visitor</w:t>
            </w: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 xml:space="preserve"> is already registered for the event</w:t>
            </w:r>
          </w:p>
        </w:tc>
      </w:tr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Post-Condition: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Visitor </w:t>
            </w: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>notified that they are already registered for the event</w:t>
            </w:r>
          </w:p>
        </w:tc>
      </w:tr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4141" w:rsidRPr="00364141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4141" w:rsidRPr="00364141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364141" w:rsidRPr="00364141" w:rsidTr="00364141">
        <w:trPr>
          <w:trHeight w:val="6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1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>FERS notifies the user that the event they selected they have already registered for (ERM_013)</w:t>
            </w:r>
          </w:p>
        </w:tc>
      </w:tr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2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Visitor </w:t>
            </w: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>is still registered for the event</w:t>
            </w:r>
          </w:p>
        </w:tc>
      </w:tr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3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>Return to Step 2 in the Main Flow.</w:t>
            </w:r>
          </w:p>
        </w:tc>
      </w:tr>
    </w:tbl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2"/>
    <w:bookmarkEnd w:id="3"/>
    <w:bookmarkEnd w:id="4"/>
    <w:p w:rsidR="004D5672" w:rsidRPr="00631754" w:rsidRDefault="004D5672" w:rsidP="00925F2B"/>
    <w:sectPr w:rsidR="004D5672" w:rsidRPr="00631754" w:rsidSect="00507902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114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252" w:rsidRDefault="002C4252">
      <w:r>
        <w:separator/>
      </w:r>
    </w:p>
  </w:endnote>
  <w:endnote w:type="continuationSeparator" w:id="0">
    <w:p w:rsidR="002C4252" w:rsidRDefault="002C42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3F3356" w:rsidRPr="003F3356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3F3356" w:rsidRPr="003F3356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3F3356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0002EF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3F3356" w:rsidP="00066A3C">
          <w:pPr>
            <w:pStyle w:val="Footer"/>
            <w:jc w:val="right"/>
          </w:pPr>
          <w:fldSimple w:instr=" FILENAME   \* MERGEFORMAT ">
            <w:r w:rsidR="00066A3C">
              <w:rPr>
                <w:noProof/>
              </w:rPr>
              <w:t>UseCase_FERS_UC4_RegisterForEvent_R1_REF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252" w:rsidRDefault="002C4252">
      <w:r>
        <w:separator/>
      </w:r>
    </w:p>
  </w:footnote>
  <w:footnote w:type="continuationSeparator" w:id="0">
    <w:p w:rsidR="002C4252" w:rsidRDefault="002C42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017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02EF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66A3C"/>
    <w:rsid w:val="00082B10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4D3C"/>
    <w:rsid w:val="001A7D33"/>
    <w:rsid w:val="001B5C14"/>
    <w:rsid w:val="001B6C93"/>
    <w:rsid w:val="001C0F51"/>
    <w:rsid w:val="001D38EA"/>
    <w:rsid w:val="001E3122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C4252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64141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3356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D071D"/>
    <w:rsid w:val="004D23A0"/>
    <w:rsid w:val="004D3DD7"/>
    <w:rsid w:val="004D5672"/>
    <w:rsid w:val="004E59A1"/>
    <w:rsid w:val="004E6367"/>
    <w:rsid w:val="004E7107"/>
    <w:rsid w:val="004F5499"/>
    <w:rsid w:val="004F730A"/>
    <w:rsid w:val="005049C2"/>
    <w:rsid w:val="0050790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A24E7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37516"/>
    <w:rsid w:val="00663F0F"/>
    <w:rsid w:val="006829CD"/>
    <w:rsid w:val="00684FC4"/>
    <w:rsid w:val="00697732"/>
    <w:rsid w:val="006A7598"/>
    <w:rsid w:val="006B4ACE"/>
    <w:rsid w:val="006C2CAC"/>
    <w:rsid w:val="006D00CC"/>
    <w:rsid w:val="006F00F0"/>
    <w:rsid w:val="006F37F3"/>
    <w:rsid w:val="00712D01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838F9"/>
    <w:rsid w:val="00884B89"/>
    <w:rsid w:val="00886030"/>
    <w:rsid w:val="008931AC"/>
    <w:rsid w:val="00895A53"/>
    <w:rsid w:val="00896070"/>
    <w:rsid w:val="008960F0"/>
    <w:rsid w:val="008B467F"/>
    <w:rsid w:val="008B4C2E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10A0"/>
    <w:rsid w:val="0094474D"/>
    <w:rsid w:val="00944BBB"/>
    <w:rsid w:val="00946079"/>
    <w:rsid w:val="0096503D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F2E2E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97FE4"/>
    <w:rsid w:val="00DB0A6F"/>
    <w:rsid w:val="00DB334B"/>
    <w:rsid w:val="00DC2288"/>
    <w:rsid w:val="00DD1DBF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2884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597E1-6752-4879-8F65-1F05BB39FC77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AA040C2D-4A5B-46E2-B04D-C25DF0B5854E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15</cp:revision>
  <cp:lastPrinted>2004-09-03T22:48:00Z</cp:lastPrinted>
  <dcterms:created xsi:type="dcterms:W3CDTF">2012-03-05T07:29:00Z</dcterms:created>
  <dcterms:modified xsi:type="dcterms:W3CDTF">2012-04-30T12:31:00Z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