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7A8C6AEC-F06C-4044-94DE-E48DFB0C900D}"/>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