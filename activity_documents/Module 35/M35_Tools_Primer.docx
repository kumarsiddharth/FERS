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010B" w:rsidRDefault="00B8010B" w:rsidP="00F3668B">
      <w:pPr>
        <w:pStyle w:val="Cover1"/>
        <w:tabs>
          <w:tab w:val="left" w:pos="6624"/>
        </w:tabs>
      </w:pPr>
      <w:bookmarkStart w:id="0" w:name="_GoBack"/>
      <w:bookmarkEnd w:id="0"/>
      <w:r>
        <w:tab/>
      </w:r>
    </w:p>
    <w:p w:rsidR="00B8010B" w:rsidRDefault="00B8010B">
      <w:pPr>
        <w:pStyle w:val="Cover2"/>
      </w:pPr>
      <w:r>
        <w:t xml:space="preserve">ADF 2.0: JAVA - Tools Primer </w:t>
      </w:r>
    </w:p>
    <w:p w:rsidR="00B8010B" w:rsidRDefault="00B8010B">
      <w:pPr>
        <w:pStyle w:val="TOC"/>
      </w:pPr>
    </w:p>
    <w:p w:rsidR="00B8010B" w:rsidRDefault="00B8010B">
      <w:pPr>
        <w:pStyle w:val="TOC"/>
      </w:pPr>
    </w:p>
    <w:p w:rsidR="00B8010B" w:rsidRDefault="00B8010B">
      <w:pPr>
        <w:pStyle w:val="TOC"/>
      </w:pPr>
      <w:r w:rsidRPr="00756F0D">
        <w:br w:type="page"/>
      </w:r>
      <w:bookmarkStart w:id="1" w:name="home"/>
      <w:r>
        <w:lastRenderedPageBreak/>
        <w:t>Table of Contents</w:t>
      </w:r>
      <w:bookmarkEnd w:id="1"/>
    </w:p>
    <w:bookmarkStart w:id="2" w:name="_Toc294088248"/>
    <w:bookmarkStart w:id="3" w:name="_Toc315946394"/>
    <w:p w:rsidR="00C94EB2" w:rsidRDefault="001714A5" w:rsidP="00706E07">
      <w:pPr>
        <w:pStyle w:val="TOC1"/>
        <w:rPr>
          <w:noProof/>
        </w:rPr>
      </w:pPr>
      <w:r>
        <w:rPr>
          <w:i/>
          <w:smallCaps/>
        </w:rPr>
        <w:fldChar w:fldCharType="begin"/>
      </w:r>
      <w:r w:rsidR="00B8010B">
        <w:rPr>
          <w:i/>
          <w:smallCaps/>
        </w:rPr>
        <w:instrText>HYPERLINK  \l "Tomcat"</w:instrText>
      </w:r>
      <w:r>
        <w:rPr>
          <w:i/>
          <w:smallCaps/>
        </w:rPr>
        <w:fldChar w:fldCharType="separate"/>
      </w:r>
      <w:r w:rsidRPr="006B7499">
        <w:rPr>
          <w:rStyle w:val="Hyperlink"/>
          <w:i/>
          <w:smallCaps/>
        </w:rPr>
        <w:fldChar w:fldCharType="begin"/>
      </w:r>
      <w:r w:rsidR="00B8010B" w:rsidRPr="006B7499">
        <w:rPr>
          <w:rStyle w:val="Hyperlink"/>
          <w:i/>
          <w:smallCaps/>
        </w:rPr>
        <w:instrText xml:space="preserve"> TOC \h \z \t "Heading 1,2,Heading 2,3,Heading 3,4,Activity Head,1" </w:instrText>
      </w:r>
      <w:r w:rsidRPr="006B7499">
        <w:rPr>
          <w:rStyle w:val="Hyperlink"/>
          <w:i/>
          <w:smallCaps/>
        </w:rPr>
        <w:fldChar w:fldCharType="separate"/>
      </w:r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59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_Toc332200559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0" w:history="1">
        <w:r w:rsidR="00C94EB2" w:rsidRPr="00C32F06">
          <w:rPr>
            <w:rStyle w:val="Hyperlink"/>
            <w:noProof/>
          </w:rPr>
          <w:t>UML – How To’s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1" w:history="1">
        <w:r w:rsidR="00C94EB2" w:rsidRPr="00C32F06">
          <w:rPr>
            <w:rStyle w:val="Hyperlink"/>
            <w:noProof/>
          </w:rPr>
          <w:t>Setting up My SQL Database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12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2" w:history="1">
        <w:r w:rsidR="00C94EB2" w:rsidRPr="00C32F06">
          <w:rPr>
            <w:rStyle w:val="Hyperlink"/>
            <w:noProof/>
          </w:rPr>
          <w:t>Working with My SQL Workbench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14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3" w:history="1">
        <w:r w:rsidR="00C94EB2" w:rsidRPr="00C32F06">
          <w:rPr>
            <w:rStyle w:val="Hyperlink"/>
            <w:noProof/>
          </w:rPr>
          <w:t>Launching Eclipse IDE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22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4" w:history="1">
        <w:r w:rsidR="00C94EB2" w:rsidRPr="00C32F06">
          <w:rPr>
            <w:rStyle w:val="Hyperlink"/>
            <w:noProof/>
          </w:rPr>
          <w:t>Importing your Codebase into Eclipse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24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5" w:history="1">
        <w:r w:rsidR="00C94EB2" w:rsidRPr="00C32F06">
          <w:rPr>
            <w:rStyle w:val="Hyperlink"/>
            <w:noProof/>
          </w:rPr>
          <w:t>Using Eclipse IDE to create a Java Application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27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6" w:history="1">
        <w:r w:rsidR="00C94EB2" w:rsidRPr="00C32F06">
          <w:rPr>
            <w:rStyle w:val="Hyperlink"/>
            <w:noProof/>
          </w:rPr>
          <w:t>Adding Tomcat Server in Eclipse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31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7" w:history="1">
        <w:r w:rsidR="00C94EB2" w:rsidRPr="00C32F06">
          <w:rPr>
            <w:rStyle w:val="Hyperlink"/>
            <w:noProof/>
          </w:rPr>
          <w:t>Using Eclipse IDE to create a Web Application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36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8" w:history="1">
        <w:r w:rsidR="00C94EB2" w:rsidRPr="00C32F06">
          <w:rPr>
            <w:rStyle w:val="Hyperlink"/>
            <w:noProof/>
          </w:rPr>
          <w:t>Using Eclipse IDE to work on an Existing Web Application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_Toc332200568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9" w:history="1">
        <w:r w:rsidR="00C94EB2" w:rsidRPr="00C32F06">
          <w:rPr>
            <w:rStyle w:val="Hyperlink"/>
            <w:noProof/>
          </w:rPr>
          <w:t>Using JUnit 4 Framework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0" w:history="1">
        <w:r w:rsidR="00C94EB2" w:rsidRPr="00C32F06">
          <w:rPr>
            <w:rStyle w:val="Hyperlink"/>
            <w:noProof/>
          </w:rPr>
          <w:t>Working with Collabnet Subversion Server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50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1" w:history="1">
        <w:r w:rsidR="00C94EB2" w:rsidRPr="00C32F06">
          <w:rPr>
            <w:rStyle w:val="Hyperlink"/>
            <w:noProof/>
          </w:rPr>
          <w:t>Working with Subclipse client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54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2" w:history="1">
        <w:r w:rsidR="00C94EB2" w:rsidRPr="00C32F06">
          <w:rPr>
            <w:rStyle w:val="Hyperlink"/>
            <w:noProof/>
          </w:rPr>
          <w:t>Using Http Watch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3" w:history="1">
        <w:r w:rsidR="00C94EB2" w:rsidRPr="00C32F06">
          <w:rPr>
            <w:rStyle w:val="Hyperlink"/>
            <w:noProof/>
          </w:rPr>
          <w:t>Using Orangevolt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4" w:history="1">
        <w:r w:rsidR="00C94EB2" w:rsidRPr="00C32F06">
          <w:rPr>
            <w:rStyle w:val="Hyperlink"/>
            <w:noProof/>
          </w:rPr>
          <w:t>Appendix A: Creating a J-Unit Script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5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6" w:history="1">
        <w:r w:rsidR="00C94EB2" w:rsidRPr="00C32F06">
          <w:rPr>
            <w:rStyle w:val="Hyperlink"/>
            <w:noProof/>
          </w:rPr>
          <w:t>Step 1: Define Test Conditions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7" w:history="1">
        <w:r w:rsidR="00C94EB2" w:rsidRPr="00C32F06">
          <w:rPr>
            <w:rStyle w:val="Hyperlink"/>
            <w:noProof/>
          </w:rPr>
          <w:t>Step 2. Organize Test Conditions into Test Scenarios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8" w:history="1">
        <w:r w:rsidR="00C94EB2" w:rsidRPr="00C32F06">
          <w:rPr>
            <w:rStyle w:val="Hyperlink"/>
            <w:noProof/>
          </w:rPr>
          <w:t>Step 3. Determine Script Name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_Toc332200578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81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9" w:history="1">
        <w:r w:rsidR="00C94EB2" w:rsidRPr="00C32F06">
          <w:rPr>
            <w:rStyle w:val="Hyperlink"/>
            <w:noProof/>
          </w:rPr>
          <w:t>Step 4. Create Initial Test Script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0" w:history="1">
        <w:r w:rsidR="00C94EB2" w:rsidRPr="00C32F06">
          <w:rPr>
            <w:rStyle w:val="Hyperlink"/>
            <w:noProof/>
          </w:rPr>
          <w:t>Step 5. Update Test Script – Create Methods and Code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85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1" w:history="1">
        <w:r w:rsidR="00C94EB2" w:rsidRPr="00C32F06">
          <w:rPr>
            <w:rStyle w:val="Hyperlink"/>
            <w:noProof/>
          </w:rPr>
          <w:t>Code under Test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2" w:history="1">
        <w:r w:rsidR="00C94EB2" w:rsidRPr="00C32F06">
          <w:rPr>
            <w:rStyle w:val="Hyperlink"/>
            <w:noProof/>
          </w:rPr>
          <w:t>Appendix B: Creating Stub Code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89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3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89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4" w:history="1">
        <w:r w:rsidR="00C94EB2" w:rsidRPr="00C32F06">
          <w:rPr>
            <w:rStyle w:val="Hyperlink"/>
            <w:noProof/>
          </w:rPr>
          <w:t>Class under Test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89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5" w:history="1">
        <w:r w:rsidR="00C94EB2" w:rsidRPr="00C32F06">
          <w:rPr>
            <w:rStyle w:val="Hyperlink"/>
            <w:noProof/>
          </w:rPr>
          <w:t>Create Stub Code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6" w:history="1">
        <w:r w:rsidR="00C94EB2" w:rsidRPr="00C32F06">
          <w:rPr>
            <w:rStyle w:val="Hyperlink"/>
            <w:noProof/>
          </w:rPr>
          <w:t>Primitive Return Values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7" w:history="1">
        <w:r w:rsidR="00C94EB2" w:rsidRPr="00C32F06">
          <w:rPr>
            <w:rStyle w:val="Hyperlink"/>
            <w:noProof/>
          </w:rPr>
          <w:t>Reference Return Values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92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8" w:history="1">
        <w:r w:rsidR="00C94EB2" w:rsidRPr="00C32F06">
          <w:rPr>
            <w:rStyle w:val="Hyperlink"/>
            <w:noProof/>
          </w:rPr>
          <w:t>‘Void’ Return Value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_Toc332200588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9" w:history="1">
        <w:r w:rsidR="00C94EB2" w:rsidRPr="00C32F06">
          <w:rPr>
            <w:rStyle w:val="Hyperlink"/>
            <w:noProof/>
          </w:rPr>
          <w:t>Stub Java API methods?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0" w:history="1">
        <w:r w:rsidR="00C94EB2" w:rsidRPr="00C32F06">
          <w:rPr>
            <w:rStyle w:val="Hyperlink"/>
            <w:noProof/>
          </w:rPr>
          <w:t>Appendix C : Testing with Mock Objects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1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2" w:history="1">
        <w:r w:rsidR="00C94EB2" w:rsidRPr="00C32F06">
          <w:rPr>
            <w:rStyle w:val="Hyperlink"/>
            <w:noProof/>
          </w:rPr>
          <w:t>Stubs vs Mocks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3" w:history="1">
        <w:r w:rsidR="00C94EB2" w:rsidRPr="00C32F06">
          <w:rPr>
            <w:rStyle w:val="Hyperlink"/>
            <w:noProof/>
          </w:rPr>
          <w:t>Steps Creating Mocks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4" w:history="1">
        <w:r w:rsidR="00C94EB2" w:rsidRPr="00C32F06">
          <w:rPr>
            <w:rStyle w:val="Hyperlink"/>
            <w:noProof/>
          </w:rPr>
          <w:t>Using EasyMock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95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5" w:history="1">
        <w:r w:rsidR="00C94EB2" w:rsidRPr="00C32F06">
          <w:rPr>
            <w:rStyle w:val="Hyperlink"/>
            <w:noProof/>
          </w:rPr>
          <w:t>Spring Mock Library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96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6" w:history="1">
        <w:r w:rsidR="00C94EB2" w:rsidRPr="00C32F06">
          <w:rPr>
            <w:rStyle w:val="Hyperlink"/>
            <w:noProof/>
          </w:rPr>
          <w:t>Mocking New Visitor Creation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96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7" w:history="1">
        <w:r w:rsidR="00C94EB2" w:rsidRPr="00C32F06">
          <w:rPr>
            <w:rStyle w:val="Hyperlink"/>
            <w:noProof/>
          </w:rPr>
          <w:t>Mocking Event Search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97</w:t>
        </w:r>
        <w:r w:rsidR="00C94EB2">
          <w:rPr>
            <w:noProof/>
            <w:webHidden/>
          </w:rPr>
          <w:fldChar w:fldCharType="end"/>
        </w:r>
      </w:hyperlink>
    </w:p>
    <w:p w:rsidR="004D6529" w:rsidRDefault="001714A5" w:rsidP="004D6529">
      <w:pPr>
        <w:pStyle w:val="TOC1"/>
        <w:rPr>
          <w:rFonts w:ascii="Times New Roman" w:eastAsia="Batang" w:hAnsi="Times New Roman"/>
          <w:noProof/>
          <w:szCs w:val="24"/>
          <w:lang w:eastAsia="ko-KR"/>
        </w:rPr>
      </w:pPr>
      <w:r w:rsidRPr="006B7499">
        <w:rPr>
          <w:rStyle w:val="Hyperlink"/>
          <w:i/>
          <w:smallCaps/>
        </w:rPr>
        <w:fldChar w:fldCharType="end"/>
      </w:r>
      <w:r>
        <w:rPr>
          <w:i/>
          <w:smallCaps/>
        </w:rPr>
        <w:fldChar w:fldCharType="end"/>
      </w:r>
      <w:r w:rsidR="004D6529">
        <w:rPr>
          <w:rFonts w:ascii="Times New Roman" w:eastAsia="Batang" w:hAnsi="Times New Roman"/>
          <w:noProof/>
          <w:szCs w:val="24"/>
          <w:lang w:eastAsia="ko-KR"/>
        </w:rPr>
        <w:t xml:space="preserve"> </w:t>
      </w:r>
    </w:p>
    <w:p w:rsidR="00B8010B" w:rsidRDefault="00B8010B" w:rsidP="00706E07">
      <w:pPr>
        <w:pStyle w:val="TOC1"/>
      </w:pPr>
    </w:p>
    <w:p w:rsidR="004D6529" w:rsidRDefault="004D6529" w:rsidP="00706E07">
      <w:pPr>
        <w:pStyle w:val="TOC1"/>
      </w:pPr>
    </w:p>
    <w:p w:rsidR="004D6529" w:rsidRDefault="004D6529" w:rsidP="00706E07">
      <w:pPr>
        <w:pStyle w:val="TOC1"/>
      </w:pPr>
    </w:p>
    <w:p w:rsidR="004D6529" w:rsidRPr="006844DA" w:rsidRDefault="004D6529" w:rsidP="00706E07">
      <w:pPr>
        <w:pStyle w:val="TOC1"/>
        <w:rPr>
          <w:rFonts w:ascii="Times New Roman" w:eastAsia="Batang" w:hAnsi="Times New Roman"/>
          <w:noProof/>
          <w:szCs w:val="24"/>
          <w:lang w:eastAsia="ko-KR"/>
        </w:rPr>
      </w:pPr>
    </w:p>
    <w:p w:rsidR="009F14AA" w:rsidRDefault="009F14AA">
      <w:pPr>
        <w:widowControl/>
        <w:rPr>
          <w:b/>
          <w:bCs/>
          <w:iCs/>
          <w:spacing w:val="30"/>
          <w:kern w:val="28"/>
          <w:sz w:val="36"/>
          <w:szCs w:val="36"/>
        </w:rPr>
      </w:pPr>
      <w:bookmarkStart w:id="4" w:name="_Toc318723533"/>
      <w:bookmarkStart w:id="5" w:name="_Toc318745156"/>
      <w:bookmarkStart w:id="6" w:name="_Toc318965933"/>
      <w:bookmarkStart w:id="7" w:name="_Toc322025525"/>
      <w:bookmarkStart w:id="8" w:name="ADFJavaTP01"/>
      <w:bookmarkEnd w:id="2"/>
      <w:bookmarkEnd w:id="3"/>
      <w:r>
        <w:br w:type="page"/>
      </w:r>
    </w:p>
    <w:p w:rsidR="00B8010B" w:rsidRPr="007D3628" w:rsidRDefault="00B8010B" w:rsidP="00773D17">
      <w:pPr>
        <w:pStyle w:val="ActivityHead"/>
      </w:pPr>
      <w:bookmarkStart w:id="9" w:name="_Toc332200559"/>
      <w:r>
        <w:lastRenderedPageBreak/>
        <w:t>Introduction</w:t>
      </w:r>
      <w:bookmarkEnd w:id="4"/>
      <w:bookmarkEnd w:id="5"/>
      <w:bookmarkEnd w:id="6"/>
      <w:bookmarkEnd w:id="7"/>
      <w:bookmarkEnd w:id="9"/>
    </w:p>
    <w:bookmarkEnd w:id="8"/>
    <w:p w:rsidR="00416820" w:rsidRDefault="00B8010B" w:rsidP="00416820">
      <w:pPr>
        <w:pStyle w:val="BodyText"/>
        <w:ind w:left="432"/>
        <w:rPr>
          <w:rFonts w:cs="Arial"/>
          <w:szCs w:val="24"/>
        </w:rPr>
      </w:pPr>
      <w:r w:rsidRPr="00B8002A">
        <w:rPr>
          <w:rFonts w:cs="Arial"/>
          <w:szCs w:val="24"/>
        </w:rPr>
        <w:t xml:space="preserve">The </w:t>
      </w:r>
      <w:r>
        <w:rPr>
          <w:rFonts w:cs="Arial"/>
          <w:szCs w:val="24"/>
        </w:rPr>
        <w:t>Tools primer is a document where participants and facul</w:t>
      </w:r>
      <w:r w:rsidR="00416820">
        <w:rPr>
          <w:rFonts w:cs="Arial"/>
          <w:szCs w:val="24"/>
        </w:rPr>
        <w:t>ty</w:t>
      </w:r>
      <w:r>
        <w:rPr>
          <w:rFonts w:cs="Arial"/>
          <w:szCs w:val="24"/>
        </w:rPr>
        <w:t xml:space="preserve"> can find instructions on the usage of tools being used during the course. These instructions are divided into different</w:t>
      </w:r>
      <w:r w:rsidRPr="00B8002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section</w:t>
      </w:r>
      <w:r w:rsidR="00416820">
        <w:rPr>
          <w:rFonts w:cs="Arial"/>
          <w:szCs w:val="24"/>
        </w:rPr>
        <w:t>s:</w:t>
      </w:r>
    </w:p>
    <w:p w:rsidR="00B8010B" w:rsidRPr="001C029C" w:rsidRDefault="00B8010B" w:rsidP="00416820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>How to draw UML notations and create artifacts using MS Visio Pro 2007</w:t>
      </w:r>
    </w:p>
    <w:p w:rsidR="00B8010B" w:rsidRPr="00DE2D4A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 w:rsidRPr="00DE2D4A">
        <w:rPr>
          <w:rFonts w:cs="Arial"/>
          <w:szCs w:val="24"/>
        </w:rPr>
        <w:t>H</w:t>
      </w:r>
      <w:r>
        <w:rPr>
          <w:rFonts w:cs="Arial"/>
          <w:szCs w:val="24"/>
        </w:rPr>
        <w:t>ow to setup the My SQL Database</w:t>
      </w:r>
    </w:p>
    <w:p w:rsidR="00B8010B" w:rsidRPr="00DE2D4A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use My SQL Query browser</w:t>
      </w:r>
    </w:p>
    <w:p w:rsidR="00B8010B" w:rsidRPr="00F45D46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use Eclipse IDE</w:t>
      </w:r>
    </w:p>
    <w:p w:rsidR="00F45D46" w:rsidRPr="00F45D46" w:rsidRDefault="00F45D46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import the participant codebase into Eclipse</w:t>
      </w:r>
    </w:p>
    <w:p w:rsidR="00F45D46" w:rsidRPr="00F37F2A" w:rsidRDefault="00F45D46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Adding Tomcat</w:t>
      </w:r>
    </w:p>
    <w:p w:rsidR="00B8010B" w:rsidRPr="00F30617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use the JUnit framework in Eclipse</w:t>
      </w:r>
    </w:p>
    <w:p w:rsidR="00B8010B" w:rsidRPr="00F30617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 xml:space="preserve">How to use </w:t>
      </w:r>
      <w:proofErr w:type="spellStart"/>
      <w:r>
        <w:rPr>
          <w:rFonts w:cs="Arial"/>
          <w:szCs w:val="24"/>
        </w:rPr>
        <w:t>Collabnet</w:t>
      </w:r>
      <w:proofErr w:type="spellEnd"/>
      <w:r>
        <w:rPr>
          <w:rFonts w:cs="Arial"/>
          <w:szCs w:val="24"/>
        </w:rPr>
        <w:t xml:space="preserve"> Subversion server and the </w:t>
      </w:r>
      <w:proofErr w:type="spellStart"/>
      <w:r>
        <w:rPr>
          <w:rFonts w:cs="Arial"/>
          <w:szCs w:val="24"/>
        </w:rPr>
        <w:t>Subclipse</w:t>
      </w:r>
      <w:proofErr w:type="spellEnd"/>
      <w:r>
        <w:rPr>
          <w:rFonts w:cs="Arial"/>
          <w:szCs w:val="24"/>
        </w:rPr>
        <w:t xml:space="preserve"> client.</w:t>
      </w:r>
    </w:p>
    <w:p w:rsidR="00B8010B" w:rsidRPr="00F6346F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 xml:space="preserve">How to use the tool </w:t>
      </w:r>
      <w:proofErr w:type="spellStart"/>
      <w:r>
        <w:rPr>
          <w:rFonts w:cs="Arial"/>
          <w:szCs w:val="24"/>
        </w:rPr>
        <w:t>HttpWatch</w:t>
      </w:r>
      <w:proofErr w:type="spellEnd"/>
    </w:p>
    <w:p w:rsidR="00F6346F" w:rsidRDefault="00F6346F" w:rsidP="00F6346F">
      <w:pPr>
        <w:pStyle w:val="BodyText"/>
        <w:rPr>
          <w:rFonts w:cs="Arial"/>
          <w:szCs w:val="24"/>
        </w:rPr>
      </w:pPr>
    </w:p>
    <w:p w:rsidR="00F6346F" w:rsidRPr="00F6346F" w:rsidRDefault="00F6346F" w:rsidP="00F6346F">
      <w:pPr>
        <w:pStyle w:val="BodyText"/>
        <w:rPr>
          <w:rFonts w:cs="Arial"/>
        </w:rPr>
      </w:pPr>
      <w:r w:rsidRPr="00F6346F">
        <w:rPr>
          <w:rFonts w:cs="Arial"/>
          <w:b/>
          <w:szCs w:val="24"/>
        </w:rPr>
        <w:t xml:space="preserve">NOTE: </w:t>
      </w:r>
      <w:r w:rsidRPr="00F6346F">
        <w:t>S</w:t>
      </w:r>
      <w:r w:rsidRPr="00F6346F">
        <w:t xml:space="preserve">pecifics, </w:t>
      </w:r>
      <w:r w:rsidRPr="00F6346F">
        <w:t>such as</w:t>
      </w:r>
      <w:r w:rsidRPr="00F6346F">
        <w:t xml:space="preserve"> IP addresses, </w:t>
      </w:r>
      <w:r w:rsidRPr="00F6346F">
        <w:rPr>
          <w:iCs/>
        </w:rPr>
        <w:t xml:space="preserve">may </w:t>
      </w:r>
      <w:r w:rsidRPr="00F6346F">
        <w:t>be different for your session than</w:t>
      </w:r>
      <w:r w:rsidRPr="00F6346F">
        <w:t xml:space="preserve"> they</w:t>
      </w:r>
      <w:r w:rsidRPr="00F6346F">
        <w:t xml:space="preserve"> appear in screenshot</w:t>
      </w:r>
      <w:r w:rsidRPr="00F6346F">
        <w:t>s.</w:t>
      </w:r>
    </w:p>
    <w:p w:rsidR="00B8010B" w:rsidRDefault="00B8010B" w:rsidP="00D14036">
      <w:pPr>
        <w:pStyle w:val="BodyText"/>
        <w:rPr>
          <w:rFonts w:cs="Arial"/>
          <w:szCs w:val="24"/>
        </w:rPr>
      </w:pPr>
    </w:p>
    <w:p w:rsidR="00B8010B" w:rsidRPr="00DE2D4A" w:rsidRDefault="00232A65" w:rsidP="00D14036">
      <w:pPr>
        <w:pStyle w:val="BodyText"/>
        <w:rPr>
          <w:rFonts w:cs="Arial"/>
        </w:rPr>
      </w:pPr>
      <w:hyperlink w:anchor="home" w:history="1">
        <w:r w:rsidR="00B8010B" w:rsidRPr="00DC72A6">
          <w:rPr>
            <w:rStyle w:val="Hyperlink"/>
            <w:rFonts w:cs="Arial"/>
            <w:szCs w:val="24"/>
          </w:rPr>
          <w:t>TOC</w:t>
        </w:r>
      </w:hyperlink>
      <w:r w:rsidR="00B8010B">
        <w:rPr>
          <w:rFonts w:cs="Arial"/>
          <w:szCs w:val="24"/>
        </w:rPr>
        <w:t xml:space="preserve"> </w:t>
      </w:r>
    </w:p>
    <w:p w:rsidR="00B8010B" w:rsidRDefault="00B8010B" w:rsidP="00773D17">
      <w:pPr>
        <w:pStyle w:val="ActivityHead"/>
      </w:pPr>
      <w:bookmarkStart w:id="10" w:name="_Toc322025526"/>
      <w:bookmarkStart w:id="11" w:name="_Toc332200560"/>
      <w:bookmarkStart w:id="12" w:name="_Toc294088250"/>
      <w:bookmarkStart w:id="13" w:name="_Toc315946395"/>
      <w:bookmarkStart w:id="14" w:name="_Toc318723534"/>
      <w:bookmarkStart w:id="15" w:name="_Toc318745157"/>
      <w:bookmarkStart w:id="16" w:name="_Toc318965934"/>
      <w:r>
        <w:t xml:space="preserve">UML – How </w:t>
      </w:r>
      <w:proofErr w:type="spellStart"/>
      <w:proofErr w:type="gramStart"/>
      <w:r>
        <w:t>To’s</w:t>
      </w:r>
      <w:bookmarkEnd w:id="10"/>
      <w:bookmarkEnd w:id="11"/>
      <w:proofErr w:type="spellEnd"/>
      <w:proofErr w:type="gramEnd"/>
    </w:p>
    <w:p w:rsidR="00B8010B" w:rsidRPr="005E2480" w:rsidRDefault="00B8010B" w:rsidP="00897CBE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  <w:b/>
        </w:rPr>
      </w:pPr>
      <w:bookmarkStart w:id="17" w:name="_Toc318799861"/>
      <w:r w:rsidRPr="005E2480">
        <w:rPr>
          <w:rFonts w:ascii="Arial" w:hAnsi="Arial" w:cs="Arial"/>
          <w:b/>
        </w:rPr>
        <w:t>Introduction</w:t>
      </w:r>
      <w:bookmarkEnd w:id="17"/>
    </w:p>
    <w:p w:rsidR="00B8010B" w:rsidRPr="005E2480" w:rsidRDefault="00B8010B" w:rsidP="00897CBE">
      <w:pPr>
        <w:pStyle w:val="ListParagraph"/>
        <w:rPr>
          <w:rFonts w:ascii="Arial" w:hAnsi="Arial" w:cs="Arial"/>
          <w:b/>
        </w:rPr>
      </w:pPr>
      <w:r w:rsidRPr="005E2480">
        <w:rPr>
          <w:rFonts w:ascii="Arial" w:hAnsi="Arial" w:cs="Arial"/>
        </w:rPr>
        <w:t>This document contains detailed steps on how to draw UML Notations and Artifacts using MS Visio Pro 2007.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can be used as a reference for UML Modeling using any tool.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will help in creating the Analysis, Design, Build, Test</w:t>
      </w:r>
      <w:r w:rsidR="00F45D46">
        <w:rPr>
          <w:rFonts w:ascii="Arial" w:hAnsi="Arial" w:cs="Arial"/>
        </w:rPr>
        <w:t>,</w:t>
      </w:r>
      <w:r w:rsidRPr="005E2480">
        <w:rPr>
          <w:rFonts w:ascii="Arial" w:hAnsi="Arial" w:cs="Arial"/>
        </w:rPr>
        <w:t xml:space="preserve"> and other ADM Work Products and Deliverables.</w:t>
      </w:r>
    </w:p>
    <w:p w:rsidR="00B8010B" w:rsidRPr="005E2480" w:rsidRDefault="00B8010B" w:rsidP="00897CBE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How to access/draw UML Notations/Diagrams in MS Visio 2007 (Software Grouping)</w:t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Open MS Visio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Pro 2007 </w:t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tabs>
          <w:tab w:val="left" w:pos="144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For Software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tabs>
          <w:tab w:val="left" w:pos="216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Option 1:</w:t>
      </w:r>
      <w:r>
        <w:rPr>
          <w:rFonts w:ascii="Arial" w:hAnsi="Arial" w:cs="Arial"/>
          <w:b/>
        </w:rPr>
        <w:t xml:space="preserve"> </w:t>
      </w:r>
    </w:p>
    <w:p w:rsidR="00B8010B" w:rsidRPr="005E2480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>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897CBE">
        <w:rPr>
          <w:rFonts w:ascii="Arial" w:hAnsi="Arial" w:cs="Arial"/>
          <w:i/>
        </w:rPr>
        <w:t xml:space="preserve">File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New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Software and Database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UML Model Diagram (US Metric or Metric).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will introduce a left navigation with UML Use Case diagram, etc…. tabs with modeling notations for use.</w:t>
      </w:r>
      <w:r>
        <w:rPr>
          <w:rFonts w:ascii="Arial" w:hAnsi="Arial" w:cs="Arial"/>
        </w:rPr>
        <w:t xml:space="preserve"> </w:t>
      </w:r>
    </w:p>
    <w:p w:rsidR="00B8010B" w:rsidRPr="005E2480" w:rsidRDefault="004C6F92" w:rsidP="00897CBE">
      <w:pPr>
        <w:tabs>
          <w:tab w:val="left" w:pos="4860"/>
        </w:tabs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 wp14:anchorId="29C3B450" wp14:editId="53E92579">
            <wp:extent cx="3857625" cy="4800600"/>
            <wp:effectExtent l="0" t="0" r="9525" b="0"/>
            <wp:docPr id="2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00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tabs>
          <w:tab w:val="left" w:pos="216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Option 2:</w:t>
      </w:r>
    </w:p>
    <w:p w:rsidR="00B8010B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  <w:i/>
        </w:rPr>
      </w:pPr>
      <w:r w:rsidRPr="005E2480">
        <w:rPr>
          <w:rFonts w:ascii="Arial" w:hAnsi="Arial" w:cs="Arial"/>
        </w:rPr>
        <w:t>If some other Diagram/Shape is already open , the UML Model diagram shapes can be accessed, 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897CBE">
        <w:rPr>
          <w:rFonts w:ascii="Arial" w:hAnsi="Arial" w:cs="Arial"/>
          <w:i/>
        </w:rPr>
        <w:t>File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Shapes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Software and Database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>Software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UML Use Case(Metric)</w:t>
      </w:r>
    </w:p>
    <w:p w:rsidR="00B8010B" w:rsidRDefault="004C6F92" w:rsidP="00897CBE">
      <w:pPr>
        <w:pStyle w:val="ListParagraph"/>
        <w:tabs>
          <w:tab w:val="left" w:pos="2880"/>
        </w:tabs>
        <w:ind w:left="2520"/>
        <w:rPr>
          <w:rFonts w:ascii="Arial" w:hAnsi="Arial" w:cs="Arial"/>
          <w:i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24F6694" wp14:editId="2B1F0A84">
            <wp:extent cx="4876800" cy="4238625"/>
            <wp:effectExtent l="0" t="0" r="0" b="9525"/>
            <wp:docPr id="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99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897CBE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  <w:i/>
          <w:sz w:val="24"/>
          <w:szCs w:val="24"/>
        </w:rPr>
      </w:pPr>
      <w:r w:rsidRPr="00897CBE">
        <w:rPr>
          <w:rFonts w:ascii="Arial" w:hAnsi="Arial" w:cs="Arial"/>
          <w:sz w:val="24"/>
          <w:szCs w:val="24"/>
        </w:rPr>
        <w:t>Once in this UML Diagram Shapes view, Save the Visio file in a preferred location – as you will be using this file for drawing all the artifacts, if needed.</w:t>
      </w:r>
      <w:r>
        <w:rPr>
          <w:rFonts w:ascii="Arial" w:hAnsi="Arial" w:cs="Arial"/>
          <w:sz w:val="24"/>
          <w:szCs w:val="24"/>
        </w:rPr>
        <w:t xml:space="preserve"> </w:t>
      </w:r>
    </w:p>
    <w:p w:rsidR="00B8010B" w:rsidRPr="00897CBE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  <w:i/>
          <w:sz w:val="24"/>
          <w:szCs w:val="24"/>
        </w:rPr>
      </w:pPr>
      <w:r w:rsidRPr="00897CBE">
        <w:rPr>
          <w:rFonts w:ascii="Arial" w:hAnsi="Arial" w:cs="Arial"/>
          <w:sz w:val="24"/>
          <w:szCs w:val="24"/>
        </w:rPr>
        <w:t xml:space="preserve">The UML models </w:t>
      </w:r>
      <w:r w:rsidR="00F45D46">
        <w:rPr>
          <w:rFonts w:ascii="Arial" w:hAnsi="Arial" w:cs="Arial"/>
          <w:sz w:val="24"/>
          <w:szCs w:val="24"/>
        </w:rPr>
        <w:t>with</w:t>
      </w:r>
      <w:r w:rsidRPr="00897CBE">
        <w:rPr>
          <w:rFonts w:ascii="Arial" w:hAnsi="Arial" w:cs="Arial"/>
          <w:sz w:val="24"/>
          <w:szCs w:val="24"/>
        </w:rPr>
        <w:t xml:space="preserve"> different notations are </w:t>
      </w:r>
    </w:p>
    <w:p w:rsidR="00B8010B" w:rsidRPr="005E2480" w:rsidRDefault="004C6F92" w:rsidP="000A593B">
      <w:pPr>
        <w:tabs>
          <w:tab w:val="left" w:pos="4860"/>
        </w:tabs>
        <w:ind w:left="2880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60E3401E" wp14:editId="091FBAC2">
            <wp:extent cx="1695450" cy="2057400"/>
            <wp:effectExtent l="0" t="0" r="0" b="0"/>
            <wp:docPr id="22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07" r="88834" b="52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tabs>
          <w:tab w:val="left" w:pos="4860"/>
        </w:tabs>
        <w:ind w:left="360"/>
        <w:rPr>
          <w:rFonts w:cs="Arial"/>
        </w:rPr>
      </w:pPr>
      <w:r w:rsidRPr="005E2480">
        <w:rPr>
          <w:rFonts w:cs="Arial"/>
          <w:b/>
        </w:rPr>
        <w:t>Note</w:t>
      </w:r>
      <w:r w:rsidRPr="005E2480">
        <w:rPr>
          <w:rFonts w:cs="Arial"/>
        </w:rPr>
        <w:t xml:space="preserve">: </w:t>
      </w:r>
    </w:p>
    <w:p w:rsidR="00B8010B" w:rsidRPr="005E2480" w:rsidRDefault="00B8010B" w:rsidP="000A593B">
      <w:pPr>
        <w:pStyle w:val="ListParagraph"/>
        <w:numPr>
          <w:ilvl w:val="0"/>
          <w:numId w:val="25"/>
        </w:numPr>
        <w:tabs>
          <w:tab w:val="left" w:pos="108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You will be able to use </w:t>
      </w:r>
      <w:r w:rsidR="00F45D46">
        <w:rPr>
          <w:rFonts w:ascii="Arial" w:hAnsi="Arial" w:cs="Arial"/>
        </w:rPr>
        <w:t xml:space="preserve">and update </w:t>
      </w:r>
      <w:r w:rsidRPr="005E2480">
        <w:rPr>
          <w:rFonts w:ascii="Arial" w:hAnsi="Arial" w:cs="Arial"/>
        </w:rPr>
        <w:t>the actual artifact provided in the TMPL (templates</w:t>
      </w:r>
      <w:r w:rsidR="00F45D46">
        <w:rPr>
          <w:rFonts w:ascii="Arial" w:hAnsi="Arial" w:cs="Arial"/>
        </w:rPr>
        <w:t>)</w:t>
      </w:r>
      <w:r w:rsidRPr="005E2480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how-to is provided as a guide for updating a given model and also for creating a new one.</w:t>
      </w:r>
    </w:p>
    <w:p w:rsidR="00B8010B" w:rsidRPr="005E2480" w:rsidRDefault="00B8010B" w:rsidP="000A593B">
      <w:pPr>
        <w:pStyle w:val="ListParagraph"/>
        <w:numPr>
          <w:ilvl w:val="0"/>
          <w:numId w:val="25"/>
        </w:numPr>
        <w:tabs>
          <w:tab w:val="left" w:pos="108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lastRenderedPageBreak/>
        <w:t>This how-to document doesn’t provide details on updating Top Package information and other details.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Please learn as you use the tool, using the help and other resources, </w:t>
      </w:r>
      <w:r w:rsidR="00F45D46">
        <w:rPr>
          <w:rFonts w:ascii="Arial" w:hAnsi="Arial" w:cs="Arial"/>
        </w:rPr>
        <w:t>as</w:t>
      </w:r>
      <w:r w:rsidRPr="005E2480">
        <w:rPr>
          <w:rFonts w:ascii="Arial" w:hAnsi="Arial" w:cs="Arial"/>
        </w:rPr>
        <w:t xml:space="preserve"> time permits.</w:t>
      </w:r>
    </w:p>
    <w:p w:rsidR="00B8010B" w:rsidRPr="005E2480" w:rsidRDefault="00B8010B" w:rsidP="000A593B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How to access/draw UML Notations/Diagrams in MS Visio 2007 (Diagrams in Database Grouping)</w:t>
      </w:r>
    </w:p>
    <w:p w:rsidR="00B8010B" w:rsidRPr="005E2480" w:rsidRDefault="00B8010B" w:rsidP="00897CBE">
      <w:pPr>
        <w:pStyle w:val="ListParagraph"/>
        <w:numPr>
          <w:ilvl w:val="1"/>
          <w:numId w:val="25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Open MS Visio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Pro 2007 </w:t>
      </w:r>
    </w:p>
    <w:p w:rsidR="00B8010B" w:rsidRPr="005E2480" w:rsidRDefault="00B8010B" w:rsidP="000A593B">
      <w:pPr>
        <w:pStyle w:val="ListParagraph"/>
        <w:numPr>
          <w:ilvl w:val="1"/>
          <w:numId w:val="25"/>
        </w:numPr>
        <w:tabs>
          <w:tab w:val="left" w:pos="180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For Database Diagrams</w:t>
      </w:r>
    </w:p>
    <w:p w:rsidR="00B8010B" w:rsidRPr="005E2480" w:rsidRDefault="00B8010B" w:rsidP="000A593B">
      <w:pPr>
        <w:pStyle w:val="ListParagraph"/>
        <w:numPr>
          <w:ilvl w:val="2"/>
          <w:numId w:val="25"/>
        </w:numPr>
        <w:tabs>
          <w:tab w:val="left" w:pos="252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>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0A593B">
        <w:rPr>
          <w:rFonts w:ascii="Arial" w:hAnsi="Arial" w:cs="Arial"/>
          <w:i/>
        </w:rPr>
        <w:t>Shapes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 Software and Database 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Database 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 Object Relational (US Metric or Metric).</w:t>
      </w:r>
      <w:r>
        <w:rPr>
          <w:rFonts w:ascii="Arial" w:hAnsi="Arial" w:cs="Arial"/>
        </w:rPr>
        <w:t xml:space="preserve"> </w:t>
      </w:r>
      <w:r w:rsidR="00F45D46">
        <w:rPr>
          <w:rFonts w:ascii="Arial" w:hAnsi="Arial" w:cs="Arial"/>
        </w:rPr>
        <w:t xml:space="preserve">This will introduce a left-hand </w:t>
      </w:r>
      <w:r w:rsidRPr="005E2480">
        <w:rPr>
          <w:rFonts w:ascii="Arial" w:hAnsi="Arial" w:cs="Arial"/>
        </w:rPr>
        <w:t>navigation with Object Relational notations for use.</w:t>
      </w:r>
      <w:r>
        <w:rPr>
          <w:rFonts w:ascii="Arial" w:hAnsi="Arial" w:cs="Arial"/>
        </w:rPr>
        <w:t xml:space="preserve"> </w:t>
      </w:r>
    </w:p>
    <w:p w:rsidR="00B8010B" w:rsidRPr="005E2480" w:rsidRDefault="004C6F92" w:rsidP="00897CBE">
      <w:pPr>
        <w:tabs>
          <w:tab w:val="left" w:pos="4860"/>
        </w:tabs>
        <w:ind w:left="720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14C619F" wp14:editId="0A49CCA2">
            <wp:extent cx="5810250" cy="4210050"/>
            <wp:effectExtent l="0" t="0" r="0" b="0"/>
            <wp:docPr id="22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00" b="23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tabs>
          <w:tab w:val="left" w:pos="4860"/>
        </w:tabs>
        <w:ind w:left="360"/>
        <w:rPr>
          <w:rFonts w:cs="Arial"/>
        </w:rPr>
      </w:pPr>
    </w:p>
    <w:p w:rsidR="00B8010B" w:rsidRPr="005E2480" w:rsidRDefault="00B8010B" w:rsidP="000A593B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How to access/draw UML Notations/Diagrams in MS Visio 2007 (Diagrams in Web Diagram Grouping)</w:t>
      </w:r>
    </w:p>
    <w:p w:rsidR="00B8010B" w:rsidRPr="005E2480" w:rsidRDefault="00B8010B" w:rsidP="00897CBE">
      <w:pPr>
        <w:pStyle w:val="ListParagraph"/>
        <w:numPr>
          <w:ilvl w:val="1"/>
          <w:numId w:val="25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Open MS Visio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Pro 2007 </w:t>
      </w:r>
    </w:p>
    <w:p w:rsidR="00B8010B" w:rsidRPr="005E2480" w:rsidRDefault="00B8010B" w:rsidP="000A593B">
      <w:pPr>
        <w:pStyle w:val="ListParagraph"/>
        <w:numPr>
          <w:ilvl w:val="1"/>
          <w:numId w:val="25"/>
        </w:numPr>
        <w:tabs>
          <w:tab w:val="left" w:pos="180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For Conceptual Website Diagrams</w:t>
      </w:r>
    </w:p>
    <w:p w:rsidR="00B8010B" w:rsidRPr="005E2480" w:rsidRDefault="00B8010B" w:rsidP="000A593B">
      <w:pPr>
        <w:pStyle w:val="ListParagraph"/>
        <w:numPr>
          <w:ilvl w:val="2"/>
          <w:numId w:val="25"/>
        </w:numPr>
        <w:tabs>
          <w:tab w:val="left" w:pos="252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>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0A593B">
        <w:rPr>
          <w:rFonts w:ascii="Arial" w:hAnsi="Arial" w:cs="Arial"/>
          <w:i/>
        </w:rPr>
        <w:t>Shapes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 Software and Database 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>Web Diagram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>Conceptual Website Shapes (US units or Metric).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will introduce a left</w:t>
      </w:r>
      <w:r w:rsidR="00F45D46">
        <w:rPr>
          <w:rFonts w:ascii="Arial" w:hAnsi="Arial" w:cs="Arial"/>
        </w:rPr>
        <w:t>-hand</w:t>
      </w:r>
      <w:r w:rsidRPr="005E2480">
        <w:rPr>
          <w:rFonts w:ascii="Arial" w:hAnsi="Arial" w:cs="Arial"/>
        </w:rPr>
        <w:t xml:space="preserve"> navigation with Conceptual Website notations for use.</w:t>
      </w:r>
      <w:r>
        <w:rPr>
          <w:rFonts w:ascii="Arial" w:hAnsi="Arial" w:cs="Arial"/>
        </w:rPr>
        <w:t xml:space="preserve"> </w:t>
      </w:r>
    </w:p>
    <w:p w:rsidR="00B8010B" w:rsidRPr="005E2480" w:rsidRDefault="004C6F92" w:rsidP="00897CBE">
      <w:pPr>
        <w:tabs>
          <w:tab w:val="left" w:pos="4860"/>
        </w:tabs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 wp14:anchorId="4C3C1B59" wp14:editId="38F1FD86">
            <wp:extent cx="5210175" cy="3190875"/>
            <wp:effectExtent l="0" t="0" r="9525" b="9525"/>
            <wp:docPr id="22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17" b="27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tabs>
          <w:tab w:val="left" w:pos="4860"/>
        </w:tabs>
        <w:rPr>
          <w:rFonts w:cs="Arial"/>
        </w:rPr>
      </w:pPr>
    </w:p>
    <w:p w:rsidR="00B8010B" w:rsidRPr="005E2480" w:rsidRDefault="00B8010B" w:rsidP="000A593B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 xml:space="preserve">Steps to draw different UML Artifacts </w:t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Use Case Diagram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Using one of the options given above</w:t>
      </w:r>
      <w:r>
        <w:rPr>
          <w:rFonts w:ascii="Arial" w:hAnsi="Arial" w:cs="Arial"/>
        </w:rPr>
        <w:t xml:space="preserve"> in Step 2</w:t>
      </w:r>
      <w:r w:rsidRPr="005E2480">
        <w:rPr>
          <w:rFonts w:ascii="Arial" w:hAnsi="Arial" w:cs="Arial"/>
        </w:rPr>
        <w:t xml:space="preserve">, select </w:t>
      </w:r>
      <w:r w:rsidRPr="005E2480">
        <w:rPr>
          <w:rFonts w:ascii="Arial" w:hAnsi="Arial" w:cs="Arial"/>
          <w:b/>
        </w:rPr>
        <w:t>UML Use Case</w:t>
      </w:r>
      <w:r w:rsidRPr="005E2480">
        <w:rPr>
          <w:rFonts w:ascii="Arial" w:hAnsi="Arial" w:cs="Arial"/>
        </w:rPr>
        <w:t xml:space="preserve"> (Metric or US units).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Drag and drop ‘Actor’, Use case, etc.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They can be named by double-clicking on the notations.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In particular, Use ‘System Boundary’ for the Use Case diagram.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and add additional details.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Use Case Model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697CF81" wp14:editId="790048D3">
            <wp:extent cx="1695450" cy="1981200"/>
            <wp:effectExtent l="0" t="0" r="0" b="0"/>
            <wp:docPr id="22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04" r="88834" b="28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Class Diagrams and Domain Class Models</w:t>
      </w:r>
    </w:p>
    <w:p w:rsidR="00B8010B" w:rsidRPr="005E2480" w:rsidRDefault="00F45D46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>Use</w:t>
      </w:r>
      <w:r w:rsidR="00B8010B" w:rsidRPr="005E2480">
        <w:rPr>
          <w:rFonts w:ascii="Arial" w:hAnsi="Arial" w:cs="Arial"/>
        </w:rPr>
        <w:t xml:space="preserve"> one of the options given above</w:t>
      </w:r>
      <w:r w:rsidR="00B8010B">
        <w:rPr>
          <w:rFonts w:ascii="Arial" w:hAnsi="Arial" w:cs="Arial"/>
        </w:rPr>
        <w:t xml:space="preserve"> in Step 2</w:t>
      </w:r>
      <w:r w:rsidR="00B8010B" w:rsidRPr="005E2480">
        <w:rPr>
          <w:rFonts w:ascii="Arial" w:hAnsi="Arial" w:cs="Arial"/>
        </w:rPr>
        <w:t xml:space="preserve">, and Select </w:t>
      </w:r>
      <w:r w:rsidR="00B8010B" w:rsidRPr="005E2480">
        <w:rPr>
          <w:rFonts w:ascii="Arial" w:hAnsi="Arial" w:cs="Arial"/>
          <w:b/>
        </w:rPr>
        <w:t>UML Static Diagram</w:t>
      </w:r>
      <w:r w:rsidR="00B8010B" w:rsidRPr="005E2480">
        <w:rPr>
          <w:rFonts w:ascii="Arial" w:hAnsi="Arial" w:cs="Arial"/>
        </w:rPr>
        <w:t xml:space="preserve"> to draw </w:t>
      </w:r>
      <w:r w:rsidR="00B8010B" w:rsidRPr="005E2480">
        <w:rPr>
          <w:rFonts w:ascii="Arial" w:hAnsi="Arial" w:cs="Arial"/>
          <w:b/>
        </w:rPr>
        <w:t>Class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lastRenderedPageBreak/>
        <w:t xml:space="preserve">Use the icons to draw </w:t>
      </w:r>
      <w:r w:rsidR="00F45D46">
        <w:rPr>
          <w:rFonts w:ascii="Arial" w:hAnsi="Arial" w:cs="Arial"/>
        </w:rPr>
        <w:t>the classes, relationships, etc.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add attributes, Operations, etc….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Static Model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AF6B300" wp14:editId="053DD381">
            <wp:extent cx="1828800" cy="4038600"/>
            <wp:effectExtent l="0" t="0" r="0" b="0"/>
            <wp:docPr id="22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56" r="88000" b="9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FE7C0CC" wp14:editId="68DC3024">
            <wp:extent cx="1828800" cy="857250"/>
            <wp:effectExtent l="0" t="0" r="0" b="0"/>
            <wp:docPr id="22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23" r="88000" b="9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ind w:left="1980"/>
        <w:rPr>
          <w:rFonts w:cs="Arial"/>
        </w:rPr>
      </w:pP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Sequence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</w:t>
      </w:r>
      <w:r w:rsidR="00F45D46">
        <w:rPr>
          <w:rFonts w:ascii="Arial" w:hAnsi="Arial" w:cs="Arial"/>
        </w:rPr>
        <w:t>e</w:t>
      </w:r>
      <w:r w:rsidRPr="005E2480">
        <w:rPr>
          <w:rFonts w:ascii="Arial" w:hAnsi="Arial" w:cs="Arial"/>
        </w:rPr>
        <w:t xml:space="preserve"> one of the options given above</w:t>
      </w:r>
      <w:r>
        <w:rPr>
          <w:rFonts w:ascii="Arial" w:hAnsi="Arial" w:cs="Arial"/>
        </w:rPr>
        <w:t xml:space="preserve"> in Step 2</w:t>
      </w:r>
      <w:r w:rsidRPr="005E2480">
        <w:rPr>
          <w:rFonts w:ascii="Arial" w:hAnsi="Arial" w:cs="Arial"/>
        </w:rPr>
        <w:t xml:space="preserve">, and Select </w:t>
      </w:r>
      <w:r w:rsidRPr="005E2480">
        <w:rPr>
          <w:rFonts w:ascii="Arial" w:hAnsi="Arial" w:cs="Arial"/>
          <w:b/>
        </w:rPr>
        <w:t>UML Sequence Diagram</w:t>
      </w:r>
      <w:r w:rsidRPr="005E2480">
        <w:rPr>
          <w:rFonts w:ascii="Arial" w:hAnsi="Arial" w:cs="Arial"/>
        </w:rPr>
        <w:t xml:space="preserve"> to draw </w:t>
      </w:r>
      <w:r w:rsidRPr="005E2480">
        <w:rPr>
          <w:rFonts w:ascii="Arial" w:hAnsi="Arial" w:cs="Arial"/>
          <w:b/>
        </w:rPr>
        <w:t>Sequence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Use the icons to draw the objects, messages, relationships, etc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add attributes, Operations, etc….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Sequence Diagram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22FD3B5" wp14:editId="5FD99F8B">
            <wp:extent cx="1676400" cy="2228850"/>
            <wp:effectExtent l="0" t="0" r="0" b="0"/>
            <wp:docPr id="22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19" r="87659" b="30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Physical Data Model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Using the option for Database shapes above in Step 3,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Select </w:t>
      </w:r>
      <w:r w:rsidRPr="005E2480">
        <w:rPr>
          <w:rFonts w:ascii="Arial" w:hAnsi="Arial" w:cs="Arial"/>
          <w:b/>
        </w:rPr>
        <w:t>Object Relational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Use the icons to draw the Entity, relationships, etc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and additional attributes.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 and use other relationships and notations as needed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 xml:space="preserve"> Data Model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ACA7AB4" wp14:editId="04D211C1">
            <wp:extent cx="1828800" cy="2238375"/>
            <wp:effectExtent l="0" t="0" r="0" b="9525"/>
            <wp:docPr id="22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3" r="87500" b="25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Site Map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Using the option for Database shapes above in Step 4,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Select </w:t>
      </w:r>
      <w:r w:rsidRPr="005E2480">
        <w:rPr>
          <w:rFonts w:ascii="Arial" w:hAnsi="Arial" w:cs="Arial"/>
          <w:b/>
        </w:rPr>
        <w:t>Conceptual</w:t>
      </w:r>
      <w:r>
        <w:rPr>
          <w:rFonts w:ascii="Arial" w:hAnsi="Arial" w:cs="Arial"/>
          <w:b/>
        </w:rPr>
        <w:t xml:space="preserve"> </w:t>
      </w:r>
      <w:r w:rsidRPr="005E2480">
        <w:rPr>
          <w:rFonts w:ascii="Arial" w:hAnsi="Arial" w:cs="Arial"/>
          <w:b/>
        </w:rPr>
        <w:t>Website (US units or Metrics)</w:t>
      </w:r>
      <w:r w:rsidRPr="005E2480">
        <w:rPr>
          <w:rFonts w:ascii="Arial" w:hAnsi="Arial" w:cs="Arial"/>
        </w:rPr>
        <w:t xml:space="preserve">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Use the icons to draw the sitemap (home, page, etc…)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Double click on icons to write their names OR right click to change properties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Site Map Notations: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09FFBBBC" wp14:editId="32D1CBA0">
            <wp:extent cx="1676400" cy="2495550"/>
            <wp:effectExtent l="0" t="0" r="0" b="0"/>
            <wp:docPr id="22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70" r="88463" b="8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All Other Models (Optional)</w:t>
      </w:r>
    </w:p>
    <w:p w:rsidR="00B8010B" w:rsidRPr="000A593B" w:rsidRDefault="00B8010B" w:rsidP="000A593B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Wireframes, State Chart Diagrams, Component diagrams, Collaboration, Deployment and other diagrams can also be drawn using Visio Pro.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Working on creating these is optional for this course.</w:t>
      </w:r>
    </w:p>
    <w:p w:rsidR="00B8010B" w:rsidRPr="00670DFA" w:rsidRDefault="00B8010B" w:rsidP="00C8605B">
      <w:pPr>
        <w:pStyle w:val="ListParagraph"/>
        <w:ind w:left="432"/>
        <w:outlineLvl w:val="0"/>
        <w:rPr>
          <w:rFonts w:ascii="Arial" w:hAnsi="Arial" w:cs="Arial"/>
          <w:b/>
          <w:sz w:val="24"/>
          <w:szCs w:val="24"/>
        </w:rPr>
      </w:pPr>
    </w:p>
    <w:bookmarkStart w:id="18" w:name="_Toc322025527"/>
    <w:p w:rsidR="00F45D46" w:rsidRPr="00DC72A6" w:rsidRDefault="00F45D46" w:rsidP="00F45D46">
      <w:pPr>
        <w:widowControl/>
        <w:jc w:val="both"/>
        <w:rPr>
          <w:rStyle w:val="Hyperlink"/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fldChar w:fldCharType="begin"/>
      </w:r>
      <w:r>
        <w:rPr>
          <w:rFonts w:cs="Arial"/>
          <w:sz w:val="22"/>
          <w:szCs w:val="22"/>
        </w:rPr>
        <w:instrText xml:space="preserve"> HYPERLINK  \l "home" </w:instrText>
      </w:r>
      <w:r>
        <w:rPr>
          <w:rFonts w:cs="Arial"/>
          <w:sz w:val="22"/>
          <w:szCs w:val="22"/>
        </w:rPr>
        <w:fldChar w:fldCharType="separate"/>
      </w:r>
      <w:r w:rsidRPr="00DC72A6">
        <w:rPr>
          <w:rStyle w:val="Hyperlink"/>
          <w:rFonts w:cs="Arial"/>
          <w:sz w:val="22"/>
          <w:szCs w:val="22"/>
        </w:rPr>
        <w:t>TOC</w:t>
      </w:r>
    </w:p>
    <w:p w:rsidR="00F45D46" w:rsidRDefault="00F45D46" w:rsidP="00F45D46">
      <w:pPr>
        <w:pStyle w:val="ActivityHead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fldChar w:fldCharType="end"/>
      </w:r>
    </w:p>
    <w:p w:rsidR="00F45D46" w:rsidRDefault="00F45D46">
      <w:pPr>
        <w:widowControl/>
        <w:rPr>
          <w:rFonts w:cs="Arial"/>
          <w:b/>
          <w:bCs/>
          <w:iCs/>
          <w:spacing w:val="30"/>
          <w:kern w:val="28"/>
          <w:sz w:val="22"/>
          <w:szCs w:val="22"/>
        </w:rPr>
      </w:pPr>
      <w:r>
        <w:rPr>
          <w:rFonts w:cs="Arial"/>
          <w:sz w:val="22"/>
          <w:szCs w:val="22"/>
        </w:rPr>
        <w:br w:type="page"/>
      </w:r>
    </w:p>
    <w:p w:rsidR="00B8010B" w:rsidRPr="00B8002A" w:rsidRDefault="00B8010B" w:rsidP="00F45D46">
      <w:pPr>
        <w:pStyle w:val="ActivityHead"/>
      </w:pPr>
      <w:bookmarkStart w:id="19" w:name="_Toc332200561"/>
      <w:r>
        <w:lastRenderedPageBreak/>
        <w:t>Setting up</w:t>
      </w:r>
      <w:r w:rsidRPr="00B8002A">
        <w:t xml:space="preserve"> </w:t>
      </w:r>
      <w:r>
        <w:t xml:space="preserve">My SQL </w:t>
      </w:r>
      <w:r w:rsidRPr="00B8002A">
        <w:t>Databas</w:t>
      </w:r>
      <w:bookmarkEnd w:id="12"/>
      <w:r>
        <w:t>e</w:t>
      </w:r>
      <w:bookmarkEnd w:id="13"/>
      <w:bookmarkEnd w:id="14"/>
      <w:bookmarkEnd w:id="15"/>
      <w:bookmarkEnd w:id="16"/>
      <w:bookmarkEnd w:id="18"/>
      <w:bookmarkEnd w:id="19"/>
    </w:p>
    <w:p w:rsidR="00B8010B" w:rsidRDefault="00B8010B" w:rsidP="00BD63D2">
      <w:pPr>
        <w:pStyle w:val="BodyText"/>
        <w:ind w:left="360"/>
        <w:rPr>
          <w:rFonts w:cs="Arial"/>
        </w:rPr>
      </w:pPr>
      <w:r>
        <w:rPr>
          <w:rFonts w:cs="Arial"/>
        </w:rPr>
        <w:t>The users should follow the steps given below in order to create a database using</w:t>
      </w:r>
      <w:r w:rsidR="003D1DC7">
        <w:rPr>
          <w:rFonts w:cs="Arial"/>
        </w:rPr>
        <w:t xml:space="preserve"> an</w:t>
      </w:r>
      <w:r>
        <w:rPr>
          <w:rFonts w:cs="Arial"/>
        </w:rPr>
        <w:t xml:space="preserve"> existing database script. These steps will be required at various stages of the course, where the database related activities are involved.</w:t>
      </w:r>
    </w:p>
    <w:p w:rsidR="00B8010B" w:rsidRPr="00670DFA" w:rsidRDefault="00B8010B" w:rsidP="00F27F8F">
      <w:pPr>
        <w:widowControl/>
        <w:numPr>
          <w:ilvl w:val="0"/>
          <w:numId w:val="10"/>
        </w:numPr>
        <w:rPr>
          <w:rFonts w:cs="Arial"/>
          <w:b/>
          <w:color w:val="000000"/>
          <w:sz w:val="22"/>
          <w:szCs w:val="22"/>
        </w:rPr>
      </w:pPr>
      <w:r w:rsidRPr="00670DFA">
        <w:rPr>
          <w:rFonts w:cs="Arial"/>
          <w:b/>
          <w:color w:val="000000"/>
          <w:sz w:val="22"/>
          <w:szCs w:val="22"/>
        </w:rPr>
        <w:t>To Login to the server</w:t>
      </w:r>
    </w:p>
    <w:p w:rsidR="00B8010B" w:rsidRDefault="00B8010B" w:rsidP="00DC0AF3">
      <w:pPr>
        <w:widowControl/>
        <w:ind w:left="360"/>
        <w:rPr>
          <w:rFonts w:cs="Arial"/>
          <w:color w:val="000000"/>
          <w:sz w:val="22"/>
          <w:szCs w:val="22"/>
        </w:rPr>
      </w:pPr>
    </w:p>
    <w:p w:rsidR="00B8010B" w:rsidRDefault="00B8010B" w:rsidP="003D1DC7">
      <w:pPr>
        <w:widowControl/>
        <w:numPr>
          <w:ilvl w:val="0"/>
          <w:numId w:val="8"/>
        </w:numPr>
        <w:tabs>
          <w:tab w:val="num" w:pos="1200"/>
        </w:tabs>
        <w:ind w:left="120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Go to Start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color w:val="000000"/>
          <w:sz w:val="22"/>
          <w:szCs w:val="22"/>
        </w:rPr>
        <w:t xml:space="preserve"> Programs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color w:val="000000"/>
          <w:sz w:val="22"/>
          <w:szCs w:val="22"/>
        </w:rPr>
        <w:t xml:space="preserve"> MySQL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noProof/>
          <w:color w:val="000000"/>
          <w:sz w:val="22"/>
          <w:szCs w:val="22"/>
        </w:rPr>
        <w:t xml:space="preserve"> </w:t>
      </w:r>
      <w:r>
        <w:rPr>
          <w:rFonts w:cs="Arial"/>
          <w:color w:val="000000"/>
          <w:sz w:val="22"/>
          <w:szCs w:val="22"/>
        </w:rPr>
        <w:t xml:space="preserve">MySQL Server 5.5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color w:val="000000"/>
          <w:sz w:val="22"/>
          <w:szCs w:val="22"/>
        </w:rPr>
        <w:t xml:space="preserve"> MySQL Command Line Client </w:t>
      </w:r>
    </w:p>
    <w:p w:rsidR="003D1DC7" w:rsidRPr="00A472CF" w:rsidRDefault="003D1DC7" w:rsidP="003D1DC7">
      <w:pPr>
        <w:widowControl/>
        <w:ind w:left="840"/>
        <w:rPr>
          <w:rFonts w:cs="Arial"/>
          <w:color w:val="000000"/>
          <w:sz w:val="22"/>
          <w:szCs w:val="22"/>
        </w:rPr>
      </w:pPr>
    </w:p>
    <w:p w:rsidR="00B8010B" w:rsidRDefault="004C6F92" w:rsidP="00A472CF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drawing>
          <wp:inline distT="0" distB="0" distL="0" distR="0">
            <wp:extent cx="4114800" cy="1724025"/>
            <wp:effectExtent l="0" t="0" r="0" b="9525"/>
            <wp:docPr id="2232" name="Picture 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0" t="16719" r="46153" b="47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A472CF" w:rsidRDefault="00B8010B" w:rsidP="00A472CF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3D1DC7">
      <w:pPr>
        <w:widowControl/>
        <w:numPr>
          <w:ilvl w:val="1"/>
          <w:numId w:val="10"/>
        </w:numPr>
        <w:tabs>
          <w:tab w:val="left" w:pos="1260"/>
        </w:tabs>
        <w:ind w:left="1800" w:hanging="90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Enter the root password( </w:t>
      </w:r>
      <w:r>
        <w:rPr>
          <w:rFonts w:cs="Arial"/>
          <w:b/>
          <w:color w:val="000000"/>
          <w:sz w:val="22"/>
          <w:szCs w:val="22"/>
        </w:rPr>
        <w:t xml:space="preserve">abcd1234) , </w:t>
      </w:r>
      <w:r>
        <w:rPr>
          <w:rFonts w:cs="Arial"/>
          <w:color w:val="000000"/>
          <w:sz w:val="22"/>
          <w:szCs w:val="22"/>
        </w:rPr>
        <w:t>MySQL should be ready to use</w:t>
      </w:r>
    </w:p>
    <w:p w:rsidR="00B8010B" w:rsidRDefault="00B8010B" w:rsidP="00A472CF">
      <w:pPr>
        <w:widowControl/>
        <w:rPr>
          <w:rFonts w:cs="Arial"/>
          <w:color w:val="000000"/>
          <w:sz w:val="22"/>
          <w:szCs w:val="22"/>
        </w:rPr>
      </w:pPr>
    </w:p>
    <w:p w:rsidR="00B8010B" w:rsidRDefault="004C6F92" w:rsidP="00A472CF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drawing>
          <wp:inline distT="0" distB="0" distL="0" distR="0">
            <wp:extent cx="4114800" cy="1990725"/>
            <wp:effectExtent l="0" t="0" r="0" b="9525"/>
            <wp:docPr id="2233" name="Picture 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0" t="16719" r="46153" b="47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A472CF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3D1DC7">
      <w:pPr>
        <w:pStyle w:val="ListParagraph"/>
        <w:numPr>
          <w:ilvl w:val="1"/>
          <w:numId w:val="10"/>
        </w:numPr>
        <w:ind w:left="1260"/>
        <w:rPr>
          <w:rFonts w:cs="Arial"/>
          <w:color w:val="000000"/>
        </w:rPr>
      </w:pPr>
      <w:r w:rsidRPr="003D1DC7">
        <w:rPr>
          <w:rFonts w:cs="Arial"/>
          <w:color w:val="000000"/>
        </w:rPr>
        <w:t xml:space="preserve">Open </w:t>
      </w:r>
      <w:r w:rsidR="003D1DC7">
        <w:rPr>
          <w:rFonts w:cs="Arial"/>
          <w:color w:val="000000"/>
        </w:rPr>
        <w:t>a</w:t>
      </w:r>
      <w:r w:rsidRPr="003D1DC7">
        <w:rPr>
          <w:rFonts w:cs="Arial"/>
          <w:color w:val="000000"/>
        </w:rPr>
        <w:t xml:space="preserve"> database text file. Copy the entire content</w:t>
      </w:r>
      <w:r w:rsidR="003D1DC7">
        <w:rPr>
          <w:rFonts w:cs="Arial"/>
          <w:color w:val="000000"/>
        </w:rPr>
        <w:t>s</w:t>
      </w:r>
      <w:r w:rsidRPr="003D1DC7">
        <w:rPr>
          <w:rFonts w:cs="Arial"/>
          <w:color w:val="000000"/>
        </w:rPr>
        <w:t xml:space="preserve"> of the </w:t>
      </w:r>
      <w:proofErr w:type="spellStart"/>
      <w:r w:rsidRPr="003D1DC7">
        <w:rPr>
          <w:rFonts w:cs="Arial"/>
          <w:color w:val="000000"/>
        </w:rPr>
        <w:t>f</w:t>
      </w:r>
      <w:r w:rsidR="003D1DC7">
        <w:rPr>
          <w:rFonts w:cs="Arial"/>
          <w:color w:val="000000"/>
        </w:rPr>
        <w:t>I</w:t>
      </w:r>
      <w:r w:rsidRPr="003D1DC7">
        <w:rPr>
          <w:rFonts w:cs="Arial"/>
          <w:color w:val="000000"/>
        </w:rPr>
        <w:t>ile</w:t>
      </w:r>
      <w:proofErr w:type="spellEnd"/>
      <w:r w:rsidRPr="003D1DC7">
        <w:rPr>
          <w:rFonts w:cs="Arial"/>
          <w:color w:val="000000"/>
        </w:rPr>
        <w:t>.</w:t>
      </w:r>
    </w:p>
    <w:p w:rsidR="00B8010B" w:rsidRDefault="003D1DC7" w:rsidP="003D1DC7">
      <w:pPr>
        <w:widowControl/>
        <w:numPr>
          <w:ilvl w:val="1"/>
          <w:numId w:val="10"/>
        </w:numPr>
        <w:ind w:left="126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>I</w:t>
      </w:r>
      <w:r w:rsidR="00B8010B">
        <w:rPr>
          <w:rFonts w:cs="Arial"/>
          <w:color w:val="000000"/>
          <w:sz w:val="22"/>
          <w:szCs w:val="22"/>
        </w:rPr>
        <w:t xml:space="preserve">n the MySQL command line client window, Right click and select Paste the contents. Press </w:t>
      </w:r>
      <w:r w:rsidR="00B8010B" w:rsidRPr="00DC72A6">
        <w:rPr>
          <w:rFonts w:cs="Arial"/>
          <w:i/>
          <w:color w:val="000000"/>
          <w:sz w:val="22"/>
          <w:szCs w:val="22"/>
        </w:rPr>
        <w:t>Enter</w:t>
      </w:r>
      <w:r w:rsidR="00B8010B">
        <w:rPr>
          <w:rFonts w:cs="Arial"/>
          <w:color w:val="000000"/>
          <w:sz w:val="22"/>
          <w:szCs w:val="22"/>
        </w:rPr>
        <w:t xml:space="preserve"> to execute the statements.</w:t>
      </w:r>
    </w:p>
    <w:p w:rsidR="00B8010B" w:rsidRDefault="004C6F92" w:rsidP="0095570A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lastRenderedPageBreak/>
        <w:drawing>
          <wp:inline distT="0" distB="0" distL="0" distR="0">
            <wp:extent cx="4248150" cy="2066925"/>
            <wp:effectExtent l="0" t="0" r="0" b="9525"/>
            <wp:docPr id="2234" name="Picture 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3" t="7007" r="50578" b="57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5570A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5060B8">
      <w:pPr>
        <w:widowControl/>
        <w:numPr>
          <w:ilvl w:val="1"/>
          <w:numId w:val="10"/>
        </w:numPr>
        <w:ind w:left="180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>This will create the database schema defined in the database.txt file</w:t>
      </w:r>
      <w:r w:rsidR="003D1DC7">
        <w:rPr>
          <w:rFonts w:cs="Arial"/>
          <w:color w:val="000000"/>
          <w:sz w:val="22"/>
          <w:szCs w:val="22"/>
        </w:rPr>
        <w:t>.</w:t>
      </w:r>
    </w:p>
    <w:p w:rsidR="00B8010B" w:rsidRDefault="00B8010B" w:rsidP="0095570A">
      <w:pPr>
        <w:widowControl/>
        <w:rPr>
          <w:rFonts w:cs="Arial"/>
          <w:color w:val="000000"/>
          <w:sz w:val="22"/>
          <w:szCs w:val="22"/>
        </w:rPr>
      </w:pPr>
    </w:p>
    <w:p w:rsidR="00B8010B" w:rsidRDefault="004C6F92" w:rsidP="00A64FB6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drawing>
          <wp:inline distT="0" distB="0" distL="0" distR="0">
            <wp:extent cx="4248150" cy="2228850"/>
            <wp:effectExtent l="0" t="0" r="0" b="0"/>
            <wp:docPr id="2235" name="Picture 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" t="3748" r="52565" b="59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A64FB6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A64FB6">
      <w:pPr>
        <w:widowControl/>
        <w:rPr>
          <w:rFonts w:cs="Arial"/>
          <w:color w:val="000000"/>
          <w:sz w:val="22"/>
          <w:szCs w:val="22"/>
        </w:rPr>
      </w:pPr>
    </w:p>
    <w:p w:rsidR="00B8010B" w:rsidRPr="00DC72A6" w:rsidRDefault="001714A5" w:rsidP="00A64FB6">
      <w:pPr>
        <w:widowControl/>
        <w:jc w:val="both"/>
        <w:rPr>
          <w:rStyle w:val="Hyperlink"/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fldChar w:fldCharType="begin"/>
      </w:r>
      <w:r w:rsidR="00B8010B">
        <w:rPr>
          <w:rFonts w:cs="Arial"/>
          <w:sz w:val="22"/>
          <w:szCs w:val="22"/>
        </w:rPr>
        <w:instrText xml:space="preserve"> HYPERLINK  \l "home" </w:instrText>
      </w:r>
      <w:r>
        <w:rPr>
          <w:rFonts w:cs="Arial"/>
          <w:sz w:val="22"/>
          <w:szCs w:val="22"/>
        </w:rPr>
        <w:fldChar w:fldCharType="separate"/>
      </w:r>
      <w:r w:rsidR="00B8010B" w:rsidRPr="00DC72A6">
        <w:rPr>
          <w:rStyle w:val="Hyperlink"/>
          <w:rFonts w:cs="Arial"/>
          <w:sz w:val="22"/>
          <w:szCs w:val="22"/>
        </w:rPr>
        <w:t>TOC</w:t>
      </w:r>
    </w:p>
    <w:p w:rsidR="00B8010B" w:rsidRDefault="001714A5" w:rsidP="00A64FB6">
      <w:pPr>
        <w:widowControl/>
        <w:jc w:val="both"/>
        <w:rPr>
          <w:rFonts w:cs="Arial"/>
          <w:color w:val="BFBFBF"/>
          <w:sz w:val="22"/>
          <w:szCs w:val="22"/>
        </w:rPr>
      </w:pPr>
      <w:r>
        <w:rPr>
          <w:rFonts w:cs="Arial"/>
          <w:sz w:val="22"/>
          <w:szCs w:val="22"/>
        </w:rPr>
        <w:fldChar w:fldCharType="end"/>
      </w:r>
    </w:p>
    <w:p w:rsidR="003D1DC7" w:rsidRDefault="003D1DC7">
      <w:pPr>
        <w:widowControl/>
        <w:rPr>
          <w:b/>
          <w:bCs/>
          <w:iCs/>
          <w:spacing w:val="30"/>
          <w:kern w:val="28"/>
          <w:sz w:val="36"/>
          <w:szCs w:val="36"/>
        </w:rPr>
      </w:pPr>
      <w:bookmarkStart w:id="20" w:name="_Toc315946396"/>
      <w:bookmarkStart w:id="21" w:name="_Toc318723535"/>
      <w:bookmarkStart w:id="22" w:name="_Toc318745158"/>
      <w:bookmarkStart w:id="23" w:name="_Toc318965935"/>
      <w:bookmarkStart w:id="24" w:name="_Toc322025528"/>
      <w:bookmarkStart w:id="25" w:name="ADFJavaTP03"/>
      <w:r>
        <w:br w:type="page"/>
      </w:r>
    </w:p>
    <w:p w:rsidR="00B8010B" w:rsidRPr="00030FD2" w:rsidRDefault="00B8010B" w:rsidP="00773D17">
      <w:pPr>
        <w:pStyle w:val="ActivityHead"/>
      </w:pPr>
      <w:bookmarkStart w:id="26" w:name="_Toc332200562"/>
      <w:r>
        <w:lastRenderedPageBreak/>
        <w:t xml:space="preserve">Working with My SQL </w:t>
      </w:r>
      <w:bookmarkEnd w:id="20"/>
      <w:r>
        <w:t>Workbench</w:t>
      </w:r>
      <w:bookmarkEnd w:id="21"/>
      <w:bookmarkEnd w:id="22"/>
      <w:bookmarkEnd w:id="23"/>
      <w:bookmarkEnd w:id="24"/>
      <w:bookmarkEnd w:id="26"/>
    </w:p>
    <w:bookmarkEnd w:id="25"/>
    <w:p w:rsidR="00B8010B" w:rsidRDefault="00B8010B" w:rsidP="002D2BE9">
      <w:pPr>
        <w:pStyle w:val="BodyText"/>
        <w:numPr>
          <w:ilvl w:val="0"/>
          <w:numId w:val="11"/>
        </w:numPr>
        <w:rPr>
          <w:rFonts w:cs="Arial"/>
        </w:rPr>
      </w:pPr>
      <w:r w:rsidRPr="00BD4FD2">
        <w:rPr>
          <w:rFonts w:cs="Arial"/>
        </w:rPr>
        <w:t xml:space="preserve">Open “Program Files -&gt; MySQL -&gt; MySQL </w:t>
      </w:r>
      <w:r>
        <w:rPr>
          <w:rFonts w:cs="Arial"/>
        </w:rPr>
        <w:t>Workbench</w:t>
      </w:r>
      <w:r w:rsidRPr="00BD4FD2">
        <w:rPr>
          <w:rFonts w:cs="Arial"/>
        </w:rPr>
        <w:t>”</w:t>
      </w:r>
      <w:r w:rsidR="003D1DC7">
        <w:rPr>
          <w:rFonts w:cs="Arial"/>
        </w:rPr>
        <w:t xml:space="preserve"> or launch the workbench icon on the desktop</w:t>
      </w:r>
      <w:r w:rsidRPr="00BD4FD2">
        <w:rPr>
          <w:rFonts w:cs="Arial"/>
        </w:rPr>
        <w:t>.</w:t>
      </w:r>
      <w:r>
        <w:rPr>
          <w:rFonts w:cs="Arial"/>
        </w:rPr>
        <w:t xml:space="preserve"> </w:t>
      </w:r>
      <w:r w:rsidRPr="00BD4FD2">
        <w:rPr>
          <w:rFonts w:cs="Arial"/>
        </w:rPr>
        <w:t>Thi</w:t>
      </w:r>
      <w:r>
        <w:rPr>
          <w:rFonts w:cs="Arial"/>
        </w:rPr>
        <w:t>s will launch the MySQL workbench UI</w:t>
      </w:r>
    </w:p>
    <w:p w:rsidR="00B8010B" w:rsidRDefault="00232A65" w:rsidP="00DC72A6">
      <w:pPr>
        <w:pStyle w:val="BodyText"/>
        <w:ind w:left="720"/>
      </w:pPr>
      <w:r>
        <w:rPr>
          <w:noProof/>
          <w:lang w:val="en-IN" w:eastAsia="en-IN"/>
        </w:rPr>
        <w:pict>
          <v:rect id="Rectangle 2" o:spid="_x0000_s1026" style="position:absolute;left:0;text-align:left;margin-left:36pt;margin-top:179.75pt;width:81.6pt;height:16.3pt;z-index:2516495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" filled="f" strokecolor="#bc0000" strokeweight="2pt"/>
        </w:pict>
      </w:r>
      <w:r w:rsidR="004C6F92">
        <w:rPr>
          <w:noProof/>
        </w:rPr>
        <w:drawing>
          <wp:inline distT="0" distB="0" distL="0" distR="0">
            <wp:extent cx="5353050" cy="3000375"/>
            <wp:effectExtent l="0" t="0" r="0" b="9525"/>
            <wp:docPr id="2236" name="Picture 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" b="5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BD4FD2">
      <w:pPr>
        <w:pStyle w:val="BodyText"/>
        <w:ind w:left="360"/>
        <w:rPr>
          <w:rFonts w:cs="Arial"/>
        </w:rPr>
      </w:pPr>
    </w:p>
    <w:p w:rsidR="00B8010B" w:rsidRDefault="00B8010B" w:rsidP="00825D62">
      <w:pPr>
        <w:pStyle w:val="BodyText"/>
        <w:numPr>
          <w:ilvl w:val="0"/>
          <w:numId w:val="11"/>
        </w:numPr>
        <w:rPr>
          <w:rFonts w:cs="Arial"/>
        </w:rPr>
      </w:pPr>
      <w:r>
        <w:rPr>
          <w:rFonts w:cs="Arial"/>
        </w:rPr>
        <w:t xml:space="preserve">Select the </w:t>
      </w:r>
      <w:r>
        <w:rPr>
          <w:rFonts w:cs="Arial"/>
          <w:i/>
        </w:rPr>
        <w:t xml:space="preserve">New </w:t>
      </w:r>
      <w:r w:rsidRPr="00F31283">
        <w:rPr>
          <w:rFonts w:cs="Arial"/>
          <w:i/>
        </w:rPr>
        <w:t xml:space="preserve">Connection </w:t>
      </w:r>
      <w:r>
        <w:rPr>
          <w:rFonts w:cs="Arial"/>
        </w:rPr>
        <w:t xml:space="preserve">to create a new connection. Remember that </w:t>
      </w:r>
      <w:r w:rsidR="003D1DC7">
        <w:rPr>
          <w:rFonts w:cs="Arial"/>
        </w:rPr>
        <w:t>a</w:t>
      </w:r>
      <w:r>
        <w:rPr>
          <w:rFonts w:cs="Arial"/>
        </w:rPr>
        <w:t xml:space="preserve"> connection need not be created every time the workbench is used. Once created connections can be reused.</w:t>
      </w: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 xml:space="preserve">Provide a connection name, e.g., ADF Java </w:t>
      </w:r>
    </w:p>
    <w:p w:rsidR="00B8010B" w:rsidRDefault="004C6F92" w:rsidP="00CE533D">
      <w:pPr>
        <w:pStyle w:val="BodyText"/>
        <w:ind w:left="1080"/>
      </w:pPr>
      <w:r>
        <w:rPr>
          <w:noProof/>
        </w:rPr>
        <w:drawing>
          <wp:inline distT="0" distB="0" distL="0" distR="0">
            <wp:extent cx="3990975" cy="2676525"/>
            <wp:effectExtent l="0" t="0" r="9525" b="9525"/>
            <wp:docPr id="2237" name="Picture 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00" b="45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ind w:left="1296"/>
      </w:pP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lastRenderedPageBreak/>
        <w:t xml:space="preserve">You will be prompted to enter </w:t>
      </w:r>
      <w:r w:rsidR="003D1DC7">
        <w:rPr>
          <w:rFonts w:cs="Arial"/>
        </w:rPr>
        <w:t xml:space="preserve">the </w:t>
      </w:r>
      <w:r>
        <w:rPr>
          <w:rFonts w:cs="Arial"/>
        </w:rPr>
        <w:t>password</w:t>
      </w:r>
      <w:r w:rsidR="003D1DC7">
        <w:rPr>
          <w:rFonts w:cs="Arial"/>
        </w:rPr>
        <w:t xml:space="preserve"> (</w:t>
      </w:r>
      <w:r>
        <w:rPr>
          <w:rFonts w:cs="Arial"/>
          <w:i/>
        </w:rPr>
        <w:t>abcd1234</w:t>
      </w:r>
      <w:r w:rsidR="003D1DC7">
        <w:rPr>
          <w:rFonts w:cs="Arial"/>
          <w:i/>
        </w:rPr>
        <w:t>)</w:t>
      </w:r>
      <w:r>
        <w:rPr>
          <w:rFonts w:cs="Arial"/>
        </w:rPr>
        <w:t xml:space="preserve">. </w:t>
      </w:r>
      <w:r w:rsidR="003D1DC7">
        <w:rPr>
          <w:rFonts w:cs="Arial"/>
        </w:rPr>
        <w:t>C</w:t>
      </w:r>
      <w:r>
        <w:rPr>
          <w:rFonts w:cs="Arial"/>
        </w:rPr>
        <w:t>heck the ‘</w:t>
      </w:r>
      <w:r>
        <w:rPr>
          <w:rFonts w:cs="Arial"/>
          <w:i/>
        </w:rPr>
        <w:t xml:space="preserve">Save password in </w:t>
      </w:r>
      <w:proofErr w:type="gramStart"/>
      <w:r>
        <w:rPr>
          <w:rFonts w:cs="Arial"/>
          <w:i/>
        </w:rPr>
        <w:t>vault ’</w:t>
      </w:r>
      <w:proofErr w:type="gramEnd"/>
      <w:r>
        <w:rPr>
          <w:rFonts w:cs="Arial"/>
          <w:i/>
        </w:rPr>
        <w:t xml:space="preserve"> </w:t>
      </w:r>
      <w:r w:rsidR="003D1DC7">
        <w:rPr>
          <w:rFonts w:cs="Arial"/>
        </w:rPr>
        <w:t>option to avoid this step in the future.</w:t>
      </w:r>
    </w:p>
    <w:p w:rsidR="00B8010B" w:rsidRDefault="004C6F92" w:rsidP="00CE533D">
      <w:pPr>
        <w:pStyle w:val="BodyText"/>
        <w:ind w:left="1728"/>
        <w:rPr>
          <w:rFonts w:cs="Arial"/>
        </w:rPr>
      </w:pPr>
      <w:r>
        <w:rPr>
          <w:noProof/>
        </w:rPr>
        <w:drawing>
          <wp:inline distT="0" distB="0" distL="0" distR="0">
            <wp:extent cx="3400425" cy="2428875"/>
            <wp:effectExtent l="0" t="0" r="9525" b="9525"/>
            <wp:docPr id="2238" name="Picture 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00" b="4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 xml:space="preserve">Select </w:t>
      </w:r>
      <w:r w:rsidRPr="00DC72A6">
        <w:rPr>
          <w:rFonts w:cs="Arial"/>
          <w:i/>
        </w:rPr>
        <w:t>OK</w:t>
      </w:r>
      <w:r>
        <w:rPr>
          <w:rFonts w:cs="Arial"/>
        </w:rPr>
        <w:t xml:space="preserve"> twice.</w:t>
      </w:r>
    </w:p>
    <w:p w:rsidR="00B8010B" w:rsidRDefault="004C6F92" w:rsidP="00CE533D">
      <w:pPr>
        <w:pStyle w:val="BodyText"/>
        <w:ind w:left="1728"/>
        <w:rPr>
          <w:rFonts w:cs="Arial"/>
        </w:rPr>
      </w:pPr>
      <w:r>
        <w:rPr>
          <w:noProof/>
        </w:rPr>
        <w:drawing>
          <wp:inline distT="0" distB="0" distL="0" distR="0">
            <wp:extent cx="4495800" cy="4972050"/>
            <wp:effectExtent l="0" t="0" r="0" b="0"/>
            <wp:docPr id="2239" name="Picture 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4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E42861" w:rsidRDefault="00B8010B" w:rsidP="00E42861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lastRenderedPageBreak/>
        <w:t>The connection is created.</w:t>
      </w:r>
    </w:p>
    <w:p w:rsidR="00B8010B" w:rsidRDefault="00B8010B" w:rsidP="000A7429">
      <w:pPr>
        <w:pStyle w:val="BodyText"/>
        <w:ind w:left="1296"/>
      </w:pPr>
    </w:p>
    <w:p w:rsidR="00B8010B" w:rsidRDefault="00232A65" w:rsidP="000A7429">
      <w:pPr>
        <w:pStyle w:val="BodyText"/>
        <w:ind w:left="1296"/>
      </w:pPr>
      <w:r>
        <w:rPr>
          <w:noProof/>
          <w:lang w:val="en-IN" w:eastAsia="en-IN"/>
        </w:rPr>
        <w:pict>
          <v:rect id="Rectangle 3" o:spid="_x0000_s1052" style="position:absolute;left:0;text-align:left;margin-left:1in;margin-top:114.1pt;width:84pt;height:16.3pt;z-index:251655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" filled="f" strokecolor="#c00000" strokeweight="1.75pt"/>
        </w:pict>
      </w:r>
      <w:r w:rsidR="004C6F92">
        <w:rPr>
          <w:noProof/>
        </w:rPr>
        <w:drawing>
          <wp:inline distT="0" distB="0" distL="0" distR="0">
            <wp:extent cx="2733675" cy="2838450"/>
            <wp:effectExtent l="0" t="0" r="9525" b="0"/>
            <wp:docPr id="2240" name="Picture 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5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ind w:left="1296"/>
        <w:rPr>
          <w:rFonts w:cs="Arial"/>
        </w:rPr>
      </w:pPr>
    </w:p>
    <w:p w:rsidR="00B8010B" w:rsidRDefault="00B8010B" w:rsidP="000A7429">
      <w:pPr>
        <w:pStyle w:val="BodyText"/>
        <w:numPr>
          <w:ilvl w:val="0"/>
          <w:numId w:val="11"/>
        </w:numPr>
        <w:rPr>
          <w:rFonts w:cs="Arial"/>
        </w:rPr>
      </w:pPr>
      <w:r>
        <w:rPr>
          <w:rFonts w:cs="Arial"/>
        </w:rPr>
        <w:t xml:space="preserve">Use the </w:t>
      </w:r>
      <w:r>
        <w:rPr>
          <w:rFonts w:cs="Arial"/>
          <w:i/>
        </w:rPr>
        <w:t>ADF Java</w:t>
      </w:r>
      <w:r>
        <w:rPr>
          <w:rFonts w:cs="Arial"/>
        </w:rPr>
        <w:t xml:space="preserve"> connection to connect to the database and start querying.</w:t>
      </w: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 xml:space="preserve">Select the </w:t>
      </w:r>
      <w:proofErr w:type="spellStart"/>
      <w:r>
        <w:rPr>
          <w:rFonts w:cs="Arial"/>
          <w:i/>
        </w:rPr>
        <w:t>ADFJava</w:t>
      </w:r>
      <w:proofErr w:type="spellEnd"/>
      <w:r>
        <w:rPr>
          <w:rFonts w:cs="Arial"/>
        </w:rPr>
        <w:t xml:space="preserve"> connection and then click on the </w:t>
      </w:r>
      <w:r>
        <w:rPr>
          <w:rFonts w:cs="Arial"/>
          <w:i/>
        </w:rPr>
        <w:t>Open connection to Start Querying</w:t>
      </w:r>
      <w:r>
        <w:rPr>
          <w:rFonts w:cs="Arial"/>
        </w:rPr>
        <w:t>.</w:t>
      </w:r>
    </w:p>
    <w:p w:rsidR="00B8010B" w:rsidRDefault="004C6F92" w:rsidP="00DC711E">
      <w:pPr>
        <w:pStyle w:val="BodyText"/>
      </w:pPr>
      <w:r>
        <w:rPr>
          <w:noProof/>
        </w:rPr>
        <w:drawing>
          <wp:inline distT="0" distB="0" distL="0" distR="0">
            <wp:extent cx="4248150" cy="1800225"/>
            <wp:effectExtent l="0" t="0" r="0" b="9525"/>
            <wp:docPr id="2241" name="Picture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ind w:left="1080"/>
        <w:rPr>
          <w:rFonts w:cs="Arial"/>
        </w:rPr>
      </w:pP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>The My SQL Workbench user interface opens.</w:t>
      </w:r>
    </w:p>
    <w:p w:rsidR="00B8010B" w:rsidRDefault="00B8010B" w:rsidP="00B57B55">
      <w:pPr>
        <w:pStyle w:val="BodyText"/>
        <w:ind w:left="1080"/>
        <w:rPr>
          <w:rFonts w:cs="Arial"/>
        </w:rPr>
      </w:pPr>
    </w:p>
    <w:p w:rsidR="00B8010B" w:rsidRDefault="00232A65" w:rsidP="00B57B55">
      <w:pPr>
        <w:pStyle w:val="BodyText"/>
        <w:ind w:left="1080"/>
        <w:rPr>
          <w:rFonts w:cs="Arial"/>
        </w:rPr>
      </w:pPr>
      <w:r>
        <w:rPr>
          <w:noProof/>
          <w:lang w:val="en-IN" w:eastAsia="en-IN"/>
        </w:rPr>
        <w:lastRenderedPageBreak/>
        <w:pict>
          <v:group id="Group 5" o:spid="_x0000_s1050" style="position:absolute;left:0;text-align:left;margin-left:42pt;margin-top:40.75pt;width:408pt;height:301.55pt;z-index:251659776" coordorigin="2280,7634" coordsize="8520,6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">
            <v:group id="Group 6" o:spid="_x0000_s1027" style="position:absolute;left:3720;top:7634;width:5760;height:4401" coordorigin="3720,2255" coordsize="5760,44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<v:rect id="Rectangle 7" o:spid="_x0000_s1028" style="position:absolute;left:3720;top:2255;width:5760;height:44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bCFMEA&#10;AADbAAAADwAAAGRycy9kb3ducmV2LnhtbERPzYrCMBC+C/sOYRa8aVoPXa1GcXdZUBCh6gMMzdiW&#10;NpPSRG3ffiMI3ubj+53VpjeNuFPnKssK4mkEgji3uuJCweX8N5mDcB5ZY2OZFAzkYLP+GK0w1fbB&#10;Gd1PvhAhhF2KCkrv21RKl5dk0E1tSxy4q+0M+gC7QuoOHyHcNHIWRYk0WHFoKLGln5Ly+nQzCr6y&#10;/fmQVNos9t9xnfwO0XCMa6XGn/12CcJT79/il3unw/wFPH8JB8j1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qWwhTBAAAA2wAAAA8AAAAAAAAAAAAAAAAAmAIAAGRycy9kb3du&#10;cmV2LnhtbFBLBQYAAAAABAAEAPUAAACGAwAAAAA=&#10;" filled="f" strokecolor="#bc0000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9" type="#_x0000_t202" style="position:absolute;left:4560;top:4048;width:4440;height:6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0xwL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WMwvr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DDTHAvAAAANsAAAAPAAAAAAAAAAAAAAAAAJgCAABkcnMvZG93bnJldi54&#10;bWxQSwUGAAAAAAQABAD1AAAAgQMAAAAA&#10;" stroked="f">
                <v:textbox style="mso-next-textbox:#Text Box 8">
                  <w:txbxContent>
                    <w:p w:rsidR="00C94EB2" w:rsidRPr="00AE5276" w:rsidRDefault="00C94EB2" w:rsidP="00AE5276">
                      <w:pPr>
                        <w:jc w:val="center"/>
                        <w:rPr>
                          <w:color w:val="9A0000"/>
                          <w:sz w:val="26"/>
                        </w:rPr>
                      </w:pPr>
                      <w:r w:rsidRPr="00AE5276">
                        <w:rPr>
                          <w:color w:val="9A0000"/>
                          <w:sz w:val="26"/>
                        </w:rPr>
                        <w:t>SQL Query Panel</w:t>
                      </w:r>
                    </w:p>
                  </w:txbxContent>
                </v:textbox>
              </v:shape>
            </v:group>
            <v:rect id="Rectangle 9" o:spid="_x0000_s1030" style="position:absolute;left:2520;top:7634;width:1080;height:423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wEr8QA&#10;AADbAAAADwAAAGRycy9kb3ducmV2LnhtbESP0WqDQBRE3wv5h+UG+tas5sG0JpuQNAQqlEK0H3Bx&#10;b1R074q7jfr32UKhj8PMnGF2h8l04k6DaywriFcRCOLS6oYrBd/F5eUVhPPIGjvLpGAmB4f94mmH&#10;qbYjX+me+0oECLsUFdTe96mUrqzJoFvZnjh4NzsY9EEOldQDjgFuOrmOokQabDgs1NjTe01lm/8Y&#10;BZtrVnwmjTZv2Sluk/MczV9xq9TzcjpuQXia/H/4r/2hFaxj+P0SfoD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MBK/EAAAA2wAAAA8AAAAAAAAAAAAAAAAAmAIAAGRycy9k&#10;b3ducmV2LnhtbFBLBQYAAAAABAAEAPUAAACJAwAAAAA=&#10;" filled="f" strokecolor="#bc0000" strokeweight="1.75pt"/>
            <v:shape id="Text Box 10" o:spid="_x0000_s1031" type="#_x0000_t202" style="position:absolute;left:2280;top:9264;width:1561;height:1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CEJsAA&#10;AADbAAAADwAAAGRycy9kb3ducmV2LnhtbESPQYvCMBSE7wv+h/AEb2tikaVUo4giqLd19f5Inm21&#10;eSlN1PrvzcLCHoeZ+YaZL3vXiAd1ofasYTJWIIiNtzWXGk4/288cRIjIFhvPpOFFAZaLwcccC+uf&#10;/E2PYyxFgnAoUEMVY1tIGUxFDsPYt8TJu/jOYUyyK6Xt8JngrpGZUl/SYc1pocKW1hWZ2/HuNLiz&#10;upn7Fc3Gq+k0vx72q3Peaj0a9qsZiEh9/A//tXdWQ5bB75f0A+Ti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OCEJsAAAADbAAAADwAAAAAAAAAAAAAAAACYAgAAZHJzL2Rvd25y&#10;ZXYueG1sUEsFBgAAAAAEAAQA9QAAAIUDAAAAAA==&#10;" filled="f" fillcolor="#bc0000" stroked="f">
              <v:textbox style="mso-next-textbox:#Text Box 10">
                <w:txbxContent>
                  <w:p w:rsidR="00C94EB2" w:rsidRPr="00AE5276" w:rsidRDefault="00C94EB2" w:rsidP="00AE5276">
                    <w:pPr>
                      <w:jc w:val="center"/>
                      <w:rPr>
                        <w:color w:val="9A0000"/>
                        <w:sz w:val="26"/>
                      </w:rPr>
                    </w:pPr>
                    <w:r w:rsidRPr="00AE5276">
                      <w:rPr>
                        <w:color w:val="9A0000"/>
                        <w:sz w:val="26"/>
                      </w:rPr>
                      <w:t>Object</w:t>
                    </w:r>
                  </w:p>
                  <w:p w:rsidR="00C94EB2" w:rsidRPr="00AE5276" w:rsidRDefault="00C94EB2" w:rsidP="00AE5276">
                    <w:pPr>
                      <w:jc w:val="center"/>
                      <w:rPr>
                        <w:color w:val="9A0000"/>
                        <w:sz w:val="26"/>
                      </w:rPr>
                    </w:pPr>
                    <w:r w:rsidRPr="00AE5276">
                      <w:rPr>
                        <w:color w:val="9A0000"/>
                        <w:sz w:val="26"/>
                      </w:rPr>
                      <w:t>Browser</w:t>
                    </w:r>
                  </w:p>
                </w:txbxContent>
              </v:textbox>
            </v:shape>
            <v:rect id="Rectangle 11" o:spid="_x0000_s1032" style="position:absolute;left:3720;top:12035;width:7080;height:163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I/Q8QA&#10;AADbAAAADwAAAGRycy9kb3ducmV2LnhtbESP22rDMBBE3wv9B7GBvjWyXXBaJ4ppUgoNhEAuH7BY&#10;G9vYWhlL9eXvq0Khj8PMnGE2+WRaMVDvassK4mUEgriwuuZSwe36+fwKwnlkja1lUjCTg3z7+LDB&#10;TNuRzzRcfCkChF2GCirvu0xKV1Rk0C1tRxy8u+0N+iD7UuoexwA3rUyiKJUGaw4LFXa0r6hoLt9G&#10;wep8uB7TWpu3wy5u0o85mk9xo9TTYnpfg/A0+f/wX/tLK0he4P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SP0PEAAAA2wAAAA8AAAAAAAAAAAAAAAAAmAIAAGRycy9k&#10;b3ducmV2LnhtbFBLBQYAAAAABAAEAPUAAACJAwAAAAA=&#10;" filled="f" strokecolor="#bc0000" strokeweight="1.75pt"/>
            <v:shape id="Text Box 12" o:spid="_x0000_s1033" type="#_x0000_t202" style="position:absolute;left:5760;top:12850;width:2760;height:48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Y3w8QA&#10;AADbAAAADwAAAGRycy9kb3ducmV2LnhtbESP3WrCQBSE7wu+w3KE3hTdKKk/0U1oCxZvoz7AMXtM&#10;gtmzIbs1ydt3hUIvh5n5htlng2nEgzpXW1awmEcgiAuray4VXM6H2QaE88gaG8ukYCQHWTp52WOi&#10;bc85PU6+FAHCLkEFlfdtIqUrKjLo5rYlDt7NdgZ9kF0pdYd9gJtGLqNoJQ3WHBYqbOmrouJ++jEK&#10;bsf+7X3bX7/9ZZ3Hq0+s11c7KvU6HT52IDwN/j/81z5qBcsYnl/CD5Dp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2N8PEAAAA2wAAAA8AAAAAAAAAAAAAAAAAmAIAAGRycy9k&#10;b3ducmV2LnhtbFBLBQYAAAAABAAEAPUAAACJAwAAAAA=&#10;" stroked="f">
              <v:textbox style="mso-next-textbox:#Text Box 12">
                <w:txbxContent>
                  <w:p w:rsidR="00C94EB2" w:rsidRPr="0021496D" w:rsidRDefault="00C94EB2">
                    <w:pPr>
                      <w:rPr>
                        <w:color w:val="9A0000"/>
                        <w:sz w:val="26"/>
                      </w:rPr>
                    </w:pPr>
                    <w:r w:rsidRPr="0021496D">
                      <w:rPr>
                        <w:color w:val="9A0000"/>
                        <w:sz w:val="26"/>
                      </w:rPr>
                      <w:t>Output Tab sheet</w:t>
                    </w:r>
                  </w:p>
                </w:txbxContent>
              </v:textbox>
            </v:shape>
          </v:group>
        </w:pict>
      </w:r>
      <w:r w:rsidR="004C6F92">
        <w:rPr>
          <w:noProof/>
        </w:rPr>
        <w:drawing>
          <wp:inline distT="0" distB="0" distL="0" distR="0">
            <wp:extent cx="4772025" cy="4486275"/>
            <wp:effectExtent l="0" t="0" r="9525" b="9525"/>
            <wp:docPr id="2242" name="Picture 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4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1496D">
      <w:pPr>
        <w:pStyle w:val="BodyText"/>
        <w:ind w:left="1080"/>
        <w:rPr>
          <w:rFonts w:cs="Arial"/>
        </w:rPr>
      </w:pPr>
    </w:p>
    <w:p w:rsidR="00B8010B" w:rsidRDefault="00B8010B" w:rsidP="000A7429">
      <w:pPr>
        <w:pStyle w:val="BodyText"/>
        <w:numPr>
          <w:ilvl w:val="0"/>
          <w:numId w:val="11"/>
        </w:numPr>
        <w:rPr>
          <w:rFonts w:cs="Arial"/>
        </w:rPr>
      </w:pPr>
      <w:r>
        <w:rPr>
          <w:rFonts w:cs="Arial"/>
        </w:rPr>
        <w:t>Performing various operations on the database</w:t>
      </w:r>
    </w:p>
    <w:p w:rsidR="00B8010B" w:rsidRPr="00DC711E" w:rsidRDefault="00B8010B" w:rsidP="003E132A">
      <w:pPr>
        <w:pStyle w:val="BodyText"/>
        <w:numPr>
          <w:ilvl w:val="1"/>
          <w:numId w:val="11"/>
        </w:numPr>
        <w:rPr>
          <w:rFonts w:cs="Arial"/>
          <w:b/>
        </w:rPr>
      </w:pPr>
      <w:r w:rsidRPr="00DC711E">
        <w:rPr>
          <w:rFonts w:cs="Arial"/>
          <w:b/>
        </w:rPr>
        <w:t>Selecting a database.</w:t>
      </w:r>
    </w:p>
    <w:p w:rsidR="00B8010B" w:rsidRDefault="00B8010B" w:rsidP="003E132A">
      <w:pPr>
        <w:pStyle w:val="BodyText"/>
        <w:numPr>
          <w:ilvl w:val="0"/>
          <w:numId w:val="8"/>
        </w:numPr>
        <w:tabs>
          <w:tab w:val="num" w:pos="1980"/>
        </w:tabs>
        <w:ind w:left="1980"/>
        <w:rPr>
          <w:rFonts w:cs="Arial"/>
        </w:rPr>
      </w:pPr>
      <w:r>
        <w:rPr>
          <w:rFonts w:cs="Arial"/>
        </w:rPr>
        <w:t>To select a specific database double click on the database name in the Object Browser.</w:t>
      </w:r>
    </w:p>
    <w:p w:rsidR="00B8010B" w:rsidRDefault="00B8010B" w:rsidP="00DC711E">
      <w:pPr>
        <w:pStyle w:val="BodyText"/>
        <w:numPr>
          <w:ilvl w:val="0"/>
          <w:numId w:val="8"/>
        </w:numPr>
        <w:tabs>
          <w:tab w:val="num" w:pos="1980"/>
        </w:tabs>
        <w:ind w:left="1980"/>
        <w:rPr>
          <w:rFonts w:cs="Arial"/>
        </w:rPr>
      </w:pPr>
      <w:r>
        <w:rPr>
          <w:rFonts w:cs="Arial"/>
        </w:rPr>
        <w:t>The selected database is highlighted</w:t>
      </w:r>
      <w:r w:rsidR="003D1DC7">
        <w:rPr>
          <w:rFonts w:cs="Arial"/>
        </w:rPr>
        <w:t>.</w:t>
      </w:r>
    </w:p>
    <w:p w:rsidR="00B8010B" w:rsidRDefault="004C6F92" w:rsidP="00DC711E">
      <w:pPr>
        <w:pStyle w:val="BodyText"/>
        <w:ind w:left="162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800600" cy="2838450"/>
            <wp:effectExtent l="0" t="0" r="0" b="0"/>
            <wp:docPr id="2243" name="Picture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DC711E" w:rsidRDefault="00B8010B" w:rsidP="003E132A">
      <w:pPr>
        <w:pStyle w:val="BodyText"/>
        <w:numPr>
          <w:ilvl w:val="1"/>
          <w:numId w:val="11"/>
        </w:numPr>
        <w:rPr>
          <w:rFonts w:cs="Arial"/>
          <w:b/>
        </w:rPr>
      </w:pPr>
      <w:r w:rsidRPr="00DC711E">
        <w:rPr>
          <w:rFonts w:cs="Arial"/>
          <w:b/>
        </w:rPr>
        <w:t>Creating Tables</w:t>
      </w:r>
    </w:p>
    <w:p w:rsidR="00B8010B" w:rsidRDefault="00B8010B" w:rsidP="00CD0529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>Once the database is selected, right click on the Table option in the Object Browser.</w:t>
      </w:r>
    </w:p>
    <w:p w:rsidR="00B8010B" w:rsidRDefault="00B8010B" w:rsidP="00CD0529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Select the </w:t>
      </w:r>
      <w:r w:rsidRPr="00161DEB">
        <w:rPr>
          <w:rFonts w:cs="Arial"/>
          <w:i/>
        </w:rPr>
        <w:t>Create Table</w:t>
      </w:r>
      <w:r>
        <w:rPr>
          <w:rFonts w:cs="Arial"/>
        </w:rPr>
        <w:t xml:space="preserve"> option.</w:t>
      </w:r>
    </w:p>
    <w:p w:rsidR="00B8010B" w:rsidRDefault="004C6F92" w:rsidP="003F2A64">
      <w:pPr>
        <w:pStyle w:val="BodyText"/>
        <w:ind w:left="2160"/>
        <w:rPr>
          <w:rFonts w:cs="Arial"/>
        </w:rPr>
      </w:pPr>
      <w:r>
        <w:rPr>
          <w:noProof/>
        </w:rPr>
        <w:drawing>
          <wp:inline distT="0" distB="0" distL="0" distR="0">
            <wp:extent cx="4391025" cy="2400300"/>
            <wp:effectExtent l="0" t="0" r="9525" b="0"/>
            <wp:docPr id="2244" name="Picture 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" b="3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This launches </w:t>
      </w:r>
      <w:r w:rsidR="003D1DC7">
        <w:rPr>
          <w:rFonts w:cs="Arial"/>
        </w:rPr>
        <w:t xml:space="preserve">the </w:t>
      </w:r>
      <w:proofErr w:type="spellStart"/>
      <w:r>
        <w:rPr>
          <w:rFonts w:cs="Arial"/>
        </w:rPr>
        <w:t>new_table</w:t>
      </w:r>
      <w:proofErr w:type="spellEnd"/>
      <w:r>
        <w:rPr>
          <w:rFonts w:cs="Arial"/>
        </w:rPr>
        <w:t xml:space="preserve"> dialog box and it can be used to provide the table details. </w:t>
      </w:r>
    </w:p>
    <w:p w:rsidR="00B8010B" w:rsidRDefault="00232A65" w:rsidP="003F2A64">
      <w:pPr>
        <w:pStyle w:val="BodyText"/>
        <w:ind w:left="2160"/>
        <w:rPr>
          <w:rFonts w:cs="Arial"/>
        </w:rPr>
      </w:pPr>
      <w:r>
        <w:rPr>
          <w:noProof/>
          <w:lang w:val="en-IN" w:eastAsia="en-IN"/>
        </w:rPr>
        <w:lastRenderedPageBreak/>
        <w:pict>
          <v:rect id="Rectangle 13" o:spid="_x0000_s1049" style="position:absolute;left:0;text-align:left;margin-left:366pt;margin-top:146.7pt;width:18pt;height:8.15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" filled="f" strokecolor="#bc0000" strokeweight="1.75pt"/>
        </w:pict>
      </w:r>
      <w:r w:rsidR="004C6F92">
        <w:rPr>
          <w:rFonts w:cs="Arial"/>
          <w:noProof/>
        </w:rPr>
        <w:drawing>
          <wp:inline distT="0" distB="0" distL="0" distR="0">
            <wp:extent cx="4524375" cy="2695575"/>
            <wp:effectExtent l="0" t="0" r="9525" b="9525"/>
            <wp:docPr id="2245" name="Picture 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39" b="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Once the details are provided click on the </w:t>
      </w:r>
      <w:r w:rsidRPr="003F2A64">
        <w:rPr>
          <w:rFonts w:cs="Arial"/>
          <w:i/>
        </w:rPr>
        <w:t>Apply</w:t>
      </w:r>
      <w:r>
        <w:rPr>
          <w:rFonts w:cs="Arial"/>
        </w:rPr>
        <w:t xml:space="preserve"> button.</w:t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The SQL Script is created. Click the </w:t>
      </w:r>
      <w:r w:rsidRPr="00FC5577">
        <w:rPr>
          <w:rFonts w:cs="Arial"/>
          <w:i/>
        </w:rPr>
        <w:t>Apply</w:t>
      </w:r>
      <w:r>
        <w:rPr>
          <w:rFonts w:cs="Arial"/>
        </w:rPr>
        <w:t xml:space="preserve"> button.</w:t>
      </w:r>
    </w:p>
    <w:p w:rsidR="00B8010B" w:rsidRDefault="004C6F92" w:rsidP="00FC5577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457700" cy="2657475"/>
            <wp:effectExtent l="0" t="0" r="0" b="9525"/>
            <wp:docPr id="2246" name="Picture 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 b="6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Click on the </w:t>
      </w:r>
      <w:r w:rsidRPr="00FC5577">
        <w:rPr>
          <w:rFonts w:cs="Arial"/>
          <w:i/>
        </w:rPr>
        <w:t>Finish</w:t>
      </w:r>
      <w:r>
        <w:rPr>
          <w:rFonts w:cs="Arial"/>
        </w:rPr>
        <w:t xml:space="preserve"> button.</w:t>
      </w:r>
    </w:p>
    <w:p w:rsidR="00B8010B" w:rsidRDefault="004C6F92" w:rsidP="00FC5577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1924050" cy="2228850"/>
            <wp:effectExtent l="0" t="0" r="0" b="0"/>
            <wp:docPr id="2247" name="Picture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" b="3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E132A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>Edit Table Data</w:t>
      </w:r>
    </w:p>
    <w:p w:rsidR="00B8010B" w:rsidRPr="00F25A3B" w:rsidRDefault="00B8010B" w:rsidP="00F25A3B">
      <w:pPr>
        <w:pStyle w:val="BodyText"/>
        <w:numPr>
          <w:ilvl w:val="0"/>
          <w:numId w:val="14"/>
        </w:numPr>
        <w:rPr>
          <w:rFonts w:cs="Arial"/>
        </w:rPr>
      </w:pPr>
      <w:r>
        <w:rPr>
          <w:rFonts w:cs="Arial"/>
        </w:rPr>
        <w:t xml:space="preserve">Right Click on the Table name and select the option </w:t>
      </w:r>
      <w:r w:rsidRPr="00F25A3B">
        <w:rPr>
          <w:rFonts w:cs="Arial"/>
          <w:i/>
        </w:rPr>
        <w:t>‘Edit Table Data’</w:t>
      </w:r>
    </w:p>
    <w:p w:rsidR="00B8010B" w:rsidRDefault="004C6F92" w:rsidP="00F25A3B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1085850" cy="1800225"/>
            <wp:effectExtent l="0" t="0" r="0" b="9525"/>
            <wp:docPr id="2248" name="Picture 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7" b="4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37C24">
      <w:pPr>
        <w:pStyle w:val="BodyText"/>
        <w:numPr>
          <w:ilvl w:val="0"/>
          <w:numId w:val="14"/>
        </w:numPr>
        <w:rPr>
          <w:rFonts w:cs="Arial"/>
        </w:rPr>
      </w:pPr>
      <w:r>
        <w:rPr>
          <w:rFonts w:cs="Arial"/>
        </w:rPr>
        <w:t>The table data is visible in a tab sheet. The data displayed in the tab sheet can be edited and modified.</w:t>
      </w:r>
    </w:p>
    <w:p w:rsidR="00B8010B" w:rsidRDefault="004C6F92" w:rsidP="00937C24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267200" cy="1885950"/>
            <wp:effectExtent l="0" t="0" r="0" b="0"/>
            <wp:docPr id="2249" name="Picture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03" b="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37C24">
      <w:pPr>
        <w:pStyle w:val="BodyText"/>
        <w:ind w:left="2160"/>
        <w:rPr>
          <w:rFonts w:cs="Arial"/>
        </w:rPr>
      </w:pPr>
    </w:p>
    <w:p w:rsidR="00B8010B" w:rsidRDefault="00B8010B" w:rsidP="0029758A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>Select Rows – Limit 100 option, which is available when you right click on the table</w:t>
      </w:r>
      <w:r w:rsidR="003D1DC7">
        <w:rPr>
          <w:rFonts w:cs="Arial"/>
        </w:rPr>
        <w:t>, which is</w:t>
      </w:r>
      <w:r>
        <w:rPr>
          <w:rFonts w:cs="Arial"/>
        </w:rPr>
        <w:t xml:space="preserve"> used to pull data into the Results tab sheet</w:t>
      </w:r>
    </w:p>
    <w:p w:rsidR="00B8010B" w:rsidRDefault="004C6F92" w:rsidP="0029758A">
      <w:pPr>
        <w:pStyle w:val="BodyText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391025" cy="2581275"/>
            <wp:effectExtent l="0" t="0" r="9525" b="9525"/>
            <wp:docPr id="2250" name="Picture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0" b="6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4C6F92" w:rsidP="0028101E">
      <w:pPr>
        <w:pStyle w:val="BodyText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581525" cy="2314575"/>
            <wp:effectExtent l="0" t="0" r="9525" b="9525"/>
            <wp:docPr id="2251" name="Picture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4" b="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DC7" w:rsidRDefault="003D1DC7" w:rsidP="0028101E">
      <w:pPr>
        <w:pStyle w:val="BodyText"/>
        <w:rPr>
          <w:rFonts w:cs="Arial"/>
        </w:rPr>
      </w:pPr>
    </w:p>
    <w:p w:rsidR="003D1DC7" w:rsidRDefault="003D1DC7" w:rsidP="0028101E">
      <w:pPr>
        <w:pStyle w:val="BodyText"/>
        <w:rPr>
          <w:rFonts w:cs="Arial"/>
        </w:rPr>
      </w:pPr>
    </w:p>
    <w:p w:rsidR="00B8010B" w:rsidRDefault="00232A65" w:rsidP="00161DEB">
      <w:pPr>
        <w:pStyle w:val="BodyText"/>
        <w:rPr>
          <w:rStyle w:val="Hyperlink"/>
          <w:rFonts w:cs="Arial"/>
        </w:rPr>
      </w:pPr>
      <w:hyperlink w:anchor="home" w:history="1">
        <w:r w:rsidR="00B8010B" w:rsidRPr="00143C7C">
          <w:rPr>
            <w:rStyle w:val="Hyperlink"/>
            <w:rFonts w:cs="Arial"/>
          </w:rPr>
          <w:t>TOC</w:t>
        </w:r>
      </w:hyperlink>
    </w:p>
    <w:p w:rsidR="00416820" w:rsidRDefault="00416820">
      <w:pPr>
        <w:widowControl/>
        <w:rPr>
          <w:rStyle w:val="Hyperlink"/>
          <w:rFonts w:cs="Arial"/>
        </w:rPr>
      </w:pPr>
      <w:r>
        <w:rPr>
          <w:rStyle w:val="Hyperlink"/>
          <w:rFonts w:cs="Arial"/>
        </w:rPr>
        <w:br w:type="page"/>
      </w:r>
    </w:p>
    <w:p w:rsidR="00B8010B" w:rsidRPr="00B8002A" w:rsidRDefault="001A1415" w:rsidP="00773D17">
      <w:pPr>
        <w:pStyle w:val="ActivityHead"/>
      </w:pPr>
      <w:bookmarkStart w:id="27" w:name="_Toc315946397"/>
      <w:bookmarkStart w:id="28" w:name="ADFJavaTP04"/>
      <w:bookmarkStart w:id="29" w:name="_Toc318723536"/>
      <w:bookmarkStart w:id="30" w:name="_Toc318745159"/>
      <w:bookmarkStart w:id="31" w:name="_Toc318965936"/>
      <w:bookmarkStart w:id="32" w:name="_Toc322025529"/>
      <w:bookmarkStart w:id="33" w:name="_Toc332200563"/>
      <w:r>
        <w:lastRenderedPageBreak/>
        <w:t>Launching</w:t>
      </w:r>
      <w:r w:rsidR="00B8010B" w:rsidRPr="00B8002A">
        <w:t xml:space="preserve"> Eclipse </w:t>
      </w:r>
      <w:r w:rsidR="00B8010B">
        <w:t>IDE</w:t>
      </w:r>
      <w:bookmarkEnd w:id="27"/>
      <w:bookmarkEnd w:id="28"/>
      <w:bookmarkEnd w:id="29"/>
      <w:bookmarkEnd w:id="30"/>
      <w:bookmarkEnd w:id="31"/>
      <w:bookmarkEnd w:id="32"/>
      <w:bookmarkEnd w:id="33"/>
      <w:r w:rsidR="00B8010B">
        <w:tab/>
      </w:r>
    </w:p>
    <w:p w:rsidR="00B8010B" w:rsidRDefault="00B8010B" w:rsidP="00F776E7">
      <w:pPr>
        <w:pStyle w:val="BodyText"/>
        <w:rPr>
          <w:rFonts w:cs="Arial"/>
        </w:rPr>
      </w:pPr>
      <w:r w:rsidRPr="00F776E7">
        <w:rPr>
          <w:rFonts w:cs="Arial"/>
        </w:rPr>
        <w:t xml:space="preserve">Eclipse is </w:t>
      </w:r>
      <w:r>
        <w:rPr>
          <w:rFonts w:cs="Arial"/>
        </w:rPr>
        <w:t xml:space="preserve">an Integrated Development Environment (IDE) used to develop Java, JEE applications. </w:t>
      </w:r>
    </w:p>
    <w:p w:rsidR="00B8010B" w:rsidRPr="00F776E7" w:rsidRDefault="00B8010B" w:rsidP="00F776E7">
      <w:pPr>
        <w:pStyle w:val="BodyText"/>
        <w:rPr>
          <w:rFonts w:cs="Arial"/>
        </w:rPr>
      </w:pPr>
    </w:p>
    <w:p w:rsidR="00B8010B" w:rsidRDefault="00B8010B" w:rsidP="00A1138C">
      <w:pPr>
        <w:pStyle w:val="BodyText"/>
        <w:numPr>
          <w:ilvl w:val="0"/>
          <w:numId w:val="9"/>
        </w:numPr>
        <w:rPr>
          <w:rFonts w:cs="Arial"/>
        </w:rPr>
      </w:pPr>
      <w:r>
        <w:rPr>
          <w:rFonts w:cs="Arial"/>
        </w:rPr>
        <w:t xml:space="preserve">Launch the IDE by double clicking the eclipse.exe shortcut existing </w:t>
      </w:r>
      <w:r w:rsidR="00ED1868">
        <w:rPr>
          <w:rFonts w:cs="Arial"/>
        </w:rPr>
        <w:t>on</w:t>
      </w:r>
      <w:r>
        <w:rPr>
          <w:rFonts w:cs="Arial"/>
        </w:rPr>
        <w:t xml:space="preserve"> your desktop. User will be prompted to enter the workspace location. Workspace is the location where you store your Java projects.</w:t>
      </w:r>
    </w:p>
    <w:p w:rsidR="00B8010B" w:rsidRDefault="004C6F92" w:rsidP="00334DBA">
      <w:pPr>
        <w:pStyle w:val="BodyText"/>
        <w:ind w:left="792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3295650" cy="1371600"/>
            <wp:effectExtent l="0" t="0" r="0" b="0"/>
            <wp:docPr id="2252" name="Picture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5" t="30688" r="29810" b="43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E0C60">
      <w:pPr>
        <w:pStyle w:val="BodyText"/>
        <w:ind w:left="432"/>
        <w:rPr>
          <w:rFonts w:cs="Arial"/>
        </w:rPr>
      </w:pPr>
    </w:p>
    <w:p w:rsidR="00B8010B" w:rsidRDefault="00B8010B" w:rsidP="00A1138C">
      <w:pPr>
        <w:pStyle w:val="BodyText"/>
        <w:numPr>
          <w:ilvl w:val="0"/>
          <w:numId w:val="9"/>
        </w:numPr>
        <w:rPr>
          <w:rFonts w:cs="Arial"/>
        </w:rPr>
      </w:pPr>
      <w:r>
        <w:rPr>
          <w:rFonts w:cs="Arial"/>
        </w:rPr>
        <w:t>The IDE will be launched and the Welcome screen appears</w:t>
      </w:r>
      <w:r w:rsidR="00384637">
        <w:rPr>
          <w:rFonts w:cs="Arial"/>
        </w:rPr>
        <w:t>.</w:t>
      </w:r>
    </w:p>
    <w:p w:rsidR="00B8010B" w:rsidRDefault="00B8010B" w:rsidP="004F7EF2">
      <w:pPr>
        <w:pStyle w:val="BodyText"/>
        <w:ind w:left="432"/>
        <w:rPr>
          <w:rFonts w:cs="Arial"/>
        </w:rPr>
      </w:pPr>
    </w:p>
    <w:p w:rsidR="00B8010B" w:rsidRDefault="004C6F92" w:rsidP="00334DBA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124325" cy="3114675"/>
            <wp:effectExtent l="0" t="0" r="9525" b="9525"/>
            <wp:docPr id="2253" name="Picture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7" t="7497" r="26685" b="9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ED1868" w:rsidP="00ED1868">
      <w:pPr>
        <w:pStyle w:val="BodyText"/>
        <w:numPr>
          <w:ilvl w:val="0"/>
          <w:numId w:val="9"/>
        </w:numPr>
        <w:rPr>
          <w:rFonts w:cs="Arial"/>
        </w:rPr>
      </w:pPr>
      <w:r>
        <w:rPr>
          <w:rFonts w:cs="Arial"/>
        </w:rPr>
        <w:t>Close the welcome screen</w:t>
      </w:r>
    </w:p>
    <w:p w:rsidR="00ED1868" w:rsidRDefault="00232A65" w:rsidP="00ED1868">
      <w:pPr>
        <w:pStyle w:val="BodyText"/>
        <w:ind w:left="432"/>
        <w:rPr>
          <w:rFonts w:cs="Arial"/>
        </w:rPr>
      </w:pPr>
      <w:r>
        <w:rPr>
          <w:rFonts w:cs="Arial"/>
          <w:noProof/>
        </w:rPr>
        <w:lastRenderedPageBreak/>
        <w:pict>
          <v:group id="Group 15" o:spid="_x0000_s1054" style="position:absolute;left:0;text-align:left;margin-left:26.1pt;margin-top:66.45pt;width:428.1pt;height:426.6pt;z-index:251666944" coordorigin="1950,2234" coordsize="9042,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">
            <v:shape id="Text Box 16" o:spid="_x0000_s1055" type="#_x0000_t202" style="position:absolute;left:1950;top:2234;width:1485;height:576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koOcIA&#10;AADbAAAADwAAAGRycy9kb3ducmV2LnhtbERPzWrCQBC+C32HZQpeRDf1ECR1ldBSWqkXtQ8wZqdJ&#10;2uxsuruJydt3BcHbfHy/s94OphE9OV9bVvC0SEAQF1bXXCr4Or3NVyB8QNbYWCYFI3nYbh4ma8y0&#10;vfCB+mMoRQxhn6GCKoQ2k9IXFRn0C9sSR+7bOoMhQldK7fASw00jl0mSSoM1x4YKW3qpqPg9dkZB&#10;N75S0h/O+cz97Mxpr//e/Weq1PRxyJ9BBBrCXXxzf+g4fwnXX+IBcvM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CSg5wgAAANsAAAAPAAAAAAAAAAAAAAAAAJgCAABkcnMvZG93&#10;bnJldi54bWxQSwUGAAAAAAQABAD1AAAAhwMAAAAA&#10;" filled="f" strokecolor="#c00000" strokeweight="1.5pt">
              <v:textbox style="mso-next-textbox:#Text Box 16">
                <w:txbxContent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Pr="00334DBA" w:rsidRDefault="00C94EB2" w:rsidP="00ED1868">
                    <w:pPr>
                      <w:rPr>
                        <w:color w:val="9A0000"/>
                      </w:rPr>
                    </w:pPr>
                    <w:r w:rsidRPr="00334DBA">
                      <w:rPr>
                        <w:color w:val="9A0000"/>
                      </w:rPr>
                      <w:t>Package Explorer</w:t>
                    </w:r>
                  </w:p>
                </w:txbxContent>
              </v:textbox>
            </v:shape>
            <v:shape id="Text Box 17" o:spid="_x0000_s1056" type="#_x0000_t202" style="position:absolute;left:3672;top:2234;width:7320;height:433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WNosEA&#10;AADbAAAADwAAAGRycy9kb3ducmV2LnhtbERP24rCMBB9X/Afwgi+LJrqgkg1iuwiKrsvXj5gbMa2&#10;2kxqEmv9+83Cgm9zONeZLVpTiYacLy0rGA4SEMSZ1SXnCo6HVX8CwgdkjZVlUvAkD4t5522GqbYP&#10;3lGzD7mIIexTVFCEUKdS+qwgg35ga+LIna0zGCJ0udQOHzHcVHKUJGNpsOTYUGBNnwVl1/3dKLg/&#10;vyhpdqflu7tszeFH39b+e6xUr9supyACteEl/ndvdJz/AX+/xAPk/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1FjaLBAAAA2wAAAA8AAAAAAAAAAAAAAAAAmAIAAGRycy9kb3du&#10;cmV2LnhtbFBLBQYAAAAABAAEAPUAAACGAwAAAAA=&#10;" filled="f" strokecolor="#c00000" strokeweight="1.5pt">
              <v:textbox style="mso-next-textbox:#Text Box 17">
                <w:txbxContent>
                  <w:p w:rsidR="00C94EB2" w:rsidRDefault="00C94EB2" w:rsidP="00ED1868">
                    <w:pPr>
                      <w:jc w:val="center"/>
                    </w:pPr>
                  </w:p>
                  <w:p w:rsidR="00C94EB2" w:rsidRDefault="00C94EB2" w:rsidP="00ED1868">
                    <w:pPr>
                      <w:jc w:val="center"/>
                    </w:pPr>
                  </w:p>
                  <w:p w:rsidR="00C94EB2" w:rsidRDefault="00C94EB2" w:rsidP="00ED1868">
                    <w:pPr>
                      <w:jc w:val="center"/>
                    </w:pPr>
                  </w:p>
                  <w:p w:rsidR="00C94EB2" w:rsidRDefault="00C94EB2" w:rsidP="00ED1868">
                    <w:pPr>
                      <w:jc w:val="center"/>
                    </w:pPr>
                  </w:p>
                  <w:p w:rsidR="00C94EB2" w:rsidRPr="001F4C9C" w:rsidRDefault="00C94EB2" w:rsidP="00ED1868">
                    <w:pPr>
                      <w:jc w:val="center"/>
                      <w:rPr>
                        <w:color w:val="FF0000"/>
                      </w:rPr>
                    </w:pPr>
                  </w:p>
                  <w:p w:rsidR="00C94EB2" w:rsidRPr="00334DBA" w:rsidRDefault="00C94EB2" w:rsidP="00ED1868">
                    <w:pPr>
                      <w:jc w:val="center"/>
                      <w:rPr>
                        <w:color w:val="9A0000"/>
                      </w:rPr>
                    </w:pPr>
                    <w:r w:rsidRPr="00334DBA">
                      <w:rPr>
                        <w:color w:val="9A0000"/>
                      </w:rPr>
                      <w:t>Editor Window</w:t>
                    </w:r>
                  </w:p>
                </w:txbxContent>
              </v:textbox>
            </v:shape>
            <v:shape id="Text Box 18" o:spid="_x0000_s1057" type="#_x0000_t202" style="position:absolute;left:3525;top:7079;width:7467;height:9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wV1sEA&#10;AADbAAAADwAAAGRycy9kb3ducmV2LnhtbERP24rCMBB9X/Afwgi+LJoqi0g1iuwiKrsvXj5gbMa2&#10;2kxqEmv9+83Cgm9zONeZLVpTiYacLy0rGA4SEMSZ1SXnCo6HVX8CwgdkjZVlUvAkD4t5522GqbYP&#10;3lGzD7mIIexTVFCEUKdS+qwgg35ga+LIna0zGCJ0udQOHzHcVHKUJGNpsOTYUGBNnwVl1/3dKLg/&#10;vyhpdqflu7tszeFH39b+e6xUr9supyACteEl/ndvdJz/AX+/xAPk/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sFdbBAAAA2wAAAA8AAAAAAAAAAAAAAAAAmAIAAGRycy9kb3du&#10;cmV2LnhtbFBLBQYAAAAABAAEAPUAAACGAwAAAAA=&#10;" filled="f" strokecolor="#c00000" strokeweight="1.5pt">
              <v:textbox style="mso-next-textbox:#Text Box 18">
                <w:txbxContent>
                  <w:p w:rsidR="00C94EB2" w:rsidRDefault="00C94EB2" w:rsidP="00ED1868"/>
                  <w:p w:rsidR="00C94EB2" w:rsidRPr="00334DBA" w:rsidRDefault="00C94EB2" w:rsidP="00ED1868">
                    <w:pPr>
                      <w:jc w:val="center"/>
                      <w:rPr>
                        <w:color w:val="9A0000"/>
                      </w:rPr>
                    </w:pPr>
                    <w:r w:rsidRPr="00334DBA">
                      <w:rPr>
                        <w:color w:val="9A0000"/>
                      </w:rPr>
                      <w:t>Console Window</w:t>
                    </w:r>
                  </w:p>
                </w:txbxContent>
              </v:textbox>
            </v:shape>
          </v:group>
        </w:pict>
      </w:r>
      <w:r w:rsidR="00ED1868">
        <w:rPr>
          <w:rFonts w:cs="Arial"/>
          <w:noProof/>
        </w:rPr>
        <w:drawing>
          <wp:inline distT="0" distB="0" distL="0" distR="0" wp14:anchorId="1A630598" wp14:editId="63DA5B81">
            <wp:extent cx="5334000" cy="6381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" b="5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C0" w:rsidRDefault="004A0CC0">
      <w:pPr>
        <w:widowControl/>
        <w:rPr>
          <w:b/>
          <w:bCs/>
          <w:iCs/>
          <w:spacing w:val="30"/>
          <w:kern w:val="28"/>
          <w:sz w:val="36"/>
          <w:szCs w:val="36"/>
        </w:rPr>
      </w:pPr>
      <w:r>
        <w:br w:type="page"/>
      </w:r>
    </w:p>
    <w:p w:rsidR="00023BD5" w:rsidRPr="00B8002A" w:rsidRDefault="00023BD5" w:rsidP="00023BD5">
      <w:pPr>
        <w:pStyle w:val="ActivityHead"/>
      </w:pPr>
      <w:bookmarkStart w:id="34" w:name="_Toc332200564"/>
      <w:r>
        <w:lastRenderedPageBreak/>
        <w:t>Importing your Codebase into Eclipse</w:t>
      </w:r>
      <w:bookmarkEnd w:id="34"/>
    </w:p>
    <w:p w:rsidR="00ED1868" w:rsidRDefault="00ED1868" w:rsidP="00384637">
      <w:pPr>
        <w:pStyle w:val="BodyText"/>
        <w:numPr>
          <w:ilvl w:val="0"/>
          <w:numId w:val="38"/>
        </w:numPr>
        <w:rPr>
          <w:rFonts w:cs="Arial"/>
        </w:rPr>
      </w:pPr>
      <w:r>
        <w:rPr>
          <w:rFonts w:cs="Arial"/>
        </w:rPr>
        <w:t>Right click in the Package Explorer area of the screen and select Import./ Import</w:t>
      </w:r>
    </w:p>
    <w:p w:rsidR="00023BD5" w:rsidRDefault="00023BD5" w:rsidP="00384637">
      <w:pPr>
        <w:pStyle w:val="BodyText"/>
        <w:numPr>
          <w:ilvl w:val="0"/>
          <w:numId w:val="38"/>
        </w:numPr>
        <w:rPr>
          <w:rFonts w:cs="Arial"/>
        </w:rPr>
      </w:pPr>
      <w:r>
        <w:rPr>
          <w:rFonts w:cs="Arial"/>
        </w:rPr>
        <w:t>Expand the general section</w:t>
      </w:r>
    </w:p>
    <w:p w:rsidR="00ED1868" w:rsidRPr="004A0CC0" w:rsidRDefault="00ED1868" w:rsidP="00384637">
      <w:pPr>
        <w:pStyle w:val="BodyText"/>
        <w:numPr>
          <w:ilvl w:val="0"/>
          <w:numId w:val="38"/>
        </w:numPr>
        <w:rPr>
          <w:rFonts w:cs="Arial"/>
          <w:szCs w:val="24"/>
        </w:rPr>
      </w:pPr>
      <w:r>
        <w:rPr>
          <w:rFonts w:cs="Arial"/>
        </w:rPr>
        <w:t xml:space="preserve">Browse your project codebase </w:t>
      </w:r>
      <w:r w:rsidR="00023BD5">
        <w:rPr>
          <w:rFonts w:cs="Arial"/>
        </w:rPr>
        <w:t xml:space="preserve">(e.g., </w:t>
      </w:r>
      <w:r w:rsidR="004A0CC0" w:rsidRPr="004A0CC0">
        <w:rPr>
          <w:rFonts w:cs="Arial"/>
          <w:i/>
          <w:szCs w:val="24"/>
        </w:rPr>
        <w:t>C:\ADFJava\Codebase\ADF_W1_and_2_Participant.zip)</w:t>
      </w:r>
    </w:p>
    <w:p w:rsidR="00ED1868" w:rsidRDefault="00ED1868" w:rsidP="00ED1868">
      <w:pPr>
        <w:pStyle w:val="BodyText"/>
        <w:rPr>
          <w:rFonts w:cs="Arial"/>
        </w:rPr>
      </w:pPr>
    </w:p>
    <w:p w:rsidR="00ED1868" w:rsidRDefault="00023BD5" w:rsidP="00ED1868">
      <w:pPr>
        <w:pStyle w:val="BodyText"/>
        <w:rPr>
          <w:rFonts w:cs="Arial"/>
        </w:rPr>
      </w:pPr>
      <w:r>
        <w:rPr>
          <w:noProof/>
        </w:rPr>
        <w:drawing>
          <wp:inline distT="0" distB="0" distL="0" distR="0" wp14:anchorId="479C5055" wp14:editId="52C29B54">
            <wp:extent cx="5943600" cy="4564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415" w:rsidRDefault="001A1415" w:rsidP="00384637">
      <w:pPr>
        <w:pStyle w:val="BodyText"/>
        <w:numPr>
          <w:ilvl w:val="0"/>
          <w:numId w:val="38"/>
        </w:numPr>
        <w:rPr>
          <w:rFonts w:cs="Arial"/>
        </w:rPr>
      </w:pPr>
      <w:r>
        <w:rPr>
          <w:rFonts w:cs="Arial"/>
        </w:rPr>
        <w:t>Click Open</w:t>
      </w:r>
    </w:p>
    <w:p w:rsidR="001A1415" w:rsidRDefault="001A1415" w:rsidP="001A1415">
      <w:pPr>
        <w:pStyle w:val="BodyText"/>
        <w:rPr>
          <w:rFonts w:cs="Arial"/>
        </w:rPr>
      </w:pPr>
    </w:p>
    <w:p w:rsidR="001A1415" w:rsidRDefault="001A1415" w:rsidP="00ED1868">
      <w:pPr>
        <w:pStyle w:val="BodyText"/>
        <w:rPr>
          <w:rFonts w:cs="Arial"/>
        </w:rPr>
      </w:pPr>
      <w:r>
        <w:rPr>
          <w:noProof/>
        </w:rPr>
        <w:lastRenderedPageBreak/>
        <w:drawing>
          <wp:inline distT="0" distB="0" distL="0" distR="0" wp14:anchorId="36F59EE3" wp14:editId="07DD41E9">
            <wp:extent cx="5000625" cy="5895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68" w:rsidRPr="00023BD5" w:rsidRDefault="00023BD5" w:rsidP="001A1415">
      <w:pPr>
        <w:pStyle w:val="BodyText"/>
        <w:numPr>
          <w:ilvl w:val="0"/>
          <w:numId w:val="38"/>
        </w:numPr>
        <w:rPr>
          <w:rFonts w:cs="Arial"/>
        </w:rPr>
      </w:pPr>
      <w:r w:rsidRPr="00023BD5">
        <w:rPr>
          <w:rFonts w:cs="Arial"/>
        </w:rPr>
        <w:t>Click Finish</w:t>
      </w:r>
      <w:r>
        <w:rPr>
          <w:noProof/>
        </w:rPr>
        <w:lastRenderedPageBreak/>
        <w:drawing>
          <wp:inline distT="0" distB="0" distL="0" distR="0" wp14:anchorId="0ECDC62D" wp14:editId="07386BF7">
            <wp:extent cx="5000625" cy="5895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Pr="0028101E" w:rsidRDefault="00ED1868" w:rsidP="0028101E">
      <w:pPr>
        <w:pStyle w:val="BodyText"/>
        <w:ind w:left="432"/>
        <w:rPr>
          <w:rFonts w:cs="Arial"/>
          <w:color w:val="FF0000"/>
        </w:rPr>
      </w:pPr>
    </w:p>
    <w:p w:rsidR="00B8010B" w:rsidRDefault="00232A65" w:rsidP="00371204">
      <w:pPr>
        <w:pStyle w:val="BodyText"/>
        <w:rPr>
          <w:rFonts w:cs="Arial"/>
        </w:rPr>
      </w:pPr>
      <w:hyperlink w:anchor="home" w:history="1">
        <w:r w:rsidR="00B8010B" w:rsidRPr="00371204">
          <w:rPr>
            <w:rStyle w:val="Hyperlink"/>
            <w:rFonts w:cs="Arial"/>
          </w:rPr>
          <w:t>TOC</w:t>
        </w:r>
      </w:hyperlink>
    </w:p>
    <w:p w:rsidR="00B8010B" w:rsidRPr="00B8002A" w:rsidRDefault="00B8010B" w:rsidP="00773D17">
      <w:pPr>
        <w:pStyle w:val="ActivityHead"/>
      </w:pPr>
      <w:bookmarkStart w:id="35" w:name="_Toc318723537"/>
      <w:bookmarkStart w:id="36" w:name="_Toc318745160"/>
      <w:bookmarkStart w:id="37" w:name="_Toc318965937"/>
      <w:bookmarkStart w:id="38" w:name="_Toc322025530"/>
      <w:bookmarkStart w:id="39" w:name="_Toc332200565"/>
      <w:bookmarkStart w:id="40" w:name="ADFJavaTP05"/>
      <w:r>
        <w:lastRenderedPageBreak/>
        <w:t>Using Eclipse IDE to create a Java Application</w:t>
      </w:r>
      <w:bookmarkEnd w:id="35"/>
      <w:bookmarkEnd w:id="36"/>
      <w:bookmarkEnd w:id="37"/>
      <w:bookmarkEnd w:id="38"/>
      <w:bookmarkEnd w:id="39"/>
    </w:p>
    <w:bookmarkEnd w:id="40"/>
    <w:p w:rsidR="00B8010B" w:rsidRDefault="00ED1868" w:rsidP="00371204">
      <w:pPr>
        <w:pStyle w:val="BodyText"/>
        <w:rPr>
          <w:rFonts w:cs="Arial"/>
        </w:rPr>
      </w:pPr>
      <w:r>
        <w:rPr>
          <w:rFonts w:cs="Arial"/>
        </w:rPr>
        <w:t>When</w:t>
      </w:r>
      <w:r w:rsidR="00B8010B">
        <w:rPr>
          <w:rFonts w:cs="Arial"/>
        </w:rPr>
        <w:t xml:space="preserve"> creat</w:t>
      </w:r>
      <w:r>
        <w:rPr>
          <w:rFonts w:cs="Arial"/>
        </w:rPr>
        <w:t>ing</w:t>
      </w:r>
      <w:r w:rsidR="00B8010B">
        <w:rPr>
          <w:rFonts w:cs="Arial"/>
        </w:rPr>
        <w:t xml:space="preserve"> a Java Application </w:t>
      </w:r>
      <w:proofErr w:type="gramStart"/>
      <w:r w:rsidR="00B8010B">
        <w:rPr>
          <w:rFonts w:cs="Arial"/>
        </w:rPr>
        <w:t>ensure</w:t>
      </w:r>
      <w:proofErr w:type="gramEnd"/>
      <w:r w:rsidR="00B8010B">
        <w:rPr>
          <w:rFonts w:cs="Arial"/>
        </w:rPr>
        <w:t xml:space="preserve"> that the perspective is Java.</w:t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 w:rsidRPr="0035173E">
        <w:rPr>
          <w:rFonts w:cs="Arial"/>
          <w:sz w:val="22"/>
        </w:rPr>
        <w:t>Create</w:t>
      </w:r>
      <w:r>
        <w:rPr>
          <w:rFonts w:cs="Arial"/>
          <w:sz w:val="22"/>
        </w:rPr>
        <w:t xml:space="preserve"> a new Java Project by selecting File </w:t>
      </w:r>
      <w:r w:rsidRPr="0035173E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New </w:t>
      </w:r>
      <w:r w:rsidRPr="0035173E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Java Project</w:t>
      </w:r>
    </w:p>
    <w:p w:rsidR="00B8010B" w:rsidRDefault="00232A65" w:rsidP="005318CC">
      <w:pPr>
        <w:pStyle w:val="BodyText"/>
        <w:ind w:left="600"/>
        <w:rPr>
          <w:rFonts w:cs="Arial"/>
          <w:sz w:val="22"/>
        </w:rPr>
      </w:pPr>
      <w:r>
        <w:rPr>
          <w:noProof/>
          <w:lang w:val="en-IN" w:eastAsia="en-IN"/>
        </w:rPr>
        <w:pict>
          <v:rect id="Rectangle 19" o:spid="_x0000_s1048" style="position:absolute;left:0;text-align:left;margin-left:33.6pt;margin-top:48.1pt;width:198pt;height:12.15pt;z-index:251650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" filled="f" strokecolor="#c00000" strokeweight="2pt"/>
        </w:pict>
      </w:r>
      <w:r w:rsidR="004C6F92">
        <w:rPr>
          <w:rFonts w:cs="Arial"/>
          <w:noProof/>
          <w:sz w:val="22"/>
        </w:rPr>
        <w:drawing>
          <wp:inline distT="0" distB="0" distL="0" distR="0">
            <wp:extent cx="2486025" cy="3343275"/>
            <wp:effectExtent l="0" t="0" r="9525" b="9525"/>
            <wp:docPr id="2255" name="Picture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4" t="179" r="32069" b="27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5173E">
      <w:pPr>
        <w:pStyle w:val="BodyText"/>
        <w:ind w:left="1152"/>
        <w:rPr>
          <w:rFonts w:cs="Arial"/>
          <w:sz w:val="22"/>
        </w:rPr>
      </w:pPr>
    </w:p>
    <w:p w:rsidR="00B8010B" w:rsidRDefault="00B8010B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sz w:val="22"/>
        </w:rPr>
        <w:t>Enter the Project Name and click on Finish button.</w:t>
      </w:r>
    </w:p>
    <w:p w:rsidR="00B8010B" w:rsidRDefault="00B8010B" w:rsidP="0035173E">
      <w:pPr>
        <w:pStyle w:val="BodyText"/>
        <w:ind w:left="1152"/>
        <w:rPr>
          <w:rFonts w:cs="Arial"/>
          <w:sz w:val="22"/>
        </w:rPr>
      </w:pP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 xml:space="preserve">To create a new Package, right click on the src folder in the project and select New </w:t>
      </w:r>
      <w:r w:rsidRPr="00EA0C7A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>Package.</w:t>
      </w:r>
    </w:p>
    <w:p w:rsidR="00B8010B" w:rsidRDefault="00B8010B" w:rsidP="00EA0C7A">
      <w:pPr>
        <w:pStyle w:val="BodyText"/>
        <w:ind w:left="1152"/>
        <w:rPr>
          <w:rFonts w:cs="Arial"/>
          <w:sz w:val="22"/>
        </w:rPr>
      </w:pP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lastRenderedPageBreak/>
        <w:drawing>
          <wp:inline distT="0" distB="0" distL="0" distR="0">
            <wp:extent cx="3676650" cy="3086100"/>
            <wp:effectExtent l="0" t="0" r="0" b="0"/>
            <wp:docPr id="2256" name="Picture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5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EA0C7A">
      <w:pPr>
        <w:pStyle w:val="BodyText"/>
        <w:ind w:left="1152"/>
        <w:rPr>
          <w:rFonts w:cs="Arial"/>
          <w:sz w:val="22"/>
        </w:rPr>
      </w:pPr>
    </w:p>
    <w:p w:rsidR="00B8010B" w:rsidRDefault="00B8010B" w:rsidP="0028101E">
      <w:pPr>
        <w:pStyle w:val="BodyText"/>
        <w:ind w:left="600"/>
        <w:rPr>
          <w:rFonts w:cs="Arial"/>
          <w:sz w:val="22"/>
        </w:rPr>
      </w:pPr>
      <w:r>
        <w:rPr>
          <w:rFonts w:cs="Arial"/>
          <w:sz w:val="22"/>
        </w:rPr>
        <w:t>A dialog box pops up where the package details can be provided.</w:t>
      </w:r>
    </w:p>
    <w:p w:rsidR="00B8010B" w:rsidRDefault="00232A65" w:rsidP="005318CC">
      <w:pPr>
        <w:pStyle w:val="BodyText"/>
        <w:ind w:left="600"/>
        <w:rPr>
          <w:rFonts w:cs="Arial"/>
          <w:sz w:val="22"/>
        </w:rPr>
      </w:pPr>
      <w:r>
        <w:rPr>
          <w:noProof/>
          <w:lang w:val="en-IN" w:eastAsia="en-IN"/>
        </w:rPr>
        <w:pict>
          <v:rect id="Rectangle 20" o:spid="_x0000_s1047" style="position:absolute;left:0;text-align:left;margin-left:33.6pt;margin-top:63.7pt;width:204pt;height:16.3pt;z-index:251651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" filled="f" strokecolor="#c00000" strokeweight="2pt"/>
        </w:pict>
      </w:r>
      <w:r w:rsidR="004C6F92">
        <w:rPr>
          <w:rFonts w:cs="Arial"/>
          <w:noProof/>
          <w:sz w:val="22"/>
        </w:rPr>
        <w:drawing>
          <wp:inline distT="0" distB="0" distL="0" distR="0">
            <wp:extent cx="3019425" cy="2667000"/>
            <wp:effectExtent l="0" t="0" r="9525" b="0"/>
            <wp:docPr id="2257" name="Picture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7" t="16563" r="31088" b="2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 w:hanging="240"/>
        <w:rPr>
          <w:rFonts w:cs="Arial"/>
          <w:sz w:val="22"/>
        </w:rPr>
      </w:pPr>
      <w:r>
        <w:rPr>
          <w:rFonts w:cs="Arial"/>
          <w:sz w:val="22"/>
        </w:rPr>
        <w:t xml:space="preserve">Now to create a new Java Class, right click on the package and select New </w:t>
      </w:r>
      <w:r w:rsidRPr="008F4150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Class</w:t>
      </w: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lastRenderedPageBreak/>
        <w:drawing>
          <wp:inline distT="0" distB="0" distL="0" distR="0">
            <wp:extent cx="4895850" cy="4991100"/>
            <wp:effectExtent l="0" t="0" r="0" b="0"/>
            <wp:docPr id="2258" name="Picture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4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F4150">
      <w:pPr>
        <w:pStyle w:val="BodyText"/>
        <w:ind w:left="1152"/>
        <w:rPr>
          <w:rFonts w:cs="Arial"/>
          <w:sz w:val="22"/>
        </w:rPr>
      </w:pP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 xml:space="preserve">The new Java class dialog box pops up where the details of the class can be provided. </w:t>
      </w: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lastRenderedPageBreak/>
        <w:drawing>
          <wp:inline distT="0" distB="0" distL="0" distR="0">
            <wp:extent cx="2495550" cy="3600450"/>
            <wp:effectExtent l="0" t="0" r="0" b="0"/>
            <wp:docPr id="2259" name="Picture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4" t="3630" r="32602" b="30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clear" w:pos="2112"/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>A new Java class file is created and the editor window opens with the source code.</w:t>
      </w: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drawing>
          <wp:inline distT="0" distB="0" distL="0" distR="0">
            <wp:extent cx="3457575" cy="2238375"/>
            <wp:effectExtent l="0" t="0" r="9525" b="9525"/>
            <wp:docPr id="2260" name="Picture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1" t="8356" r="16861" b="24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318CC">
      <w:pPr>
        <w:pStyle w:val="BodyText"/>
        <w:ind w:left="168" w:firstLine="432"/>
        <w:rPr>
          <w:rFonts w:cs="Arial"/>
          <w:sz w:val="22"/>
        </w:rPr>
      </w:pPr>
      <w:r>
        <w:rPr>
          <w:rFonts w:cs="Arial"/>
          <w:sz w:val="22"/>
        </w:rPr>
        <w:t xml:space="preserve">The developer can </w:t>
      </w:r>
      <w:r w:rsidR="00384637">
        <w:rPr>
          <w:rFonts w:cs="Arial"/>
          <w:sz w:val="22"/>
        </w:rPr>
        <w:t>begin</w:t>
      </w:r>
      <w:r>
        <w:rPr>
          <w:rFonts w:cs="Arial"/>
          <w:sz w:val="22"/>
        </w:rPr>
        <w:t xml:space="preserve"> typing code now in the Editor window.</w:t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 xml:space="preserve">To run the program, right click on the java file and select Run as </w:t>
      </w:r>
      <w:r w:rsidRPr="001F4C9C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Java Application</w:t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>The output is displayed in the console window.</w:t>
      </w:r>
    </w:p>
    <w:p w:rsidR="00B8010B" w:rsidRDefault="004C6F92" w:rsidP="0028101E">
      <w:pPr>
        <w:pStyle w:val="BodyText"/>
        <w:ind w:left="480"/>
        <w:rPr>
          <w:rFonts w:cs="Arial"/>
          <w:sz w:val="22"/>
        </w:rPr>
      </w:pPr>
      <w:r>
        <w:rPr>
          <w:rFonts w:cs="Arial"/>
          <w:noProof/>
          <w:sz w:val="22"/>
        </w:rPr>
        <w:drawing>
          <wp:inline distT="0" distB="0" distL="0" distR="0">
            <wp:extent cx="4295775" cy="781050"/>
            <wp:effectExtent l="0" t="0" r="9525" b="0"/>
            <wp:docPr id="2261" name="Picture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1" t="74408" r="1445" b="4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371204">
      <w:pPr>
        <w:pStyle w:val="BodyText"/>
      </w:pPr>
      <w:hyperlink w:anchor="home" w:history="1">
        <w:r w:rsidR="00B8010B" w:rsidRPr="00371204">
          <w:rPr>
            <w:rStyle w:val="Hyperlink"/>
            <w:rFonts w:cs="Arial"/>
            <w:sz w:val="22"/>
          </w:rPr>
          <w:t>TOC</w:t>
        </w:r>
      </w:hyperlink>
    </w:p>
    <w:p w:rsidR="00B8010B" w:rsidRPr="005318CC" w:rsidRDefault="00B8010B" w:rsidP="00FE5B3A">
      <w:pPr>
        <w:pStyle w:val="ActivityHead"/>
      </w:pPr>
      <w:bookmarkStart w:id="41" w:name="_Toc332200566"/>
      <w:bookmarkStart w:id="42" w:name="Tomcat"/>
      <w:r>
        <w:lastRenderedPageBreak/>
        <w:t>Adding Tomcat Server in Eclipse</w:t>
      </w:r>
      <w:bookmarkEnd w:id="41"/>
    </w:p>
    <w:bookmarkEnd w:id="42"/>
    <w:p w:rsidR="00B8010B" w:rsidRDefault="00B8010B" w:rsidP="00FE5B3A">
      <w:pPr>
        <w:pStyle w:val="BodyText"/>
      </w:pPr>
      <w:r>
        <w:t>To add Tomcat Server in Eclipse ensure that the perspective is Java EE</w:t>
      </w:r>
    </w:p>
    <w:p w:rsidR="00B8010B" w:rsidRDefault="00B8010B" w:rsidP="00FE5B3A">
      <w:pPr>
        <w:pStyle w:val="BodyText"/>
      </w:pPr>
    </w:p>
    <w:p w:rsidR="002A1A23" w:rsidRDefault="004A0CC0" w:rsidP="002A1A23">
      <w:pPr>
        <w:pStyle w:val="BodyText"/>
        <w:numPr>
          <w:ilvl w:val="0"/>
          <w:numId w:val="33"/>
        </w:numPr>
        <w:ind w:left="792" w:hanging="522"/>
        <w:rPr>
          <w:noProof/>
        </w:rPr>
      </w:pPr>
      <w:r>
        <w:t>Click the Servers tab</w:t>
      </w:r>
      <w:r w:rsidR="002A1A23">
        <w:t xml:space="preserve"> then right click in the Servers window.</w:t>
      </w:r>
      <w:r>
        <w:t xml:space="preserve"> </w:t>
      </w:r>
    </w:p>
    <w:p w:rsidR="002A1A23" w:rsidRDefault="002A1A23" w:rsidP="002A1A23">
      <w:pPr>
        <w:pStyle w:val="BodyText"/>
        <w:ind w:left="270"/>
        <w:rPr>
          <w:noProof/>
        </w:rPr>
      </w:pPr>
    </w:p>
    <w:p w:rsidR="00B8010B" w:rsidRDefault="00232A65" w:rsidP="002A1A23">
      <w:pPr>
        <w:pStyle w:val="BodyText"/>
        <w:ind w:left="864"/>
        <w:rPr>
          <w:noProof/>
        </w:rPr>
      </w:pPr>
      <w:r>
        <w:rPr>
          <w:noProof/>
        </w:rPr>
        <w:pict>
          <v:rect id="_x0000_s1063" style="position:absolute;left:0;text-align:left;margin-left:210pt;margin-top:240.55pt;width:54pt;height:16.3pt;z-index:2516689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" filled="f" strokecolor="#ac0000" strokeweight="2pt"/>
        </w:pict>
      </w:r>
      <w:r>
        <w:rPr>
          <w:noProof/>
        </w:rPr>
        <w:pict>
          <v:rect id="_x0000_s1062" style="position:absolute;left:0;text-align:left;margin-left:172.5pt;margin-top:256.85pt;width:312pt;height:63.55pt;z-index:251667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" filled="f" strokecolor="#ac0000" strokeweight="2pt"/>
        </w:pict>
      </w:r>
      <w:r>
        <w:rPr>
          <w:noProof/>
          <w:lang w:val="en-IN" w:eastAsia="en-IN"/>
        </w:rPr>
        <w:pict>
          <v:rect id="Rectangle 21" o:spid="_x0000_s1046" style="position:absolute;left:0;text-align:left;margin-left:417.75pt;margin-top:12.15pt;width:54pt;height:16.3pt;z-index:25166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" filled="f" strokecolor="#ac0000" strokeweight="2pt"/>
        </w:pict>
      </w:r>
      <w:r w:rsidR="004C6F92">
        <w:rPr>
          <w:noProof/>
        </w:rPr>
        <w:drawing>
          <wp:inline distT="0" distB="0" distL="0" distR="0" wp14:anchorId="596CF01B" wp14:editId="43441067">
            <wp:extent cx="5610225" cy="4067175"/>
            <wp:effectExtent l="0" t="0" r="9525" b="9525"/>
            <wp:docPr id="2262" name="Picture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E584E">
      <w:pPr>
        <w:pStyle w:val="BodyText"/>
        <w:ind w:left="792" w:firstLine="72"/>
      </w:pPr>
    </w:p>
    <w:p w:rsidR="002A1A23" w:rsidRDefault="002A1A23" w:rsidP="002A1A23">
      <w:pPr>
        <w:pStyle w:val="BodyText"/>
        <w:numPr>
          <w:ilvl w:val="0"/>
          <w:numId w:val="33"/>
        </w:numPr>
      </w:pPr>
      <w:r>
        <w:t xml:space="preserve">Select New/Server </w:t>
      </w:r>
    </w:p>
    <w:p w:rsidR="002A1A23" w:rsidRDefault="002A1A23" w:rsidP="002A1A23">
      <w:pPr>
        <w:pStyle w:val="BodyText"/>
      </w:pPr>
      <w:r>
        <w:rPr>
          <w:noProof/>
        </w:rPr>
        <w:lastRenderedPageBreak/>
        <w:drawing>
          <wp:inline distT="0" distB="0" distL="0" distR="0" wp14:anchorId="00F6DA6A" wp14:editId="1925B2EE">
            <wp:extent cx="5000625" cy="56007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0B" w:rsidRDefault="002A1A23" w:rsidP="008E584E">
      <w:pPr>
        <w:pStyle w:val="BodyText"/>
        <w:numPr>
          <w:ilvl w:val="0"/>
          <w:numId w:val="33"/>
        </w:numPr>
      </w:pPr>
      <w:r>
        <w:t xml:space="preserve">The Define a </w:t>
      </w:r>
      <w:r w:rsidR="00B8010B">
        <w:t xml:space="preserve">New Server window opens. </w:t>
      </w:r>
      <w:r>
        <w:t xml:space="preserve">Select </w:t>
      </w:r>
      <w:r w:rsidR="00B8010B">
        <w:t xml:space="preserve">Tomcat v7.0 Server </w:t>
      </w:r>
      <w:r>
        <w:t xml:space="preserve">in </w:t>
      </w:r>
      <w:r w:rsidR="00B8010B">
        <w:t>the Apache folder</w:t>
      </w:r>
      <w:r>
        <w:t xml:space="preserve"> and click </w:t>
      </w:r>
      <w:proofErr w:type="gramStart"/>
      <w:r>
        <w:t>Next</w:t>
      </w:r>
      <w:proofErr w:type="gramEnd"/>
      <w:r>
        <w:t>.</w:t>
      </w:r>
    </w:p>
    <w:p w:rsidR="00B8010B" w:rsidRDefault="002A1A23" w:rsidP="008E584E">
      <w:pPr>
        <w:pStyle w:val="BodyText"/>
        <w:ind w:left="1080" w:firstLine="216"/>
        <w:rPr>
          <w:noProof/>
        </w:rPr>
      </w:pPr>
      <w:r>
        <w:rPr>
          <w:noProof/>
        </w:rPr>
        <w:lastRenderedPageBreak/>
        <w:drawing>
          <wp:inline distT="0" distB="0" distL="0" distR="0" wp14:anchorId="00703831" wp14:editId="6521E4B4">
            <wp:extent cx="5000625" cy="5600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0B" w:rsidRDefault="00B8010B" w:rsidP="008E584E">
      <w:pPr>
        <w:pStyle w:val="BodyText"/>
        <w:ind w:left="1080" w:firstLine="216"/>
      </w:pPr>
    </w:p>
    <w:p w:rsidR="00B8010B" w:rsidRDefault="00B8010B" w:rsidP="008E584E">
      <w:pPr>
        <w:pStyle w:val="BodyText"/>
        <w:numPr>
          <w:ilvl w:val="0"/>
          <w:numId w:val="33"/>
        </w:numPr>
      </w:pPr>
      <w:r>
        <w:t xml:space="preserve">Specify the Tomcat installation directory as </w:t>
      </w:r>
      <w:r w:rsidRPr="008E584E">
        <w:rPr>
          <w:i/>
        </w:rPr>
        <w:t>‘C:\apache-tomcat-7.0.23’</w:t>
      </w:r>
    </w:p>
    <w:p w:rsidR="00B8010B" w:rsidRDefault="004C6F92" w:rsidP="008E584E">
      <w:pPr>
        <w:pStyle w:val="BodyText"/>
        <w:ind w:left="129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886325" cy="5276850"/>
            <wp:effectExtent l="0" t="0" r="9525" b="0"/>
            <wp:docPr id="2264" name="Picture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2" r="23131" b="20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E584E">
      <w:pPr>
        <w:pStyle w:val="BodyText"/>
        <w:ind w:left="1296"/>
      </w:pPr>
    </w:p>
    <w:p w:rsidR="00B8010B" w:rsidRDefault="00B8010B" w:rsidP="008E584E">
      <w:pPr>
        <w:pStyle w:val="BodyText"/>
        <w:numPr>
          <w:ilvl w:val="0"/>
          <w:numId w:val="33"/>
        </w:numPr>
      </w:pPr>
      <w:r>
        <w:t>Click on the Finish button</w:t>
      </w:r>
    </w:p>
    <w:p w:rsidR="00B8010B" w:rsidRDefault="00B8010B" w:rsidP="008E584E">
      <w:pPr>
        <w:pStyle w:val="BodyText"/>
        <w:numPr>
          <w:ilvl w:val="0"/>
          <w:numId w:val="33"/>
        </w:numPr>
      </w:pPr>
      <w:r>
        <w:t>Click on the Start button in the Server window to start the server</w:t>
      </w:r>
      <w:r w:rsidR="00C8713A">
        <w:t>.</w:t>
      </w:r>
    </w:p>
    <w:p w:rsidR="00C8713A" w:rsidRDefault="00C8713A" w:rsidP="00C8713A">
      <w:pPr>
        <w:pStyle w:val="BodyText"/>
        <w:numPr>
          <w:ilvl w:val="1"/>
          <w:numId w:val="33"/>
        </w:numPr>
      </w:pPr>
      <w:r>
        <w:t>A message that the server has been started and synchronized should appear.</w:t>
      </w:r>
    </w:p>
    <w:p w:rsidR="00B8010B" w:rsidRDefault="00232A65" w:rsidP="005060B8">
      <w:pPr>
        <w:pStyle w:val="BodyText"/>
        <w:ind w:left="864"/>
      </w:pPr>
      <w:r>
        <w:rPr>
          <w:noProof/>
          <w:lang w:val="en-IN" w:eastAsia="en-IN"/>
        </w:rPr>
        <w:lastRenderedPageBreak/>
        <w:pict>
          <v:rect id="Rectangle 22" o:spid="_x0000_s1045" style="position:absolute;left:0;text-align:left;margin-left:387.6pt;margin-top:197.2pt;width:18pt;height:16.3pt;z-index:251664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" filled="f" strokecolor="#ac0000" strokeweight="2pt"/>
        </w:pict>
      </w:r>
      <w:r w:rsidR="004C6F92">
        <w:rPr>
          <w:noProof/>
        </w:rPr>
        <w:drawing>
          <wp:inline distT="0" distB="0" distL="0" distR="0">
            <wp:extent cx="5276850" cy="3629025"/>
            <wp:effectExtent l="0" t="0" r="0" b="9525"/>
            <wp:docPr id="22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40" b="28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5060B8">
      <w:pPr>
        <w:pStyle w:val="BodyText"/>
        <w:ind w:left="864"/>
      </w:pPr>
      <w:r>
        <w:rPr>
          <w:noProof/>
          <w:lang w:val="en-IN" w:eastAsia="en-IN"/>
        </w:rPr>
        <w:pict>
          <v:rect id="Rectangle 23" o:spid="_x0000_s1044" style="position:absolute;left:0;text-align:left;margin-left:159.6pt;margin-top:210.35pt;width:246pt;height:8.15pt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" filled="f" strokecolor="#ac0000" strokeweight="2pt"/>
        </w:pict>
      </w:r>
      <w:r w:rsidR="004C6F92">
        <w:rPr>
          <w:noProof/>
        </w:rPr>
        <w:drawing>
          <wp:inline distT="0" distB="0" distL="0" distR="0">
            <wp:extent cx="5267325" cy="3629025"/>
            <wp:effectExtent l="0" t="0" r="9525" b="9525"/>
            <wp:docPr id="22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68" b="28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FE5B3A">
      <w:pPr>
        <w:pStyle w:val="BodyText"/>
      </w:pPr>
      <w:hyperlink w:anchor="home" w:history="1">
        <w:r w:rsidR="00B8010B" w:rsidRPr="00371204">
          <w:rPr>
            <w:rStyle w:val="Hyperlink"/>
            <w:rFonts w:cs="Arial"/>
            <w:sz w:val="22"/>
          </w:rPr>
          <w:t>TOC</w:t>
        </w:r>
      </w:hyperlink>
    </w:p>
    <w:p w:rsidR="00B8010B" w:rsidRDefault="00B8010B" w:rsidP="00371204">
      <w:pPr>
        <w:pStyle w:val="BodyText"/>
        <w:rPr>
          <w:rFonts w:cs="Arial"/>
          <w:sz w:val="22"/>
        </w:rPr>
      </w:pPr>
    </w:p>
    <w:p w:rsidR="00B8010B" w:rsidRPr="005318CC" w:rsidRDefault="00B8010B" w:rsidP="00773D17">
      <w:pPr>
        <w:pStyle w:val="ActivityHead"/>
      </w:pPr>
      <w:bookmarkStart w:id="43" w:name="_Toc318723538"/>
      <w:bookmarkStart w:id="44" w:name="_Toc318745161"/>
      <w:bookmarkStart w:id="45" w:name="_Toc318965938"/>
      <w:bookmarkStart w:id="46" w:name="_Toc322025531"/>
      <w:bookmarkStart w:id="47" w:name="_Toc332200567"/>
      <w:bookmarkStart w:id="48" w:name="TDFJavaTP06"/>
      <w:r>
        <w:lastRenderedPageBreak/>
        <w:t>Using Eclipse IDE to create a Web Application</w:t>
      </w:r>
      <w:bookmarkEnd w:id="43"/>
      <w:bookmarkEnd w:id="44"/>
      <w:bookmarkEnd w:id="45"/>
      <w:bookmarkEnd w:id="46"/>
      <w:bookmarkEnd w:id="47"/>
    </w:p>
    <w:bookmarkEnd w:id="48"/>
    <w:p w:rsidR="00B8010B" w:rsidRDefault="00B8010B" w:rsidP="005318CC">
      <w:pPr>
        <w:pStyle w:val="BodyText"/>
        <w:rPr>
          <w:rFonts w:cs="Arial"/>
        </w:rPr>
      </w:pPr>
      <w:r>
        <w:rPr>
          <w:rFonts w:cs="Arial"/>
        </w:rPr>
        <w:t>To create a JEE application</w:t>
      </w:r>
      <w:r w:rsidR="00384637">
        <w:rPr>
          <w:rFonts w:cs="Arial"/>
        </w:rPr>
        <w:t>,</w:t>
      </w:r>
      <w:r>
        <w:rPr>
          <w:rFonts w:cs="Arial"/>
        </w:rPr>
        <w:t xml:space="preserve"> ensure that the perspective is Java EE</w:t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  <w:sz w:val="22"/>
        </w:rPr>
      </w:pPr>
      <w:r w:rsidRPr="00F227D8">
        <w:rPr>
          <w:rFonts w:cs="Arial"/>
          <w:sz w:val="22"/>
        </w:rPr>
        <w:t xml:space="preserve">To create a Web application using Eclipse, select File </w:t>
      </w:r>
      <w:r w:rsidRPr="00F227D8">
        <w:rPr>
          <w:rFonts w:cs="Arial"/>
          <w:sz w:val="22"/>
          <w:szCs w:val="22"/>
        </w:rPr>
        <w:sym w:font="Wingdings" w:char="F0E0"/>
      </w:r>
      <w:r w:rsidRPr="00F227D8">
        <w:rPr>
          <w:rFonts w:cs="Arial"/>
          <w:sz w:val="22"/>
        </w:rPr>
        <w:t xml:space="preserve"> New </w:t>
      </w:r>
      <w:r w:rsidRPr="00F227D8">
        <w:rPr>
          <w:rFonts w:cs="Arial"/>
          <w:sz w:val="22"/>
          <w:szCs w:val="22"/>
        </w:rPr>
        <w:sym w:font="Wingdings" w:char="F0E0"/>
      </w:r>
      <w:r w:rsidRPr="00F227D8">
        <w:rPr>
          <w:rFonts w:cs="Arial"/>
          <w:sz w:val="22"/>
        </w:rPr>
        <w:t xml:space="preserve"> Dynamic Web Project</w:t>
      </w:r>
      <w:r>
        <w:rPr>
          <w:rFonts w:cs="Arial"/>
          <w:sz w:val="22"/>
        </w:rPr>
        <w:t>. The New Dynamic Web Project window pops up.</w:t>
      </w:r>
    </w:p>
    <w:p w:rsidR="00B8010B" w:rsidRPr="00F227D8" w:rsidRDefault="004C6F92" w:rsidP="00AB47C1">
      <w:pPr>
        <w:pStyle w:val="BodyText"/>
        <w:ind w:left="864"/>
        <w:rPr>
          <w:rFonts w:cs="Arial"/>
          <w:sz w:val="22"/>
        </w:rPr>
      </w:pPr>
      <w:r>
        <w:rPr>
          <w:rFonts w:cs="Arial"/>
          <w:noProof/>
          <w:sz w:val="22"/>
        </w:rPr>
        <w:drawing>
          <wp:inline distT="0" distB="0" distL="0" distR="0">
            <wp:extent cx="2895600" cy="3543300"/>
            <wp:effectExtent l="0" t="0" r="0" b="0"/>
            <wp:docPr id="2267" name="Picture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0" r="31088" b="27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Specify the Web Server to be used using the </w:t>
      </w:r>
      <w:r>
        <w:rPr>
          <w:rFonts w:cs="Arial"/>
          <w:i/>
        </w:rPr>
        <w:t xml:space="preserve">target runtime </w:t>
      </w:r>
      <w:r>
        <w:rPr>
          <w:rFonts w:cs="Arial"/>
        </w:rPr>
        <w:t xml:space="preserve">section. Select New Runtime </w:t>
      </w:r>
    </w:p>
    <w:p w:rsidR="00B8010B" w:rsidRDefault="004C6F92" w:rsidP="00AB47C1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3171825" cy="4124325"/>
            <wp:effectExtent l="0" t="0" r="9525" b="9525"/>
            <wp:docPr id="2268" name="Picture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9" r="31000" b="24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From the Web server list select </w:t>
      </w:r>
      <w:r>
        <w:rPr>
          <w:rFonts w:cs="Arial"/>
          <w:i/>
        </w:rPr>
        <w:t>Apache Tomcatv7.0</w:t>
      </w:r>
      <w:r>
        <w:rPr>
          <w:rFonts w:cs="Arial"/>
        </w:rPr>
        <w:t>.</w:t>
      </w:r>
    </w:p>
    <w:p w:rsidR="00B8010B" w:rsidRDefault="004C6F92" w:rsidP="00533FA5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2895600" cy="3609975"/>
            <wp:effectExtent l="0" t="0" r="0" b="9525"/>
            <wp:docPr id="2269" name="Picture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0" r="31088" b="24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D71F70">
      <w:pPr>
        <w:pStyle w:val="BodyText"/>
        <w:ind w:left="1152"/>
        <w:rPr>
          <w:rFonts w:cs="Arial"/>
        </w:rPr>
      </w:pPr>
    </w:p>
    <w:p w:rsidR="00B8010B" w:rsidRPr="00533FA5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Specify the </w:t>
      </w:r>
      <w:r>
        <w:rPr>
          <w:rFonts w:cs="Arial"/>
          <w:i/>
        </w:rPr>
        <w:t xml:space="preserve">Tomcat installation directory </w:t>
      </w:r>
      <w:r>
        <w:rPr>
          <w:rFonts w:cs="Arial"/>
        </w:rPr>
        <w:t xml:space="preserve">as </w:t>
      </w:r>
      <w:r w:rsidRPr="003C3FA1">
        <w:t>C:\apache-tomcat-7.0.23</w:t>
      </w:r>
      <w:r>
        <w:t xml:space="preserve"> and click </w:t>
      </w:r>
      <w:r>
        <w:rPr>
          <w:i/>
        </w:rPr>
        <w:t>Finish</w:t>
      </w:r>
      <w:r>
        <w:t>. A new Dynamic Web project is created.</w:t>
      </w:r>
    </w:p>
    <w:p w:rsidR="00B8010B" w:rsidRPr="00533FA5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t>Creating a new application file</w:t>
      </w:r>
    </w:p>
    <w:p w:rsidR="00B8010B" w:rsidRDefault="00B8010B" w:rsidP="005060B8">
      <w:pPr>
        <w:pStyle w:val="BodyText"/>
        <w:numPr>
          <w:ilvl w:val="1"/>
          <w:numId w:val="16"/>
        </w:numPr>
        <w:tabs>
          <w:tab w:val="clear" w:pos="2832"/>
          <w:tab w:val="num" w:pos="1320"/>
        </w:tabs>
        <w:ind w:left="1320"/>
        <w:rPr>
          <w:rFonts w:cs="Arial"/>
        </w:rPr>
      </w:pPr>
      <w:r>
        <w:rPr>
          <w:rFonts w:cs="Arial"/>
        </w:rPr>
        <w:t xml:space="preserve">Depending on whether you want to create an html page, </w:t>
      </w:r>
      <w:proofErr w:type="spellStart"/>
      <w:r>
        <w:rPr>
          <w:rFonts w:cs="Arial"/>
        </w:rPr>
        <w:t>jsp</w:t>
      </w:r>
      <w:proofErr w:type="spellEnd"/>
      <w:r>
        <w:rPr>
          <w:rFonts w:cs="Arial"/>
        </w:rPr>
        <w:t xml:space="preserve"> page</w:t>
      </w:r>
      <w:r w:rsidR="00384637">
        <w:rPr>
          <w:rFonts w:cs="Arial"/>
        </w:rPr>
        <w:t>,</w:t>
      </w:r>
      <w:r>
        <w:rPr>
          <w:rFonts w:cs="Arial"/>
        </w:rPr>
        <w:t xml:space="preserve"> or a Servlet, select new </w:t>
      </w:r>
      <w:r w:rsidRPr="00E62781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HTML file/ JSP file / Servlet. </w:t>
      </w:r>
    </w:p>
    <w:p w:rsidR="00B8010B" w:rsidRDefault="00B8010B" w:rsidP="00533FA5">
      <w:pPr>
        <w:pStyle w:val="BodyText"/>
        <w:ind w:left="864" w:firstLine="432"/>
        <w:rPr>
          <w:rFonts w:cs="Arial"/>
        </w:rPr>
      </w:pPr>
      <w:r>
        <w:rPr>
          <w:rFonts w:cs="Arial"/>
        </w:rPr>
        <w:t>Let’s see, how to create a new HTML file</w:t>
      </w:r>
    </w:p>
    <w:p w:rsidR="00B8010B" w:rsidRDefault="004C6F92" w:rsidP="00533FA5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3400425" cy="3086100"/>
            <wp:effectExtent l="0" t="0" r="9525" b="0"/>
            <wp:docPr id="2270" name="Picture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5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1"/>
          <w:numId w:val="16"/>
        </w:numPr>
        <w:tabs>
          <w:tab w:val="clear" w:pos="2832"/>
          <w:tab w:val="num" w:pos="1320"/>
        </w:tabs>
        <w:ind w:left="1320"/>
        <w:rPr>
          <w:rFonts w:cs="Arial"/>
        </w:rPr>
      </w:pPr>
      <w:r>
        <w:rPr>
          <w:rFonts w:cs="Arial"/>
        </w:rPr>
        <w:t xml:space="preserve">Provide the name of the HTML file and click on </w:t>
      </w:r>
      <w:r>
        <w:rPr>
          <w:rFonts w:cs="Arial"/>
          <w:i/>
        </w:rPr>
        <w:t>Finish</w:t>
      </w:r>
      <w:r>
        <w:rPr>
          <w:rFonts w:cs="Arial"/>
        </w:rPr>
        <w:t>. A new HTML file opens in the editor window. You can add or modify code using the editor.</w:t>
      </w:r>
    </w:p>
    <w:p w:rsidR="00B8010B" w:rsidRPr="006B7219" w:rsidRDefault="004C6F92" w:rsidP="00533FA5">
      <w:pPr>
        <w:pStyle w:val="BodyText"/>
        <w:ind w:left="132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3400425" cy="3514725"/>
            <wp:effectExtent l="0" t="0" r="9525" b="9525"/>
            <wp:docPr id="2271" name="Picture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4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33FA5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720"/>
        </w:tabs>
        <w:ind w:left="720"/>
        <w:rPr>
          <w:rFonts w:cs="Arial"/>
        </w:rPr>
      </w:pPr>
      <w:r>
        <w:rPr>
          <w:rFonts w:cs="Arial"/>
        </w:rPr>
        <w:t>To run this file</w:t>
      </w:r>
      <w:r w:rsidR="00384637">
        <w:rPr>
          <w:rFonts w:cs="Arial"/>
        </w:rPr>
        <w:t>,</w:t>
      </w:r>
      <w:r>
        <w:rPr>
          <w:rFonts w:cs="Arial"/>
        </w:rPr>
        <w:t xml:space="preserve"> right click on the file and select </w:t>
      </w:r>
      <w:r w:rsidRPr="007E5FCC">
        <w:rPr>
          <w:rFonts w:cs="Arial"/>
          <w:i/>
        </w:rPr>
        <w:t xml:space="preserve">Run As </w:t>
      </w:r>
      <w:r w:rsidRPr="007E5FCC">
        <w:rPr>
          <w:rFonts w:cs="Arial"/>
          <w:i/>
          <w:szCs w:val="24"/>
        </w:rPr>
        <w:sym w:font="Wingdings" w:char="F0E0"/>
      </w:r>
      <w:r w:rsidRPr="007E5FCC">
        <w:rPr>
          <w:rFonts w:cs="Arial"/>
          <w:i/>
        </w:rPr>
        <w:t xml:space="preserve"> Run on Server</w:t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720"/>
        </w:tabs>
        <w:ind w:left="720"/>
        <w:rPr>
          <w:rFonts w:cs="Arial"/>
        </w:rPr>
      </w:pPr>
      <w:r>
        <w:rPr>
          <w:rFonts w:cs="Arial"/>
        </w:rPr>
        <w:t>The web page is displayed using the Eclipse internal browser</w:t>
      </w:r>
    </w:p>
    <w:p w:rsidR="00B8010B" w:rsidRDefault="004C6F92" w:rsidP="00524861">
      <w:pPr>
        <w:pStyle w:val="BodyText"/>
        <w:ind w:left="792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3676650" cy="2695575"/>
            <wp:effectExtent l="0" t="0" r="0" b="9525"/>
            <wp:docPr id="2272" name="Picture 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4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D733AA">
      <w:pPr>
        <w:pStyle w:val="BodyText"/>
        <w:rPr>
          <w:rFonts w:cs="Arial"/>
        </w:rPr>
      </w:pPr>
    </w:p>
    <w:p w:rsidR="00B8010B" w:rsidRDefault="00232A65" w:rsidP="00D733AA">
      <w:pPr>
        <w:pStyle w:val="BodyText"/>
        <w:rPr>
          <w:rFonts w:cs="Arial"/>
        </w:rPr>
      </w:pPr>
      <w:hyperlink w:anchor="home" w:history="1">
        <w:r w:rsidR="00B8010B" w:rsidRPr="00D733AA">
          <w:rPr>
            <w:rStyle w:val="Hyperlink"/>
            <w:rFonts w:cs="Arial"/>
          </w:rPr>
          <w:t>TOC</w:t>
        </w:r>
      </w:hyperlink>
    </w:p>
    <w:p w:rsidR="00416820" w:rsidRDefault="00416820">
      <w:pPr>
        <w:widowControl/>
      </w:pPr>
      <w:r>
        <w:br w:type="page"/>
      </w:r>
    </w:p>
    <w:p w:rsidR="00B8010B" w:rsidRPr="00D733AA" w:rsidRDefault="00B8010B" w:rsidP="00773D17">
      <w:pPr>
        <w:pStyle w:val="ActivityHead"/>
      </w:pPr>
      <w:bookmarkStart w:id="49" w:name="_Toc318723540"/>
      <w:bookmarkStart w:id="50" w:name="_Toc318745163"/>
      <w:bookmarkStart w:id="51" w:name="_Toc318965940"/>
      <w:bookmarkStart w:id="52" w:name="_Toc322025533"/>
      <w:bookmarkStart w:id="53" w:name="_Toc332200568"/>
      <w:r w:rsidRPr="00D733AA">
        <w:lastRenderedPageBreak/>
        <w:t xml:space="preserve">Using Eclipse IDE to work on </w:t>
      </w:r>
      <w:r w:rsidR="00416820">
        <w:t xml:space="preserve">an </w:t>
      </w:r>
      <w:r w:rsidRPr="00D733AA">
        <w:t>Existing Web Application</w:t>
      </w:r>
      <w:bookmarkEnd w:id="49"/>
      <w:bookmarkEnd w:id="50"/>
      <w:bookmarkEnd w:id="51"/>
      <w:bookmarkEnd w:id="52"/>
      <w:bookmarkEnd w:id="53"/>
    </w:p>
    <w:p w:rsidR="00B8010B" w:rsidRDefault="00B8010B" w:rsidP="006904CF">
      <w:pPr>
        <w:pStyle w:val="BodyText"/>
        <w:rPr>
          <w:rFonts w:cs="Arial"/>
        </w:rPr>
      </w:pPr>
      <w:r>
        <w:rPr>
          <w:rFonts w:cs="Arial"/>
        </w:rPr>
        <w:t>In order to use an existing Java Project and to work on it follow the steps given below:</w:t>
      </w:r>
    </w:p>
    <w:p w:rsidR="00B8010B" w:rsidRDefault="00B8010B" w:rsidP="006904CF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 xml:space="preserve">Select </w:t>
      </w:r>
      <w:r w:rsidRPr="003F0E7C">
        <w:rPr>
          <w:rFonts w:cs="Arial"/>
          <w:i/>
        </w:rPr>
        <w:t>File</w:t>
      </w:r>
      <w:r w:rsidRPr="003F0E7C">
        <w:rPr>
          <w:rFonts w:cs="Arial"/>
          <w:i/>
          <w:szCs w:val="24"/>
        </w:rPr>
        <w:sym w:font="Wingdings" w:char="F0E0"/>
      </w:r>
      <w:r w:rsidRPr="003F0E7C">
        <w:rPr>
          <w:rFonts w:cs="Arial"/>
          <w:i/>
        </w:rPr>
        <w:t xml:space="preserve"> Import</w:t>
      </w:r>
      <w:r>
        <w:rPr>
          <w:rFonts w:cs="Arial"/>
        </w:rPr>
        <w:t xml:space="preserve"> or Right Click in the Project Explorer to choose the </w:t>
      </w:r>
      <w:r w:rsidRPr="003F0E7C">
        <w:rPr>
          <w:rFonts w:cs="Arial"/>
          <w:i/>
        </w:rPr>
        <w:t xml:space="preserve">Import </w:t>
      </w:r>
      <w:r>
        <w:rPr>
          <w:rFonts w:cs="Arial"/>
        </w:rPr>
        <w:t>option.</w:t>
      </w:r>
    </w:p>
    <w:p w:rsidR="00B8010B" w:rsidRDefault="004C6F92" w:rsidP="00297837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1371600" cy="2057400"/>
            <wp:effectExtent l="0" t="0" r="0" b="0"/>
            <wp:docPr id="2279" name="Picture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" b="3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A115B7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 xml:space="preserve">The Import dialog box opens. Choose </w:t>
      </w:r>
      <w:r>
        <w:rPr>
          <w:rFonts w:cs="Arial"/>
          <w:i/>
        </w:rPr>
        <w:t>Existing Projects into Workspace</w:t>
      </w:r>
      <w:r>
        <w:rPr>
          <w:rFonts w:cs="Arial"/>
        </w:rPr>
        <w:t xml:space="preserve"> option found under General Folder</w:t>
      </w:r>
    </w:p>
    <w:p w:rsidR="00B8010B" w:rsidRDefault="004C6F92" w:rsidP="00A115B7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2752725" cy="3181350"/>
            <wp:effectExtent l="0" t="0" r="9525" b="0"/>
            <wp:docPr id="2280" name="Picture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7" t="12215" r="32513" b="2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434348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 xml:space="preserve">Browse and select the project directory. Click on </w:t>
      </w:r>
      <w:r w:rsidRPr="00D73613">
        <w:rPr>
          <w:rFonts w:cs="Arial"/>
          <w:i/>
        </w:rPr>
        <w:t>OK</w:t>
      </w:r>
      <w:r>
        <w:rPr>
          <w:rFonts w:cs="Arial"/>
        </w:rPr>
        <w:t xml:space="preserve"> button and then the </w:t>
      </w:r>
      <w:r w:rsidRPr="00D73613">
        <w:rPr>
          <w:rFonts w:cs="Arial"/>
          <w:i/>
        </w:rPr>
        <w:t>Finish</w:t>
      </w:r>
      <w:r>
        <w:rPr>
          <w:rFonts w:cs="Arial"/>
        </w:rPr>
        <w:t xml:space="preserve"> button.</w:t>
      </w:r>
    </w:p>
    <w:p w:rsidR="00B8010B" w:rsidRDefault="004C6F92" w:rsidP="00434348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2190750" cy="3095625"/>
            <wp:effectExtent l="0" t="0" r="0" b="9525"/>
            <wp:docPr id="2281" name="Picture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8" t="12518" r="32939" b="25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4C6F92" w:rsidP="00434348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2752725" cy="3352800"/>
            <wp:effectExtent l="0" t="0" r="9525" b="0"/>
            <wp:docPr id="2282" name="Picture 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2" t="12518" r="33893" b="25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434348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>The Web Project is imported into the workspace.</w:t>
      </w:r>
      <w:r w:rsidRPr="00434348">
        <w:rPr>
          <w:rFonts w:cs="Arial"/>
        </w:rPr>
        <w:t xml:space="preserve"> </w:t>
      </w:r>
    </w:p>
    <w:p w:rsidR="00B8010B" w:rsidRDefault="004C6F92" w:rsidP="00434348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2876550" cy="1971675"/>
            <wp:effectExtent l="0" t="0" r="0" b="9525"/>
            <wp:docPr id="2283" name="Picture 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" b="4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D733AA">
      <w:pPr>
        <w:pStyle w:val="BodyText"/>
        <w:rPr>
          <w:rFonts w:cs="Arial"/>
        </w:rPr>
      </w:pPr>
      <w:hyperlink w:anchor="home" w:history="1">
        <w:r w:rsidR="00B8010B" w:rsidRPr="00D733AA">
          <w:rPr>
            <w:rStyle w:val="Hyperlink"/>
            <w:rFonts w:cs="Arial"/>
          </w:rPr>
          <w:t>TOC</w:t>
        </w:r>
      </w:hyperlink>
    </w:p>
    <w:p w:rsidR="00B8010B" w:rsidRPr="00D733AA" w:rsidRDefault="00EF472E" w:rsidP="00D733AA">
      <w:pPr>
        <w:pStyle w:val="BodyText"/>
        <w:rPr>
          <w:rFonts w:cs="Arial"/>
          <w:b/>
          <w:sz w:val="28"/>
          <w:u w:val="single"/>
        </w:rPr>
      </w:pPr>
      <w:proofErr w:type="gramStart"/>
      <w:r>
        <w:rPr>
          <w:rFonts w:cs="Arial"/>
          <w:b/>
          <w:sz w:val="28"/>
          <w:u w:val="single"/>
        </w:rPr>
        <w:t xml:space="preserve">A </w:t>
      </w:r>
      <w:r w:rsidR="00B8010B" w:rsidRPr="00D733AA">
        <w:rPr>
          <w:rFonts w:cs="Arial"/>
          <w:b/>
          <w:sz w:val="28"/>
          <w:u w:val="single"/>
        </w:rPr>
        <w:t>Few Eclipse shortcuts</w:t>
      </w:r>
      <w:proofErr w:type="gramEnd"/>
      <w:r w:rsidR="00B8010B" w:rsidRPr="00D733AA">
        <w:rPr>
          <w:rFonts w:cs="Arial"/>
          <w:b/>
          <w:sz w:val="28"/>
          <w:u w:val="single"/>
        </w:rPr>
        <w:t xml:space="preserve"> </w:t>
      </w:r>
    </w:p>
    <w:p w:rsidR="00B8010B" w:rsidRDefault="00B8010B" w:rsidP="005D2F3F">
      <w:pPr>
        <w:pStyle w:val="BodyText"/>
        <w:ind w:left="432"/>
        <w:rPr>
          <w:rFonts w:cs="Arial"/>
        </w:rPr>
      </w:pPr>
    </w:p>
    <w:tbl>
      <w:tblPr>
        <w:tblW w:w="0" w:type="auto"/>
        <w:tblInd w:w="9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0"/>
        <w:gridCol w:w="3948"/>
      </w:tblGrid>
      <w:tr w:rsidR="00B8010B" w:rsidTr="00405826">
        <w:tc>
          <w:tcPr>
            <w:tcW w:w="4680" w:type="dxa"/>
            <w:shd w:val="clear" w:color="000000" w:fill="DEBDFF"/>
          </w:tcPr>
          <w:p w:rsidR="00B8010B" w:rsidRPr="00405826" w:rsidRDefault="00B8010B" w:rsidP="00405826">
            <w:pPr>
              <w:pStyle w:val="BodyText"/>
              <w:rPr>
                <w:rFonts w:cs="Arial"/>
                <w:b/>
              </w:rPr>
            </w:pPr>
            <w:r w:rsidRPr="00405826">
              <w:rPr>
                <w:rFonts w:cs="Arial"/>
                <w:b/>
              </w:rPr>
              <w:t>Task Description</w:t>
            </w:r>
          </w:p>
        </w:tc>
        <w:tc>
          <w:tcPr>
            <w:tcW w:w="3948" w:type="dxa"/>
            <w:shd w:val="clear" w:color="000000" w:fill="DEBDFF"/>
          </w:tcPr>
          <w:p w:rsidR="00B8010B" w:rsidRPr="00405826" w:rsidRDefault="00B8010B" w:rsidP="00405826">
            <w:pPr>
              <w:pStyle w:val="BodyText"/>
              <w:rPr>
                <w:rFonts w:cs="Arial"/>
                <w:b/>
              </w:rPr>
            </w:pPr>
            <w:r w:rsidRPr="00405826">
              <w:rPr>
                <w:rFonts w:cs="Arial"/>
                <w:b/>
              </w:rPr>
              <w:t>Shortcut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Run an application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F11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switch between previous and next editor windows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 xml:space="preserve">Ctrl + </w:t>
            </w:r>
            <w:proofErr w:type="spellStart"/>
            <w:r w:rsidRPr="00405826">
              <w:rPr>
                <w:rFonts w:cs="Arial"/>
              </w:rPr>
              <w:t>PageUp</w:t>
            </w:r>
            <w:proofErr w:type="spellEnd"/>
            <w:r w:rsidRPr="00405826">
              <w:rPr>
                <w:rFonts w:cs="Arial"/>
              </w:rPr>
              <w:t xml:space="preserve"> / </w:t>
            </w:r>
            <w:proofErr w:type="spellStart"/>
            <w:r w:rsidRPr="00405826">
              <w:rPr>
                <w:rFonts w:cs="Arial"/>
              </w:rPr>
              <w:t>PageDown</w:t>
            </w:r>
            <w:proofErr w:type="spellEnd"/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go to the declaration of a variable or method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F3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Quick Fix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+ 1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Code Assist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Spacebar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Maximize the editor window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M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import missing imports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Shift + O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delete current line</w:t>
            </w:r>
          </w:p>
        </w:tc>
        <w:tc>
          <w:tcPr>
            <w:tcW w:w="3948" w:type="dxa"/>
            <w:shd w:val="clear" w:color="000000" w:fill="auto"/>
          </w:tcPr>
          <w:p w:rsidR="00B8010B" w:rsidRPr="0028101E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D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go to the matching brackets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Shift + P</w:t>
            </w:r>
          </w:p>
        </w:tc>
      </w:tr>
    </w:tbl>
    <w:p w:rsidR="00B8010B" w:rsidRDefault="00B8010B" w:rsidP="005D2F3F">
      <w:pPr>
        <w:pStyle w:val="BodyText"/>
        <w:ind w:left="432"/>
        <w:rPr>
          <w:rFonts w:cs="Arial"/>
        </w:rPr>
      </w:pPr>
    </w:p>
    <w:p w:rsidR="00B8010B" w:rsidRDefault="00232A65" w:rsidP="005D2F3F">
      <w:pPr>
        <w:pStyle w:val="BodyText"/>
        <w:ind w:left="432"/>
      </w:pPr>
      <w:hyperlink w:anchor="home" w:history="1">
        <w:r w:rsidR="00B8010B" w:rsidRPr="00183D7D">
          <w:rPr>
            <w:rStyle w:val="Hyperlink"/>
            <w:rFonts w:cs="Arial"/>
          </w:rPr>
          <w:t>TOC</w:t>
        </w:r>
      </w:hyperlink>
    </w:p>
    <w:p w:rsidR="00EF472E" w:rsidRDefault="00EF472E">
      <w:pPr>
        <w:widowControl/>
      </w:pPr>
      <w:r>
        <w:br w:type="page"/>
      </w:r>
    </w:p>
    <w:p w:rsidR="00B8010B" w:rsidRPr="007D3628" w:rsidRDefault="00B8010B" w:rsidP="00773D17">
      <w:pPr>
        <w:pStyle w:val="ActivityHead"/>
      </w:pPr>
      <w:bookmarkStart w:id="54" w:name="_Toc318965941"/>
      <w:bookmarkStart w:id="55" w:name="_Toc322025534"/>
      <w:bookmarkStart w:id="56" w:name="_Toc332200569"/>
      <w:bookmarkStart w:id="57" w:name="TDFJavaTP09"/>
      <w:r>
        <w:lastRenderedPageBreak/>
        <w:t xml:space="preserve">Using </w:t>
      </w:r>
      <w:proofErr w:type="spellStart"/>
      <w:r>
        <w:t>JUnit</w:t>
      </w:r>
      <w:proofErr w:type="spellEnd"/>
      <w:r>
        <w:t xml:space="preserve"> 4 </w:t>
      </w:r>
      <w:r w:rsidR="00416820">
        <w:t>F</w:t>
      </w:r>
      <w:r>
        <w:t>ramework</w:t>
      </w:r>
      <w:bookmarkEnd w:id="54"/>
      <w:bookmarkEnd w:id="55"/>
      <w:bookmarkEnd w:id="56"/>
    </w:p>
    <w:bookmarkEnd w:id="57"/>
    <w:p w:rsidR="00B8010B" w:rsidRDefault="00B8010B" w:rsidP="0028101E">
      <w:pPr>
        <w:pStyle w:val="BodyText"/>
        <w:rPr>
          <w:rFonts w:cs="Arial"/>
        </w:rPr>
      </w:pPr>
      <w:r w:rsidRPr="00AD1340">
        <w:rPr>
          <w:rFonts w:cs="Arial"/>
        </w:rPr>
        <w:t>J</w:t>
      </w:r>
      <w:r w:rsidRPr="0028101E">
        <w:rPr>
          <w:rFonts w:cs="Arial"/>
        </w:rPr>
        <w:t>Unit is an open sou</w:t>
      </w:r>
      <w:r>
        <w:rPr>
          <w:rFonts w:cs="Arial"/>
        </w:rPr>
        <w:t>rce testing framework. It is available as a plug-in with Eclipse IDE.</w:t>
      </w:r>
    </w:p>
    <w:p w:rsidR="00B8010B" w:rsidRDefault="00B8010B" w:rsidP="0098245B">
      <w:pPr>
        <w:pStyle w:val="BodyText"/>
        <w:numPr>
          <w:ilvl w:val="0"/>
          <w:numId w:val="26"/>
        </w:numPr>
        <w:rPr>
          <w:rFonts w:cs="Arial"/>
        </w:rPr>
      </w:pPr>
      <w:r>
        <w:rPr>
          <w:rFonts w:cs="Arial"/>
        </w:rPr>
        <w:t xml:space="preserve">Import JUnit library to your project with JUnit 4 framework </w:t>
      </w:r>
    </w:p>
    <w:p w:rsidR="00B8010B" w:rsidRDefault="00B8010B" w:rsidP="0098245B">
      <w:pPr>
        <w:pStyle w:val="BodyText"/>
        <w:numPr>
          <w:ilvl w:val="1"/>
          <w:numId w:val="26"/>
        </w:numPr>
        <w:rPr>
          <w:rFonts w:cs="Arial"/>
        </w:rPr>
      </w:pPr>
      <w:r>
        <w:rPr>
          <w:rFonts w:cs="Arial"/>
        </w:rPr>
        <w:t xml:space="preserve">Right click on the project, select </w:t>
      </w:r>
      <w:r w:rsidRPr="005865AB">
        <w:rPr>
          <w:rFonts w:cs="Arial"/>
          <w:i/>
        </w:rPr>
        <w:t xml:space="preserve">Build Path </w:t>
      </w:r>
      <w:r w:rsidRPr="005865AB">
        <w:rPr>
          <w:rFonts w:cs="Arial"/>
          <w:i/>
          <w:szCs w:val="24"/>
        </w:rPr>
        <w:sym w:font="Wingdings" w:char="F0E0"/>
      </w:r>
      <w:r w:rsidRPr="005865AB">
        <w:rPr>
          <w:rFonts w:cs="Arial"/>
          <w:i/>
        </w:rPr>
        <w:t xml:space="preserve"> Configure Build Path</w:t>
      </w:r>
    </w:p>
    <w:p w:rsidR="00B8010B" w:rsidRDefault="004C6F92" w:rsidP="005865AB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210175" cy="3209925"/>
            <wp:effectExtent l="0" t="0" r="9525" b="9525"/>
            <wp:docPr id="2284" name="Picture 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" b="4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865AB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 xml:space="preserve">Ensure that the </w:t>
      </w:r>
      <w:r w:rsidRPr="005865AB">
        <w:rPr>
          <w:rFonts w:cs="Arial"/>
          <w:i/>
        </w:rPr>
        <w:t xml:space="preserve">Libraries </w:t>
      </w:r>
      <w:r>
        <w:rPr>
          <w:rFonts w:cs="Arial"/>
        </w:rPr>
        <w:t xml:space="preserve">tab is selected. Click on the </w:t>
      </w:r>
      <w:r w:rsidRPr="005865AB">
        <w:rPr>
          <w:rFonts w:cs="Arial"/>
          <w:i/>
        </w:rPr>
        <w:t>Add External JARs</w:t>
      </w:r>
      <w:r>
        <w:rPr>
          <w:rFonts w:cs="Arial"/>
        </w:rPr>
        <w:t xml:space="preserve"> button.</w:t>
      </w:r>
    </w:p>
    <w:p w:rsidR="00B8010B" w:rsidRPr="005865AB" w:rsidRDefault="004C6F92" w:rsidP="005865AB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lastRenderedPageBreak/>
        <w:drawing>
          <wp:inline distT="0" distB="0" distL="0" distR="0">
            <wp:extent cx="4524375" cy="3886200"/>
            <wp:effectExtent l="0" t="0" r="9525" b="0"/>
            <wp:docPr id="2285" name="Picture 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2" t="7660" r="27390" b="32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7B267D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>Open the Eclipse installation folder located in your C:\ drive and explore the plugins folder under it</w:t>
      </w:r>
    </w:p>
    <w:p w:rsidR="00B8010B" w:rsidRPr="007B267D" w:rsidRDefault="004C6F92" w:rsidP="007B267D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drawing>
          <wp:inline distT="0" distB="0" distL="0" distR="0">
            <wp:extent cx="4543425" cy="3695700"/>
            <wp:effectExtent l="0" t="0" r="9525" b="0"/>
            <wp:docPr id="2286" name="Picture 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78" t="7712" r="33847" b="4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7B267D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lastRenderedPageBreak/>
        <w:t xml:space="preserve">Locate the </w:t>
      </w:r>
      <w:r w:rsidR="00AD1340">
        <w:rPr>
          <w:rFonts w:cs="Arial"/>
        </w:rPr>
        <w:t>ju</w:t>
      </w:r>
      <w:r>
        <w:rPr>
          <w:rFonts w:cs="Arial"/>
        </w:rPr>
        <w:t xml:space="preserve">nit.jar file under the </w:t>
      </w:r>
      <w:proofErr w:type="spellStart"/>
      <w:r>
        <w:rPr>
          <w:rFonts w:cs="Arial"/>
        </w:rPr>
        <w:t>JUnit</w:t>
      </w:r>
      <w:proofErr w:type="spellEnd"/>
      <w:r>
        <w:rPr>
          <w:rFonts w:cs="Arial"/>
        </w:rPr>
        <w:t xml:space="preserve"> plugin folder</w:t>
      </w:r>
    </w:p>
    <w:p w:rsidR="00B8010B" w:rsidRDefault="004C6F92" w:rsidP="007B267D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drawing>
          <wp:inline distT="0" distB="0" distL="0" distR="0">
            <wp:extent cx="4248150" cy="3609975"/>
            <wp:effectExtent l="0" t="0" r="0" b="9525"/>
            <wp:docPr id="2287" name="Picture 2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66" t="8052" r="26857" b="32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E100E5" w:rsidRDefault="004C6F92" w:rsidP="007B267D">
      <w:pPr>
        <w:pStyle w:val="BodyText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552950" cy="3533775"/>
            <wp:effectExtent l="0" t="0" r="0" b="9525"/>
            <wp:docPr id="2288" name="Picture 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84" t="8467" r="26962" b="31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E100E5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 xml:space="preserve">Click on the </w:t>
      </w:r>
      <w:r w:rsidRPr="00E100E5">
        <w:rPr>
          <w:rFonts w:cs="Arial"/>
          <w:i/>
        </w:rPr>
        <w:t>Open</w:t>
      </w:r>
      <w:r>
        <w:rPr>
          <w:rFonts w:cs="Arial"/>
        </w:rPr>
        <w:t xml:space="preserve"> button.</w:t>
      </w:r>
    </w:p>
    <w:p w:rsidR="00B8010B" w:rsidRPr="00E100E5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 xml:space="preserve">The library file is added. Now, click on the </w:t>
      </w:r>
      <w:r w:rsidRPr="00E100E5">
        <w:rPr>
          <w:rFonts w:cs="Arial"/>
          <w:i/>
        </w:rPr>
        <w:t>OK</w:t>
      </w:r>
      <w:r>
        <w:rPr>
          <w:rFonts w:cs="Arial"/>
        </w:rPr>
        <w:t xml:space="preserve"> button</w:t>
      </w:r>
    </w:p>
    <w:p w:rsidR="00B8010B" w:rsidRPr="005865AB" w:rsidRDefault="004C6F92" w:rsidP="00E100E5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lastRenderedPageBreak/>
        <w:drawing>
          <wp:inline distT="0" distB="0" distL="0" distR="0">
            <wp:extent cx="4524375" cy="3695700"/>
            <wp:effectExtent l="0" t="0" r="9525" b="0"/>
            <wp:docPr id="2289" name="Picture 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2" t="8052" r="27390" b="32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8245B">
      <w:pPr>
        <w:pStyle w:val="BodyText"/>
        <w:numPr>
          <w:ilvl w:val="0"/>
          <w:numId w:val="26"/>
        </w:numPr>
        <w:rPr>
          <w:rFonts w:cs="Arial"/>
        </w:rPr>
      </w:pPr>
      <w:r>
        <w:rPr>
          <w:rFonts w:cs="Arial"/>
        </w:rPr>
        <w:t>Creating a JUnit Test case</w:t>
      </w:r>
    </w:p>
    <w:p w:rsidR="00B8010B" w:rsidRDefault="00B8010B" w:rsidP="00E100E5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 xml:space="preserve">Right click on the class to be tested and select </w:t>
      </w:r>
      <w:r w:rsidRPr="00B6157E">
        <w:rPr>
          <w:rFonts w:cs="Arial"/>
          <w:i/>
        </w:rPr>
        <w:t>New</w:t>
      </w:r>
      <w:r w:rsidRPr="00B6157E">
        <w:rPr>
          <w:rFonts w:cs="Arial"/>
          <w:i/>
          <w:szCs w:val="24"/>
        </w:rPr>
        <w:sym w:font="Wingdings" w:char="F0E0"/>
      </w:r>
      <w:r w:rsidRPr="00B6157E">
        <w:rPr>
          <w:rFonts w:cs="Arial"/>
          <w:i/>
        </w:rPr>
        <w:t xml:space="preserve"> JUnit Test Case</w:t>
      </w:r>
    </w:p>
    <w:p w:rsidR="00B8010B" w:rsidRDefault="004C6F92" w:rsidP="00DF7699">
      <w:pPr>
        <w:pStyle w:val="BodyText"/>
        <w:ind w:left="72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495800" cy="3533775"/>
            <wp:effectExtent l="0" t="0" r="0" b="9525"/>
            <wp:docPr id="2290" name="Picture 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" b="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4C6F92" w:rsidP="00B6157E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267200" cy="4476750"/>
            <wp:effectExtent l="0" t="0" r="0" b="0"/>
            <wp:docPr id="2291" name="Picture 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1" t="6615" r="31860" b="31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E100E5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Click the Next button and select the methods to be tested.</w:t>
      </w:r>
    </w:p>
    <w:p w:rsidR="00B8010B" w:rsidRDefault="004C6F92" w:rsidP="00731971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124325" cy="4381500"/>
            <wp:effectExtent l="0" t="0" r="9525" b="0"/>
            <wp:docPr id="2292" name="Picture 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31" t="6615" r="31860" b="31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E100E5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Click on the Finish button. The test case file is created.</w:t>
      </w:r>
    </w:p>
    <w:p w:rsidR="00B8010B" w:rsidRDefault="004C6F92" w:rsidP="00731971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257800" cy="3124200"/>
            <wp:effectExtent l="0" t="0" r="0" b="0"/>
            <wp:docPr id="2293" name="Picture 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69" b="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Complete the test methods</w:t>
      </w:r>
    </w:p>
    <w:p w:rsidR="00B8010B" w:rsidRDefault="00B8010B" w:rsidP="00731971">
      <w:pPr>
        <w:pStyle w:val="BodyText"/>
        <w:ind w:left="1080"/>
        <w:rPr>
          <w:rFonts w:cs="Arial"/>
        </w:rPr>
      </w:pPr>
    </w:p>
    <w:p w:rsidR="00B8010B" w:rsidRDefault="00B8010B" w:rsidP="0098245B">
      <w:pPr>
        <w:pStyle w:val="BodyText"/>
        <w:numPr>
          <w:ilvl w:val="0"/>
          <w:numId w:val="26"/>
        </w:numPr>
        <w:rPr>
          <w:rFonts w:cs="Arial"/>
        </w:rPr>
      </w:pPr>
      <w:r>
        <w:rPr>
          <w:rFonts w:cs="Arial"/>
        </w:rPr>
        <w:t>Running a JUnit Test case</w:t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 xml:space="preserve">Right Click on the test file and select Run As </w:t>
      </w:r>
      <w:r w:rsidRPr="00731971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JUnit </w:t>
      </w:r>
      <w:proofErr w:type="gramStart"/>
      <w:r>
        <w:rPr>
          <w:rFonts w:cs="Arial"/>
        </w:rPr>
        <w:t>Test .</w:t>
      </w:r>
      <w:proofErr w:type="gramEnd"/>
    </w:p>
    <w:p w:rsidR="00B8010B" w:rsidRDefault="004C6F92" w:rsidP="00731971">
      <w:pPr>
        <w:pStyle w:val="BodyText"/>
        <w:ind w:left="72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495800" cy="3552825"/>
            <wp:effectExtent l="0" t="0" r="0" b="9525"/>
            <wp:docPr id="2294" name="Picture 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" b="3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The test is executed and the result is displayed in the JUnit view</w:t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 xml:space="preserve">A red bar indicates that the test has failed and a </w:t>
      </w:r>
      <w:r w:rsidR="00AD1340">
        <w:rPr>
          <w:rFonts w:cs="Arial"/>
        </w:rPr>
        <w:t>green</w:t>
      </w:r>
      <w:r>
        <w:rPr>
          <w:rFonts w:cs="Arial"/>
        </w:rPr>
        <w:t xml:space="preserve"> bar indicate</w:t>
      </w:r>
      <w:r w:rsidR="00AD1340">
        <w:rPr>
          <w:rFonts w:cs="Arial"/>
        </w:rPr>
        <w:t>s</w:t>
      </w:r>
      <w:r>
        <w:rPr>
          <w:rFonts w:cs="Arial"/>
        </w:rPr>
        <w:t xml:space="preserve"> that the test has passed.</w:t>
      </w:r>
    </w:p>
    <w:p w:rsidR="00B8010B" w:rsidRPr="0028101E" w:rsidRDefault="004C6F92" w:rsidP="000A4336">
      <w:pPr>
        <w:pStyle w:val="BodyText"/>
        <w:ind w:left="72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495800" cy="3533775"/>
            <wp:effectExtent l="0" t="0" r="0" b="9525"/>
            <wp:docPr id="2295" name="Picture 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" b="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7D3628" w:rsidRDefault="00B8010B" w:rsidP="00773D17">
      <w:pPr>
        <w:pStyle w:val="ActivityHead"/>
      </w:pPr>
      <w:bookmarkStart w:id="58" w:name="_Toc318723541"/>
      <w:bookmarkStart w:id="59" w:name="_Toc318745164"/>
      <w:bookmarkStart w:id="60" w:name="_Toc318965942"/>
      <w:bookmarkStart w:id="61" w:name="_Toc322025535"/>
      <w:bookmarkStart w:id="62" w:name="_Toc332200570"/>
      <w:bookmarkStart w:id="63" w:name="TDFJavaTP10"/>
      <w:r>
        <w:t xml:space="preserve">Working with </w:t>
      </w:r>
      <w:proofErr w:type="spellStart"/>
      <w:r>
        <w:t>Collabnet</w:t>
      </w:r>
      <w:proofErr w:type="spellEnd"/>
      <w:r>
        <w:t xml:space="preserve"> Subversion Server</w:t>
      </w:r>
      <w:bookmarkEnd w:id="58"/>
      <w:bookmarkEnd w:id="59"/>
      <w:bookmarkEnd w:id="60"/>
      <w:bookmarkEnd w:id="61"/>
      <w:bookmarkEnd w:id="62"/>
    </w:p>
    <w:bookmarkEnd w:id="63"/>
    <w:p w:rsidR="00B8010B" w:rsidRDefault="00B8010B" w:rsidP="004A5102">
      <w:pPr>
        <w:pStyle w:val="BodyText"/>
        <w:rPr>
          <w:rFonts w:cs="Arial"/>
        </w:rPr>
      </w:pPr>
      <w:r>
        <w:rPr>
          <w:rFonts w:cs="Arial"/>
        </w:rPr>
        <w:t>Subversion server is a version control system. It helps in keeping track of changes made to files and folders. It provides a history of changes made to these files and folders.</w:t>
      </w:r>
    </w:p>
    <w:p w:rsidR="00B8010B" w:rsidRPr="004A5102" w:rsidRDefault="00B8010B" w:rsidP="004A5102">
      <w:pPr>
        <w:pStyle w:val="BodyText"/>
        <w:rPr>
          <w:rFonts w:cs="Arial"/>
        </w:rPr>
      </w:pPr>
    </w:p>
    <w:p w:rsidR="00B8010B" w:rsidRPr="00325954" w:rsidRDefault="00B8010B" w:rsidP="00325954">
      <w:pPr>
        <w:pStyle w:val="BodyText"/>
        <w:numPr>
          <w:ilvl w:val="0"/>
          <w:numId w:val="13"/>
        </w:numPr>
        <w:rPr>
          <w:rFonts w:cs="Arial"/>
        </w:rPr>
      </w:pPr>
      <w:r>
        <w:t>Login to the admin console of the server</w:t>
      </w:r>
    </w:p>
    <w:p w:rsidR="00B8010B" w:rsidRDefault="00B8010B" w:rsidP="00434348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Go to </w:t>
      </w:r>
      <w:r w:rsidRPr="00B0714E">
        <w:rPr>
          <w:rFonts w:cs="Arial"/>
          <w:i/>
          <w:color w:val="000000"/>
          <w:sz w:val="22"/>
          <w:szCs w:val="22"/>
        </w:rPr>
        <w:t xml:space="preserve">Start </w:t>
      </w:r>
      <w:r w:rsidRPr="00B0714E">
        <w:rPr>
          <w:rFonts w:cs="Arial"/>
          <w:i/>
          <w:noProof/>
          <w:color w:val="000000"/>
          <w:sz w:val="22"/>
          <w:szCs w:val="22"/>
        </w:rPr>
        <w:sym w:font="Wingdings" w:char="F0E0"/>
      </w:r>
      <w:r w:rsidRPr="00B0714E">
        <w:rPr>
          <w:rFonts w:cs="Arial"/>
          <w:i/>
          <w:noProof/>
          <w:color w:val="000000"/>
          <w:sz w:val="22"/>
          <w:szCs w:val="22"/>
        </w:rPr>
        <w:t>All</w:t>
      </w:r>
      <w:r>
        <w:rPr>
          <w:rFonts w:cs="Arial"/>
          <w:i/>
          <w:noProof/>
          <w:color w:val="000000"/>
          <w:sz w:val="22"/>
          <w:szCs w:val="22"/>
        </w:rPr>
        <w:t xml:space="preserve"> </w:t>
      </w:r>
      <w:r w:rsidRPr="00B0714E">
        <w:rPr>
          <w:rFonts w:cs="Arial"/>
          <w:i/>
          <w:color w:val="000000"/>
          <w:sz w:val="22"/>
          <w:szCs w:val="22"/>
        </w:rPr>
        <w:t xml:space="preserve">Programs </w:t>
      </w:r>
      <w:r w:rsidRPr="00B0714E">
        <w:rPr>
          <w:rFonts w:cs="Arial"/>
          <w:i/>
          <w:noProof/>
          <w:color w:val="000000"/>
          <w:sz w:val="22"/>
          <w:szCs w:val="22"/>
        </w:rPr>
        <w:sym w:font="Wingdings" w:char="F0E0"/>
      </w:r>
      <w:r w:rsidRPr="00B0714E">
        <w:rPr>
          <w:rFonts w:cs="Arial"/>
          <w:i/>
          <w:color w:val="000000"/>
          <w:sz w:val="22"/>
          <w:szCs w:val="22"/>
        </w:rPr>
        <w:t xml:space="preserve"> </w:t>
      </w:r>
      <w:proofErr w:type="spellStart"/>
      <w:r w:rsidRPr="00B0714E">
        <w:rPr>
          <w:rFonts w:cs="Arial"/>
          <w:i/>
          <w:color w:val="000000"/>
          <w:sz w:val="22"/>
          <w:szCs w:val="22"/>
        </w:rPr>
        <w:t>CollabNet</w:t>
      </w:r>
      <w:proofErr w:type="spellEnd"/>
      <w:r w:rsidRPr="00B0714E">
        <w:rPr>
          <w:rFonts w:cs="Arial"/>
          <w:i/>
          <w:color w:val="000000"/>
          <w:sz w:val="22"/>
          <w:szCs w:val="22"/>
        </w:rPr>
        <w:t xml:space="preserve"> Subversion Edge </w:t>
      </w:r>
      <w:r w:rsidRPr="00B0714E">
        <w:rPr>
          <w:rFonts w:cs="Arial"/>
          <w:i/>
          <w:noProof/>
          <w:color w:val="000000"/>
          <w:sz w:val="22"/>
          <w:szCs w:val="22"/>
        </w:rPr>
        <w:sym w:font="Wingdings" w:char="F0E0"/>
      </w:r>
      <w:r w:rsidRPr="00B0714E">
        <w:rPr>
          <w:rFonts w:cs="Arial"/>
          <w:i/>
          <w:noProof/>
          <w:color w:val="000000"/>
          <w:sz w:val="22"/>
          <w:szCs w:val="22"/>
        </w:rPr>
        <w:t xml:space="preserve"> CollabNet Subversion Edge</w:t>
      </w:r>
      <w:r>
        <w:rPr>
          <w:rFonts w:cs="Arial"/>
          <w:noProof/>
          <w:color w:val="000000"/>
          <w:sz w:val="22"/>
          <w:szCs w:val="22"/>
        </w:rPr>
        <w:t xml:space="preserve"> and</w:t>
      </w:r>
      <w:r>
        <w:rPr>
          <w:rFonts w:cs="Arial"/>
          <w:color w:val="000000"/>
          <w:sz w:val="22"/>
          <w:szCs w:val="22"/>
        </w:rPr>
        <w:t xml:space="preserve"> check if it is available for use. </w:t>
      </w:r>
    </w:p>
    <w:p w:rsidR="00B8010B" w:rsidRDefault="00B8010B" w:rsidP="00630CA2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</w:t>
      </w:r>
      <w:r w:rsidRPr="00630CA2">
        <w:rPr>
          <w:rFonts w:cs="Arial"/>
          <w:color w:val="000000"/>
          <w:sz w:val="22"/>
          <w:szCs w:val="22"/>
        </w:rPr>
        <w:t xml:space="preserve">If available launch the admin console by clicking the </w:t>
      </w:r>
      <w:proofErr w:type="spellStart"/>
      <w:r w:rsidRPr="00630CA2">
        <w:rPr>
          <w:rFonts w:cs="Arial"/>
          <w:i/>
          <w:color w:val="000000"/>
          <w:sz w:val="22"/>
          <w:szCs w:val="22"/>
        </w:rPr>
        <w:t>CollabNet</w:t>
      </w:r>
      <w:proofErr w:type="spellEnd"/>
      <w:r w:rsidRPr="00630CA2">
        <w:rPr>
          <w:rFonts w:cs="Arial"/>
          <w:i/>
          <w:color w:val="000000"/>
          <w:sz w:val="22"/>
          <w:szCs w:val="22"/>
        </w:rPr>
        <w:t xml:space="preserve"> Subversion</w:t>
      </w:r>
      <w:r w:rsidRPr="00630CA2">
        <w:rPr>
          <w:rFonts w:cs="Arial"/>
          <w:color w:val="000000"/>
          <w:sz w:val="22"/>
          <w:szCs w:val="22"/>
        </w:rPr>
        <w:t xml:space="preserve"> option.</w:t>
      </w:r>
    </w:p>
    <w:p w:rsidR="00B8010B" w:rsidRDefault="00B8010B" w:rsidP="00630CA2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</w:t>
      </w:r>
      <w:r w:rsidRPr="00630CA2">
        <w:rPr>
          <w:rFonts w:cs="Arial"/>
          <w:color w:val="000000"/>
          <w:sz w:val="22"/>
          <w:szCs w:val="22"/>
        </w:rPr>
        <w:t xml:space="preserve">Provide the username and </w:t>
      </w:r>
      <w:proofErr w:type="gramStart"/>
      <w:r w:rsidRPr="00630CA2">
        <w:rPr>
          <w:rFonts w:cs="Arial"/>
          <w:color w:val="000000"/>
          <w:sz w:val="22"/>
          <w:szCs w:val="22"/>
        </w:rPr>
        <w:t>password</w:t>
      </w:r>
      <w:r>
        <w:rPr>
          <w:rFonts w:cs="Arial"/>
          <w:color w:val="000000"/>
          <w:sz w:val="22"/>
          <w:szCs w:val="22"/>
        </w:rPr>
        <w:t>(</w:t>
      </w:r>
      <w:proofErr w:type="gramEnd"/>
      <w:r>
        <w:rPr>
          <w:rFonts w:cs="Arial"/>
          <w:color w:val="000000"/>
          <w:sz w:val="22"/>
          <w:szCs w:val="22"/>
        </w:rPr>
        <w:t xml:space="preserve"> default username and password is admin/admin)</w:t>
      </w:r>
      <w:r w:rsidRPr="00630CA2">
        <w:rPr>
          <w:rFonts w:cs="Arial"/>
          <w:color w:val="000000"/>
          <w:sz w:val="22"/>
          <w:szCs w:val="22"/>
        </w:rPr>
        <w:t xml:space="preserve">. Click on the </w:t>
      </w:r>
      <w:r w:rsidRPr="00630CA2">
        <w:rPr>
          <w:rFonts w:cs="Arial"/>
          <w:i/>
          <w:color w:val="000000"/>
          <w:sz w:val="22"/>
          <w:szCs w:val="22"/>
        </w:rPr>
        <w:t>Login</w:t>
      </w:r>
      <w:r w:rsidRPr="00630CA2">
        <w:rPr>
          <w:rFonts w:cs="Arial"/>
          <w:color w:val="000000"/>
          <w:sz w:val="22"/>
          <w:szCs w:val="22"/>
        </w:rPr>
        <w:t xml:space="preserve"> button.</w:t>
      </w:r>
    </w:p>
    <w:p w:rsidR="00B8010B" w:rsidRPr="00630CA2" w:rsidRDefault="004C6F92" w:rsidP="00630CA2">
      <w:pPr>
        <w:widowControl/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057650" cy="2343150"/>
            <wp:effectExtent l="0" t="0" r="0" b="0"/>
            <wp:docPr id="2296" name="Picture 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03" b="4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630CA2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The admin console is ready for use.</w:t>
      </w:r>
    </w:p>
    <w:p w:rsidR="00B8010B" w:rsidRDefault="004C6F92" w:rsidP="004E4D7A">
      <w:pPr>
        <w:widowControl/>
        <w:spacing w:before="120" w:after="120"/>
      </w:pPr>
      <w:r>
        <w:rPr>
          <w:noProof/>
        </w:rPr>
        <w:drawing>
          <wp:inline distT="0" distB="0" distL="0" distR="0">
            <wp:extent cx="4019550" cy="2343150"/>
            <wp:effectExtent l="0" t="0" r="0" b="0"/>
            <wp:docPr id="2297" name="Picture 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4E4D7A" w:rsidRDefault="00B8010B" w:rsidP="004E4D7A">
      <w:pPr>
        <w:widowControl/>
        <w:spacing w:before="120" w:after="120"/>
        <w:rPr>
          <w:rFonts w:cs="Arial"/>
          <w:color w:val="000000"/>
          <w:sz w:val="22"/>
          <w:szCs w:val="22"/>
        </w:rPr>
      </w:pPr>
    </w:p>
    <w:p w:rsidR="00B8010B" w:rsidRDefault="00B8010B" w:rsidP="00183D7D">
      <w:pPr>
        <w:pStyle w:val="BodyText"/>
        <w:numPr>
          <w:ilvl w:val="0"/>
          <w:numId w:val="13"/>
        </w:numPr>
        <w:rPr>
          <w:rFonts w:cs="Arial"/>
        </w:rPr>
      </w:pPr>
      <w:r>
        <w:rPr>
          <w:rFonts w:cs="Arial"/>
        </w:rPr>
        <w:t>Creating New Repository</w:t>
      </w:r>
    </w:p>
    <w:p w:rsidR="00B8010B" w:rsidRDefault="00B8010B" w:rsidP="00434348">
      <w:pPr>
        <w:pStyle w:val="BodyText"/>
        <w:numPr>
          <w:ilvl w:val="0"/>
          <w:numId w:val="19"/>
        </w:numPr>
        <w:rPr>
          <w:rFonts w:cs="Arial"/>
        </w:rPr>
      </w:pPr>
      <w:r>
        <w:rPr>
          <w:rFonts w:cs="Arial"/>
        </w:rPr>
        <w:t xml:space="preserve">Select the </w:t>
      </w:r>
      <w:r w:rsidRPr="00630CA2">
        <w:rPr>
          <w:rFonts w:cs="Arial"/>
          <w:i/>
        </w:rPr>
        <w:t>Repositories</w:t>
      </w:r>
      <w:r>
        <w:rPr>
          <w:rFonts w:cs="Arial"/>
        </w:rPr>
        <w:t xml:space="preserve"> tab.</w:t>
      </w:r>
    </w:p>
    <w:p w:rsidR="00B8010B" w:rsidRPr="00B42683" w:rsidRDefault="00B8010B" w:rsidP="004E4D7A">
      <w:pPr>
        <w:pStyle w:val="BodyText"/>
        <w:numPr>
          <w:ilvl w:val="0"/>
          <w:numId w:val="19"/>
        </w:numPr>
        <w:rPr>
          <w:rFonts w:cs="Arial"/>
        </w:rPr>
      </w:pPr>
      <w:r>
        <w:rPr>
          <w:noProof/>
        </w:rPr>
        <w:t xml:space="preserve">Click on the </w:t>
      </w:r>
      <w:r w:rsidRPr="00B42683">
        <w:rPr>
          <w:i/>
          <w:noProof/>
        </w:rPr>
        <w:t>New Repository</w:t>
      </w:r>
      <w:r>
        <w:rPr>
          <w:noProof/>
        </w:rPr>
        <w:t xml:space="preserve"> link from the left pane.</w:t>
      </w:r>
    </w:p>
    <w:p w:rsidR="00B8010B" w:rsidRPr="00B42683" w:rsidRDefault="00232A65" w:rsidP="00B42683">
      <w:pPr>
        <w:pStyle w:val="BodyText"/>
        <w:ind w:left="1296"/>
        <w:rPr>
          <w:rFonts w:cs="Arial"/>
        </w:rPr>
      </w:pPr>
      <w:r>
        <w:rPr>
          <w:noProof/>
          <w:lang w:val="en-IN" w:eastAsia="en-IN"/>
        </w:rPr>
        <w:lastRenderedPageBreak/>
        <w:pict>
          <v:rect id="Rectangle 25" o:spid="_x0000_s1042" style="position:absolute;left:0;text-align:left;margin-left:69.6pt;margin-top:98.15pt;width:44.8pt;height:10pt;z-index:251658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" filled="f" strokecolor="#c00000" strokeweight="1.5pt"/>
        </w:pict>
      </w:r>
      <w:r w:rsidR="004C6F92">
        <w:rPr>
          <w:rFonts w:cs="Arial"/>
          <w:noProof/>
        </w:rPr>
        <w:drawing>
          <wp:inline distT="0" distB="0" distL="0" distR="0">
            <wp:extent cx="3733800" cy="4105275"/>
            <wp:effectExtent l="0" t="0" r="0" b="9525"/>
            <wp:docPr id="2298" name="Picture 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1" b="4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421DA6" w:rsidRDefault="00B8010B" w:rsidP="009C2A45">
      <w:pPr>
        <w:pStyle w:val="BodyText"/>
        <w:numPr>
          <w:ilvl w:val="0"/>
          <w:numId w:val="20"/>
        </w:numPr>
        <w:rPr>
          <w:rFonts w:cs="Arial"/>
        </w:rPr>
      </w:pPr>
      <w:r>
        <w:rPr>
          <w:noProof/>
        </w:rPr>
        <w:t xml:space="preserve">Type the Repository name in the textbox provided. </w:t>
      </w:r>
    </w:p>
    <w:p w:rsidR="00B8010B" w:rsidRPr="00421DA6" w:rsidRDefault="00B8010B" w:rsidP="009C2A45">
      <w:pPr>
        <w:pStyle w:val="BodyText"/>
        <w:numPr>
          <w:ilvl w:val="0"/>
          <w:numId w:val="20"/>
        </w:numPr>
        <w:rPr>
          <w:rFonts w:cs="Arial"/>
        </w:rPr>
      </w:pPr>
      <w:r>
        <w:rPr>
          <w:noProof/>
        </w:rPr>
        <w:t xml:space="preserve">Select the option to </w:t>
      </w:r>
      <w:r w:rsidRPr="00421DA6">
        <w:rPr>
          <w:i/>
          <w:noProof/>
        </w:rPr>
        <w:t>Create standard trunk/branches/tags sructure</w:t>
      </w:r>
      <w:r>
        <w:rPr>
          <w:noProof/>
        </w:rPr>
        <w:t>.</w:t>
      </w:r>
    </w:p>
    <w:p w:rsidR="00B8010B" w:rsidRPr="00F17ABC" w:rsidRDefault="00B8010B" w:rsidP="009C2A45">
      <w:pPr>
        <w:pStyle w:val="BodyText"/>
        <w:numPr>
          <w:ilvl w:val="0"/>
          <w:numId w:val="20"/>
        </w:numPr>
        <w:rPr>
          <w:rFonts w:cs="Arial"/>
        </w:rPr>
      </w:pPr>
      <w:r>
        <w:rPr>
          <w:noProof/>
        </w:rPr>
        <w:t xml:space="preserve">Click the </w:t>
      </w:r>
      <w:r w:rsidRPr="00421DA6">
        <w:rPr>
          <w:i/>
          <w:noProof/>
        </w:rPr>
        <w:t xml:space="preserve">Create </w:t>
      </w:r>
      <w:r>
        <w:rPr>
          <w:noProof/>
        </w:rPr>
        <w:t>button</w:t>
      </w:r>
    </w:p>
    <w:p w:rsidR="00B8010B" w:rsidRPr="00F17ABC" w:rsidRDefault="004C6F92" w:rsidP="009C2A45">
      <w:pPr>
        <w:pStyle w:val="BodyText"/>
        <w:ind w:left="120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743325" cy="3943350"/>
            <wp:effectExtent l="0" t="0" r="9525" b="0"/>
            <wp:docPr id="22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0" b="3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C2A45">
      <w:pPr>
        <w:pStyle w:val="BodyText"/>
        <w:numPr>
          <w:ilvl w:val="0"/>
          <w:numId w:val="21"/>
        </w:numPr>
        <w:rPr>
          <w:rFonts w:cs="Arial"/>
        </w:rPr>
      </w:pPr>
      <w:r>
        <w:rPr>
          <w:rFonts w:cs="Arial"/>
        </w:rPr>
        <w:t>A new Repository is created.</w:t>
      </w:r>
    </w:p>
    <w:p w:rsidR="00B8010B" w:rsidRDefault="004C6F92" w:rsidP="00044D70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3495675" cy="4038600"/>
            <wp:effectExtent l="0" t="0" r="9525" b="0"/>
            <wp:docPr id="23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7" b="3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86A86">
      <w:pPr>
        <w:pStyle w:val="BodyText"/>
        <w:rPr>
          <w:rFonts w:cs="Arial"/>
        </w:rPr>
      </w:pPr>
    </w:p>
    <w:p w:rsidR="00B8010B" w:rsidRDefault="00B8010B" w:rsidP="00886A86">
      <w:pPr>
        <w:pStyle w:val="BodyText"/>
        <w:rPr>
          <w:rFonts w:cs="Arial"/>
        </w:rPr>
      </w:pPr>
    </w:p>
    <w:p w:rsidR="00B8010B" w:rsidRDefault="00232A65" w:rsidP="00886A86">
      <w:pPr>
        <w:pStyle w:val="BodyText"/>
        <w:rPr>
          <w:rFonts w:cs="Arial"/>
        </w:rPr>
      </w:pPr>
      <w:hyperlink w:anchor="home" w:history="1">
        <w:r w:rsidR="00B8010B" w:rsidRPr="004A5102">
          <w:rPr>
            <w:rStyle w:val="Hyperlink"/>
            <w:rFonts w:cs="Arial"/>
          </w:rPr>
          <w:t>TOC</w:t>
        </w:r>
      </w:hyperlink>
    </w:p>
    <w:p w:rsidR="00B8010B" w:rsidRPr="009C2A45" w:rsidRDefault="00B8010B" w:rsidP="00773D17">
      <w:pPr>
        <w:pStyle w:val="ActivityHead"/>
      </w:pPr>
      <w:bookmarkStart w:id="64" w:name="_Toc318723542"/>
      <w:bookmarkStart w:id="65" w:name="_Toc318745165"/>
      <w:bookmarkStart w:id="66" w:name="_Toc318965943"/>
      <w:bookmarkStart w:id="67" w:name="_Toc322025536"/>
      <w:bookmarkStart w:id="68" w:name="_Toc332200571"/>
      <w:bookmarkStart w:id="69" w:name="TDFJavaTP11"/>
      <w:r>
        <w:t xml:space="preserve">Working with </w:t>
      </w:r>
      <w:proofErr w:type="spellStart"/>
      <w:r>
        <w:t>Subclipse</w:t>
      </w:r>
      <w:proofErr w:type="spellEnd"/>
      <w:r>
        <w:t xml:space="preserve"> client</w:t>
      </w:r>
      <w:bookmarkEnd w:id="64"/>
      <w:bookmarkEnd w:id="65"/>
      <w:bookmarkEnd w:id="66"/>
      <w:bookmarkEnd w:id="67"/>
      <w:bookmarkEnd w:id="68"/>
    </w:p>
    <w:bookmarkEnd w:id="69"/>
    <w:p w:rsidR="00B8010B" w:rsidRDefault="00B8010B" w:rsidP="00886A86">
      <w:pPr>
        <w:pStyle w:val="BodyText"/>
        <w:rPr>
          <w:rFonts w:cs="Arial"/>
        </w:rPr>
      </w:pPr>
      <w:proofErr w:type="spellStart"/>
      <w:r>
        <w:rPr>
          <w:rFonts w:cs="Arial"/>
        </w:rPr>
        <w:t>Subclipse</w:t>
      </w:r>
      <w:proofErr w:type="spellEnd"/>
      <w:r>
        <w:rPr>
          <w:rFonts w:cs="Arial"/>
        </w:rPr>
        <w:t xml:space="preserve"> is an Eclipse plug-in that acts as the client interface for the Subversion server.</w:t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</w:tabs>
        <w:ind w:left="480"/>
        <w:rPr>
          <w:rFonts w:cs="Arial"/>
        </w:rPr>
      </w:pPr>
      <w:r>
        <w:rPr>
          <w:rFonts w:cs="Arial"/>
        </w:rPr>
        <w:t>Adding Repository Location</w:t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</w:rPr>
      </w:pPr>
      <w:r>
        <w:rPr>
          <w:rFonts w:cs="Arial"/>
        </w:rPr>
        <w:t>Change the perspective to SVN Repository Exploring</w:t>
      </w:r>
    </w:p>
    <w:p w:rsidR="00B8010B" w:rsidRDefault="004C6F92" w:rsidP="00253B86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524250" cy="3838575"/>
            <wp:effectExtent l="0" t="0" r="0" b="9525"/>
            <wp:docPr id="2301" name="Picture 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" b="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</w:rPr>
      </w:pPr>
      <w:r>
        <w:rPr>
          <w:rFonts w:cs="Arial"/>
        </w:rPr>
        <w:t xml:space="preserve">Right Click on the Repository explorer and select New </w:t>
      </w:r>
      <w:r w:rsidRPr="00253B86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Repository Location</w:t>
      </w:r>
    </w:p>
    <w:p w:rsidR="00B8010B" w:rsidRDefault="004C6F92" w:rsidP="00253B86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648075" cy="4686300"/>
            <wp:effectExtent l="0" t="0" r="9525" b="0"/>
            <wp:docPr id="2302" name="Picture 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" b="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</w:rPr>
      </w:pPr>
      <w:r>
        <w:rPr>
          <w:rFonts w:cs="Arial"/>
        </w:rPr>
        <w:t xml:space="preserve">The </w:t>
      </w:r>
      <w:r>
        <w:rPr>
          <w:rFonts w:cs="Arial"/>
          <w:i/>
        </w:rPr>
        <w:t>Add SVN Repository</w:t>
      </w:r>
      <w:r>
        <w:rPr>
          <w:rFonts w:cs="Arial"/>
        </w:rPr>
        <w:t xml:space="preserve"> opens</w:t>
      </w:r>
    </w:p>
    <w:p w:rsidR="00B8010B" w:rsidRPr="00833895" w:rsidRDefault="004C6F92" w:rsidP="00833895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33900" cy="3609975"/>
            <wp:effectExtent l="0" t="0" r="0" b="9525"/>
            <wp:docPr id="2303" name="Picture 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41" t="20215" r="30042" b="39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  <w:i/>
          <w:sz w:val="20"/>
        </w:rPr>
      </w:pPr>
      <w:r>
        <w:rPr>
          <w:rFonts w:cs="Arial"/>
        </w:rPr>
        <w:t xml:space="preserve">Provide the Repository URL </w:t>
      </w:r>
      <w:r w:rsidRPr="00833895">
        <w:rPr>
          <w:rFonts w:cs="Arial"/>
          <w:i/>
          <w:sz w:val="20"/>
        </w:rPr>
        <w:t>http://&lt;ip address of the server&gt;/</w:t>
      </w:r>
      <w:proofErr w:type="spellStart"/>
      <w:r w:rsidRPr="00833895">
        <w:rPr>
          <w:rFonts w:cs="Arial"/>
          <w:i/>
          <w:sz w:val="20"/>
        </w:rPr>
        <w:t>svn</w:t>
      </w:r>
      <w:proofErr w:type="spellEnd"/>
      <w:r w:rsidRPr="00833895">
        <w:rPr>
          <w:rFonts w:cs="Arial"/>
          <w:i/>
          <w:sz w:val="20"/>
        </w:rPr>
        <w:t>/&lt;Repository Name&gt;</w:t>
      </w:r>
      <w:r>
        <w:rPr>
          <w:rFonts w:cs="Arial"/>
          <w:sz w:val="20"/>
        </w:rPr>
        <w:t xml:space="preserve"> and click the </w:t>
      </w:r>
      <w:r>
        <w:rPr>
          <w:rFonts w:cs="Arial"/>
          <w:i/>
          <w:sz w:val="20"/>
        </w:rPr>
        <w:t>Finish</w:t>
      </w:r>
      <w:r>
        <w:rPr>
          <w:rFonts w:cs="Arial"/>
          <w:sz w:val="20"/>
        </w:rPr>
        <w:t xml:space="preserve"> button.</w:t>
      </w:r>
    </w:p>
    <w:p w:rsidR="00B8010B" w:rsidRPr="00833895" w:rsidRDefault="004C6F92" w:rsidP="00833895">
      <w:pPr>
        <w:pStyle w:val="BodyText"/>
        <w:ind w:left="840"/>
        <w:rPr>
          <w:rFonts w:cs="Arial"/>
          <w:sz w:val="20"/>
        </w:rPr>
      </w:pPr>
      <w:r>
        <w:rPr>
          <w:noProof/>
        </w:rPr>
        <w:drawing>
          <wp:inline distT="0" distB="0" distL="0" distR="0">
            <wp:extent cx="4276725" cy="3514725"/>
            <wp:effectExtent l="0" t="0" r="9525" b="9525"/>
            <wp:docPr id="2304" name="Picture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27" t="19720" r="30208" b="38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3B676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  <w:i/>
          <w:sz w:val="20"/>
        </w:rPr>
      </w:pPr>
      <w:r>
        <w:rPr>
          <w:rFonts w:cs="Arial"/>
        </w:rPr>
        <w:t xml:space="preserve">Enter the credentials (username and password to connect to Subversion server, in this case admin/admin). Check the </w:t>
      </w:r>
      <w:r>
        <w:rPr>
          <w:rFonts w:cs="Arial"/>
          <w:i/>
        </w:rPr>
        <w:t>Save Password</w:t>
      </w:r>
      <w:r>
        <w:rPr>
          <w:rFonts w:cs="Arial"/>
        </w:rPr>
        <w:t xml:space="preserve"> option.</w:t>
      </w:r>
    </w:p>
    <w:p w:rsidR="00B8010B" w:rsidRPr="003B676B" w:rsidRDefault="004C6F92" w:rsidP="003B676B">
      <w:pPr>
        <w:pStyle w:val="BodyText"/>
        <w:ind w:left="840"/>
        <w:rPr>
          <w:rFonts w:cs="Arial"/>
          <w:i/>
          <w:sz w:val="20"/>
        </w:rPr>
      </w:pPr>
      <w:r>
        <w:rPr>
          <w:noProof/>
        </w:rPr>
        <w:lastRenderedPageBreak/>
        <w:drawing>
          <wp:inline distT="0" distB="0" distL="0" distR="0">
            <wp:extent cx="4391025" cy="3524250"/>
            <wp:effectExtent l="0" t="0" r="9525" b="0"/>
            <wp:docPr id="2305" name="Picture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1" t="20235" r="29355" b="38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F2A7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  <w:i/>
          <w:sz w:val="20"/>
        </w:rPr>
      </w:pPr>
      <w:r>
        <w:rPr>
          <w:rFonts w:cs="Arial"/>
        </w:rPr>
        <w:t>The Repository is created</w:t>
      </w:r>
    </w:p>
    <w:p w:rsidR="00B8010B" w:rsidRPr="005F2A7B" w:rsidRDefault="004C6F92" w:rsidP="005F2A7B">
      <w:pPr>
        <w:pStyle w:val="BodyText"/>
        <w:ind w:left="840"/>
        <w:rPr>
          <w:rFonts w:cs="Arial"/>
          <w:sz w:val="20"/>
        </w:rPr>
      </w:pPr>
      <w:r>
        <w:rPr>
          <w:noProof/>
        </w:rPr>
        <w:drawing>
          <wp:inline distT="0" distB="0" distL="0" distR="0">
            <wp:extent cx="3276600" cy="3800475"/>
            <wp:effectExtent l="0" t="0" r="0" b="9525"/>
            <wp:docPr id="2306" name="Picture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3" b="4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360"/>
        </w:tabs>
        <w:ind w:left="360" w:hanging="240"/>
        <w:rPr>
          <w:rFonts w:cs="Arial"/>
        </w:rPr>
      </w:pPr>
      <w:r>
        <w:rPr>
          <w:rFonts w:cs="Arial"/>
        </w:rPr>
        <w:t xml:space="preserve"> Check in or adding existing project to the repository.</w:t>
      </w:r>
    </w:p>
    <w:p w:rsidR="00B8010B" w:rsidRDefault="00B8010B" w:rsidP="0069046C">
      <w:pPr>
        <w:pStyle w:val="BodyText"/>
        <w:ind w:left="360"/>
        <w:rPr>
          <w:rFonts w:cs="Arial"/>
        </w:rPr>
      </w:pPr>
      <w:r>
        <w:rPr>
          <w:rFonts w:cs="Arial"/>
        </w:rPr>
        <w:t>In order to add an existing project into the SVN repository</w:t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lastRenderedPageBreak/>
        <w:t xml:space="preserve">Right click on the project, select the options Team </w:t>
      </w:r>
      <w:r w:rsidRPr="0069046C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Share Project.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000375" cy="2571750"/>
            <wp:effectExtent l="0" t="0" r="9525" b="0"/>
            <wp:docPr id="2307" name="Picture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3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The Share Project dialog box opens. Select the option </w:t>
      </w:r>
      <w:r w:rsidRPr="005A58A4">
        <w:rPr>
          <w:rFonts w:cs="Arial"/>
          <w:i/>
        </w:rPr>
        <w:t>SVN</w:t>
      </w:r>
      <w:r>
        <w:rPr>
          <w:rFonts w:cs="Arial"/>
        </w:rPr>
        <w:t xml:space="preserve"> and click on the Next button.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4524375" cy="4371975"/>
            <wp:effectExtent l="0" t="0" r="9525" b="9525"/>
            <wp:docPr id="2308" name="Picture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6733" r="34421" b="36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>Select the Repository Location and Click Next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24375" cy="4295775"/>
            <wp:effectExtent l="0" t="0" r="9525" b="9525"/>
            <wp:docPr id="2309" name="Picture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7015" r="34421" b="37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Select the option </w:t>
      </w:r>
      <w:r>
        <w:rPr>
          <w:rFonts w:cs="Arial"/>
          <w:i/>
        </w:rPr>
        <w:t>Use project name as folder name</w:t>
      </w:r>
      <w:r>
        <w:rPr>
          <w:rFonts w:cs="Arial"/>
        </w:rPr>
        <w:t xml:space="preserve"> and click on the </w:t>
      </w:r>
      <w:r>
        <w:rPr>
          <w:rFonts w:cs="Arial"/>
          <w:i/>
        </w:rPr>
        <w:t>Next</w:t>
      </w:r>
      <w:r>
        <w:rPr>
          <w:rFonts w:cs="Arial"/>
        </w:rPr>
        <w:t xml:space="preserve"> button.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24375" cy="3600450"/>
            <wp:effectExtent l="0" t="0" r="9525" b="0"/>
            <wp:docPr id="2310" name="Picture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5948" r="34421" b="34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Click on the </w:t>
      </w:r>
      <w:r>
        <w:rPr>
          <w:rFonts w:cs="Arial"/>
          <w:i/>
        </w:rPr>
        <w:t>Finish</w:t>
      </w:r>
      <w:r>
        <w:rPr>
          <w:rFonts w:cs="Arial"/>
        </w:rPr>
        <w:t xml:space="preserve"> button</w:t>
      </w:r>
    </w:p>
    <w:p w:rsidR="00B8010B" w:rsidRDefault="004C6F92" w:rsidP="00983A8E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24375" cy="4305300"/>
            <wp:effectExtent l="0" t="0" r="9525" b="0"/>
            <wp:docPr id="2311" name="Picture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7082" r="34421" b="35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>The project is added to the Repository and can be viewed in the SVN Repository Exploring perspective.</w:t>
      </w:r>
    </w:p>
    <w:p w:rsidR="00B8010B" w:rsidRDefault="004C6F92" w:rsidP="00983A8E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000375" cy="3086100"/>
            <wp:effectExtent l="0" t="0" r="9525" b="0"/>
            <wp:docPr id="2312" name="Picture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5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83A8E">
      <w:pPr>
        <w:pStyle w:val="BodyText"/>
        <w:rPr>
          <w:rFonts w:cs="Arial"/>
        </w:rPr>
      </w:pP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360"/>
        </w:tabs>
        <w:ind w:left="360" w:hanging="240"/>
        <w:rPr>
          <w:rFonts w:cs="Arial"/>
        </w:rPr>
      </w:pPr>
      <w:r>
        <w:rPr>
          <w:rFonts w:cs="Arial"/>
        </w:rPr>
        <w:lastRenderedPageBreak/>
        <w:t>Checking out projects from repository</w:t>
      </w:r>
    </w:p>
    <w:p w:rsidR="00B8010B" w:rsidRDefault="00B8010B" w:rsidP="00246EC5">
      <w:pPr>
        <w:pStyle w:val="BodyText"/>
        <w:ind w:left="360"/>
        <w:rPr>
          <w:rFonts w:cs="Arial"/>
        </w:rPr>
      </w:pPr>
      <w:r>
        <w:rPr>
          <w:rFonts w:cs="Arial"/>
        </w:rPr>
        <w:t>In order to Check out a project from the Repository follow the steps given below:</w:t>
      </w:r>
    </w:p>
    <w:p w:rsidR="00B8010B" w:rsidRDefault="00B8010B" w:rsidP="005060B8">
      <w:pPr>
        <w:pStyle w:val="BodyText"/>
        <w:numPr>
          <w:ilvl w:val="0"/>
          <w:numId w:val="20"/>
        </w:numPr>
        <w:tabs>
          <w:tab w:val="clear" w:pos="1224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Select </w:t>
      </w:r>
      <w:r w:rsidRPr="003F0E7C">
        <w:rPr>
          <w:rFonts w:cs="Arial"/>
          <w:i/>
        </w:rPr>
        <w:t>File</w:t>
      </w:r>
      <w:r w:rsidRPr="003F0E7C">
        <w:rPr>
          <w:rFonts w:cs="Arial"/>
          <w:i/>
          <w:szCs w:val="24"/>
        </w:rPr>
        <w:sym w:font="Wingdings" w:char="F0E0"/>
      </w:r>
      <w:r w:rsidRPr="003F0E7C">
        <w:rPr>
          <w:rFonts w:cs="Arial"/>
          <w:i/>
        </w:rPr>
        <w:t xml:space="preserve"> Import</w:t>
      </w:r>
      <w:r>
        <w:rPr>
          <w:rFonts w:cs="Arial"/>
        </w:rPr>
        <w:t xml:space="preserve"> or Right Click in the Project Explorer to choose the </w:t>
      </w:r>
      <w:r w:rsidRPr="003F0E7C">
        <w:rPr>
          <w:rFonts w:cs="Arial"/>
          <w:i/>
        </w:rPr>
        <w:t xml:space="preserve">Import </w:t>
      </w:r>
      <w:r>
        <w:rPr>
          <w:rFonts w:cs="Arial"/>
        </w:rPr>
        <w:t>option.</w:t>
      </w:r>
    </w:p>
    <w:p w:rsidR="00B8010B" w:rsidRDefault="004C6F92" w:rsidP="00BF15CB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295650" cy="3514725"/>
            <wp:effectExtent l="0" t="0" r="0" b="9525"/>
            <wp:docPr id="2313" name="Picture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" b="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Select the option </w:t>
      </w:r>
      <w:r>
        <w:rPr>
          <w:rFonts w:cs="Arial"/>
          <w:i/>
        </w:rPr>
        <w:t>Checkout projects from SVN</w:t>
      </w:r>
      <w:r>
        <w:rPr>
          <w:rFonts w:cs="Arial"/>
        </w:rPr>
        <w:t>, which is present under SVN</w:t>
      </w:r>
    </w:p>
    <w:p w:rsidR="00B8010B" w:rsidRDefault="004C6F92" w:rsidP="00246EC5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019550" cy="4200525"/>
            <wp:effectExtent l="0" t="0" r="0" b="9525"/>
            <wp:docPr id="23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43" t="15045" r="29355" b="32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Select the repository created using step 1 and click </w:t>
      </w:r>
      <w:r>
        <w:rPr>
          <w:rFonts w:cs="Arial"/>
          <w:i/>
        </w:rPr>
        <w:t>Next</w:t>
      </w:r>
      <w:r>
        <w:rPr>
          <w:rFonts w:cs="Arial"/>
        </w:rPr>
        <w:t xml:space="preserve">. If the Repository is not yet created select the option </w:t>
      </w:r>
      <w:proofErr w:type="gramStart"/>
      <w:r>
        <w:rPr>
          <w:rFonts w:cs="Arial"/>
          <w:i/>
        </w:rPr>
        <w:t>Create</w:t>
      </w:r>
      <w:proofErr w:type="gramEnd"/>
      <w:r>
        <w:rPr>
          <w:rFonts w:cs="Arial"/>
          <w:i/>
        </w:rPr>
        <w:t xml:space="preserve"> a new repository location</w:t>
      </w:r>
      <w:r>
        <w:rPr>
          <w:rFonts w:cs="Arial"/>
        </w:rPr>
        <w:t>. For the illustration here we are selecting the existing repository location.</w:t>
      </w:r>
    </w:p>
    <w:p w:rsidR="00B8010B" w:rsidRDefault="004C6F92" w:rsidP="00246EC5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114800" cy="4562475"/>
            <wp:effectExtent l="0" t="0" r="0" b="9525"/>
            <wp:docPr id="2315" name="Picture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62" t="12163" r="30606" b="26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80DF0">
      <w:pPr>
        <w:pStyle w:val="BodyText"/>
        <w:ind w:left="480"/>
        <w:rPr>
          <w:rFonts w:cs="Arial"/>
        </w:rPr>
      </w:pP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Enter the Subversion credential </w:t>
      </w:r>
    </w:p>
    <w:p w:rsidR="00B8010B" w:rsidRDefault="004C6F92" w:rsidP="00BF15CB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857625" cy="4552950"/>
            <wp:effectExtent l="0" t="0" r="9525" b="0"/>
            <wp:docPr id="2316" name="Picture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76" t="12059" r="30699" b="27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Select the Project Location and then Click Next</w:t>
      </w:r>
    </w:p>
    <w:p w:rsidR="00B8010B" w:rsidRDefault="004C6F92" w:rsidP="008343E7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714750" cy="4476750"/>
            <wp:effectExtent l="0" t="0" r="0" b="0"/>
            <wp:docPr id="2317" name="Picture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0" t="12859" r="32199" b="27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80DF0">
      <w:pPr>
        <w:pStyle w:val="BodyText"/>
        <w:ind w:left="840"/>
        <w:rPr>
          <w:rFonts w:cs="Arial"/>
        </w:rPr>
      </w:pP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Select the option </w:t>
      </w:r>
      <w:r>
        <w:rPr>
          <w:rFonts w:cs="Arial"/>
          <w:i/>
        </w:rPr>
        <w:t>Check out as a project in the workspace</w:t>
      </w:r>
      <w:r>
        <w:rPr>
          <w:rFonts w:cs="Arial"/>
        </w:rPr>
        <w:t xml:space="preserve"> and click next</w:t>
      </w:r>
    </w:p>
    <w:p w:rsidR="00B8010B" w:rsidRDefault="004C6F92" w:rsidP="008343E7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867150" cy="4467225"/>
            <wp:effectExtent l="0" t="0" r="0" b="9525"/>
            <wp:docPr id="2318" name="Picture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26" t="12978" r="32240" b="27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80DF0">
      <w:pPr>
        <w:pStyle w:val="BodyText"/>
        <w:ind w:left="840"/>
        <w:rPr>
          <w:rFonts w:cs="Arial"/>
        </w:rPr>
      </w:pPr>
    </w:p>
    <w:p w:rsidR="00B8010B" w:rsidRDefault="00B8010B" w:rsidP="00380DF0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Click on the Finish button</w:t>
      </w:r>
    </w:p>
    <w:p w:rsidR="00B8010B" w:rsidRDefault="004C6F92" w:rsidP="00380DF0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838575" cy="4124325"/>
            <wp:effectExtent l="0" t="0" r="9525" b="9525"/>
            <wp:docPr id="2319" name="Picture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0" t="12186" r="32249" b="27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The project is checked out.</w:t>
      </w:r>
    </w:p>
    <w:p w:rsidR="00B8010B" w:rsidRDefault="004C6F92" w:rsidP="00380DF0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705225" cy="1981200"/>
            <wp:effectExtent l="0" t="0" r="9525" b="0"/>
            <wp:docPr id="2320" name="Picture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31386" r="34430" b="42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The checked out project will be visible in the Project Explorer and updates and be applied on it.</w:t>
      </w:r>
    </w:p>
    <w:p w:rsidR="00B8010B" w:rsidRDefault="004C6F92" w:rsidP="00A0620D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2867025" cy="3086100"/>
            <wp:effectExtent l="0" t="0" r="9525" b="0"/>
            <wp:docPr id="2321" name="Picture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" b="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rPr>
          <w:rFonts w:cs="Arial"/>
        </w:rPr>
      </w:pPr>
    </w:p>
    <w:p w:rsidR="00B8010B" w:rsidRDefault="00B8010B" w:rsidP="005060B8">
      <w:pPr>
        <w:pStyle w:val="BodyText"/>
        <w:numPr>
          <w:ilvl w:val="0"/>
          <w:numId w:val="13"/>
        </w:numPr>
        <w:ind w:left="360"/>
        <w:rPr>
          <w:rFonts w:cs="Arial"/>
        </w:rPr>
      </w:pPr>
      <w:r>
        <w:rPr>
          <w:rFonts w:cs="Arial"/>
        </w:rPr>
        <w:t>Saving or Committing changes made to the project</w:t>
      </w:r>
    </w:p>
    <w:p w:rsidR="00B8010B" w:rsidRDefault="00B8010B" w:rsidP="00127E37">
      <w:pPr>
        <w:pStyle w:val="BodyText"/>
        <w:ind w:left="432"/>
        <w:rPr>
          <w:rFonts w:cs="Arial"/>
        </w:rPr>
      </w:pPr>
      <w:r>
        <w:rPr>
          <w:rFonts w:cs="Arial"/>
        </w:rPr>
        <w:t>To commit the changes made to the project</w:t>
      </w:r>
    </w:p>
    <w:p w:rsidR="00B8010B" w:rsidRDefault="00B8010B" w:rsidP="005060B8">
      <w:pPr>
        <w:pStyle w:val="BodyText"/>
        <w:numPr>
          <w:ilvl w:val="0"/>
          <w:numId w:val="23"/>
        </w:numPr>
        <w:tabs>
          <w:tab w:val="clear" w:pos="720"/>
          <w:tab w:val="num" w:pos="840"/>
        </w:tabs>
        <w:ind w:left="1080"/>
        <w:rPr>
          <w:rFonts w:cs="Arial"/>
        </w:rPr>
      </w:pPr>
      <w:r>
        <w:rPr>
          <w:rFonts w:cs="Arial"/>
        </w:rPr>
        <w:t xml:space="preserve"> Right click on the project in the project explorer and select Team </w:t>
      </w:r>
      <w:r w:rsidRPr="00127E37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Commit</w:t>
      </w:r>
    </w:p>
    <w:p w:rsidR="00B8010B" w:rsidRDefault="004C6F92" w:rsidP="00127E37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638675" cy="3000375"/>
            <wp:effectExtent l="0" t="0" r="9525" b="9525"/>
            <wp:docPr id="2322" name="Picture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" b="2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23"/>
        </w:numPr>
        <w:tabs>
          <w:tab w:val="clear" w:pos="720"/>
          <w:tab w:val="num" w:pos="840"/>
        </w:tabs>
        <w:ind w:left="1080"/>
        <w:rPr>
          <w:rFonts w:cs="Arial"/>
        </w:rPr>
      </w:pPr>
      <w:r>
        <w:rPr>
          <w:rFonts w:cs="Arial"/>
        </w:rPr>
        <w:t xml:space="preserve"> The commit window opens. Click on </w:t>
      </w:r>
      <w:r w:rsidRPr="00127E37">
        <w:rPr>
          <w:rFonts w:cs="Arial"/>
          <w:i/>
        </w:rPr>
        <w:t>OK</w:t>
      </w:r>
      <w:r>
        <w:rPr>
          <w:rFonts w:cs="Arial"/>
        </w:rPr>
        <w:t>.</w:t>
      </w:r>
    </w:p>
    <w:p w:rsidR="00B8010B" w:rsidRDefault="004C6F92" w:rsidP="00127E37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552950" cy="1885950"/>
            <wp:effectExtent l="0" t="0" r="0" b="0"/>
            <wp:docPr id="2323" name="Picture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6" t="15874" r="12302" b="36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3"/>
        </w:numPr>
        <w:ind w:left="360"/>
        <w:rPr>
          <w:rFonts w:cs="Arial"/>
        </w:rPr>
      </w:pPr>
      <w:r>
        <w:rPr>
          <w:rFonts w:cs="Arial"/>
        </w:rPr>
        <w:t>Disconnect project from repository</w:t>
      </w:r>
    </w:p>
    <w:p w:rsidR="00B8010B" w:rsidRDefault="00B8010B" w:rsidP="00127E37">
      <w:pPr>
        <w:pStyle w:val="BodyText"/>
        <w:ind w:left="360"/>
        <w:rPr>
          <w:rFonts w:cs="Arial"/>
        </w:rPr>
      </w:pPr>
      <w:r>
        <w:rPr>
          <w:rFonts w:cs="Arial"/>
        </w:rPr>
        <w:t xml:space="preserve">To disconnect the project from the repository, right click on the project and select Team </w:t>
      </w:r>
      <w:r w:rsidRPr="00E42861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Commit</w:t>
      </w:r>
    </w:p>
    <w:p w:rsidR="00B8010B" w:rsidRDefault="004C6F92" w:rsidP="00127E37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743450" cy="6286500"/>
            <wp:effectExtent l="0" t="0" r="0" b="0"/>
            <wp:docPr id="2324" name="Picture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913D1F" w:rsidRDefault="001714A5" w:rsidP="00E42861">
      <w:pPr>
        <w:pStyle w:val="BodyText"/>
        <w:rPr>
          <w:rStyle w:val="Hyperlink"/>
          <w:rFonts w:cs="Arial"/>
        </w:rPr>
      </w:pPr>
      <w:r>
        <w:rPr>
          <w:rFonts w:cs="Arial"/>
        </w:rPr>
        <w:fldChar w:fldCharType="begin"/>
      </w:r>
      <w:r w:rsidR="00B8010B">
        <w:rPr>
          <w:rFonts w:cs="Arial"/>
        </w:rPr>
        <w:instrText xml:space="preserve"> HYPERLINK  \l "home" </w:instrText>
      </w:r>
      <w:r>
        <w:rPr>
          <w:rFonts w:cs="Arial"/>
        </w:rPr>
        <w:fldChar w:fldCharType="separate"/>
      </w:r>
    </w:p>
    <w:p w:rsidR="00B8010B" w:rsidRPr="00913D1F" w:rsidRDefault="00B8010B" w:rsidP="00E42861">
      <w:pPr>
        <w:pStyle w:val="BodyText"/>
        <w:rPr>
          <w:rStyle w:val="Hyperlink"/>
        </w:rPr>
      </w:pPr>
      <w:r w:rsidRPr="00913D1F">
        <w:rPr>
          <w:rStyle w:val="Hyperlink"/>
          <w:rFonts w:cs="Arial"/>
        </w:rPr>
        <w:t>TOC</w:t>
      </w:r>
    </w:p>
    <w:p w:rsidR="00B8010B" w:rsidRDefault="001714A5" w:rsidP="00E42861">
      <w:pPr>
        <w:pStyle w:val="BodyText"/>
      </w:pPr>
      <w:r>
        <w:rPr>
          <w:rFonts w:cs="Arial"/>
        </w:rPr>
        <w:fldChar w:fldCharType="end"/>
      </w:r>
    </w:p>
    <w:p w:rsidR="00B8010B" w:rsidRDefault="00B8010B" w:rsidP="00E42861">
      <w:pPr>
        <w:pStyle w:val="BodyText"/>
      </w:pPr>
    </w:p>
    <w:p w:rsidR="00B8010B" w:rsidRPr="00E42861" w:rsidRDefault="00B8010B" w:rsidP="00E42861">
      <w:pPr>
        <w:pStyle w:val="BodyText"/>
        <w:rPr>
          <w:rFonts w:cs="Arial"/>
        </w:rPr>
      </w:pPr>
    </w:p>
    <w:p w:rsidR="00B8010B" w:rsidRPr="00183D7D" w:rsidRDefault="00B8010B" w:rsidP="00773D17">
      <w:pPr>
        <w:pStyle w:val="ActivityHead"/>
      </w:pPr>
      <w:bookmarkStart w:id="70" w:name="_Toc318723543"/>
      <w:bookmarkStart w:id="71" w:name="_Toc318745166"/>
      <w:bookmarkStart w:id="72" w:name="_Toc318965944"/>
      <w:bookmarkStart w:id="73" w:name="_Toc322025537"/>
      <w:bookmarkStart w:id="74" w:name="_Toc332200572"/>
      <w:r>
        <w:lastRenderedPageBreak/>
        <w:t>Using Http Watch</w:t>
      </w:r>
      <w:bookmarkEnd w:id="70"/>
      <w:bookmarkEnd w:id="71"/>
      <w:bookmarkEnd w:id="72"/>
      <w:bookmarkEnd w:id="73"/>
      <w:bookmarkEnd w:id="74"/>
      <w:r>
        <w:tab/>
      </w:r>
    </w:p>
    <w:p w:rsidR="00B8010B" w:rsidRPr="002163D5" w:rsidRDefault="00B8010B" w:rsidP="00825D62">
      <w:pPr>
        <w:pStyle w:val="BodyText"/>
        <w:numPr>
          <w:ilvl w:val="0"/>
          <w:numId w:val="12"/>
        </w:numPr>
        <w:rPr>
          <w:rFonts w:cs="Arial"/>
        </w:rPr>
      </w:pPr>
      <w:r>
        <w:rPr>
          <w:rFonts w:ascii="Helvetica" w:hAnsi="Helvetica" w:cs="Helvetica"/>
          <w:color w:val="404040"/>
          <w:sz w:val="20"/>
        </w:rPr>
        <w:t xml:space="preserve">Use the </w:t>
      </w:r>
      <w:proofErr w:type="spellStart"/>
      <w:r>
        <w:rPr>
          <w:rFonts w:ascii="Helvetica" w:hAnsi="Helvetica" w:cs="Helvetica"/>
          <w:color w:val="404040"/>
          <w:sz w:val="20"/>
        </w:rPr>
        <w:t>HttpWatch</w:t>
      </w:r>
      <w:proofErr w:type="spellEnd"/>
      <w:r>
        <w:rPr>
          <w:rFonts w:ascii="Helvetica" w:hAnsi="Helvetica" w:cs="Helvetica"/>
          <w:color w:val="404040"/>
          <w:sz w:val="20"/>
        </w:rPr>
        <w:t xml:space="preserve"> toolbar button in Internet Explorer:</w:t>
      </w:r>
    </w:p>
    <w:p w:rsidR="00B8010B" w:rsidRPr="002163D5" w:rsidRDefault="00232A65" w:rsidP="00E42861">
      <w:pPr>
        <w:pStyle w:val="BodyText"/>
        <w:ind w:left="360"/>
        <w:rPr>
          <w:rFonts w:cs="Arial"/>
        </w:rPr>
      </w:pPr>
      <w:r>
        <w:rPr>
          <w:noProof/>
          <w:lang w:val="en-IN" w:eastAsia="en-IN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AutoShape 26" o:spid="_x0000_s1039" type="#_x0000_t61" style="position:absolute;left:0;text-align:left;margin-left:306pt;margin-top:11.6pt;width:108pt;height:45.45pt;z-index:251654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" adj="23480,20032" strokecolor="red" strokeweight="1.75pt">
            <v:textbox style="mso-next-textbox:#AutoShape 26">
              <w:txbxContent>
                <w:p w:rsidR="00C94EB2" w:rsidRPr="002163D5" w:rsidRDefault="00C94EB2" w:rsidP="00825D62">
                  <w:pPr>
                    <w:rPr>
                      <w:sz w:val="22"/>
                    </w:rPr>
                  </w:pPr>
                  <w:r w:rsidRPr="002163D5">
                    <w:rPr>
                      <w:sz w:val="20"/>
                    </w:rPr>
                    <w:t xml:space="preserve">Click on chevrons in IE to find </w:t>
                  </w:r>
                  <w:proofErr w:type="spellStart"/>
                  <w:r>
                    <w:rPr>
                      <w:sz w:val="22"/>
                    </w:rPr>
                    <w:t>HttpWatch</w:t>
                  </w:r>
                  <w:proofErr w:type="spellEnd"/>
                  <w:r>
                    <w:rPr>
                      <w:sz w:val="22"/>
                    </w:rPr>
                    <w:t xml:space="preserve"> Button</w:t>
                  </w:r>
                  <w:r>
                    <w:rPr>
                      <w:sz w:val="22"/>
                    </w:rPr>
                    <w:tab/>
                  </w:r>
                </w:p>
              </w:txbxContent>
            </v:textbox>
          </v:shape>
        </w:pict>
      </w:r>
      <w:r>
        <w:rPr>
          <w:noProof/>
          <w:lang w:val="en-IN" w:eastAsia="en-IN"/>
        </w:rPr>
        <w:pict>
          <v:rect id="Rectangle 27" o:spid="_x0000_s1041" style="position:absolute;left:0;text-align:left;margin-left:414pt;margin-top:87.1pt;width:78pt;height:24.45pt;z-index:251653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" filled="f" strokecolor="red" strokeweight="1.75pt"/>
        </w:pict>
      </w:r>
      <w:r w:rsidR="004C6F92">
        <w:rPr>
          <w:rFonts w:cs="Arial"/>
          <w:noProof/>
        </w:rPr>
        <w:drawing>
          <wp:inline distT="0" distB="0" distL="0" distR="0">
            <wp:extent cx="5934075" cy="3238500"/>
            <wp:effectExtent l="0" t="0" r="9525" b="0"/>
            <wp:docPr id="2325" name="Picture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4E3CD3">
      <w:pPr>
        <w:pStyle w:val="BodyText"/>
        <w:numPr>
          <w:ilvl w:val="0"/>
          <w:numId w:val="12"/>
        </w:numPr>
        <w:rPr>
          <w:rFonts w:cs="Arial"/>
        </w:rPr>
      </w:pPr>
      <w:r>
        <w:rPr>
          <w:rFonts w:cs="Arial"/>
        </w:rPr>
        <w:t xml:space="preserve">The Http Request can be monitored in the </w:t>
      </w:r>
      <w:proofErr w:type="spellStart"/>
      <w:r>
        <w:rPr>
          <w:rFonts w:cs="Arial"/>
        </w:rPr>
        <w:t>httpwatch</w:t>
      </w:r>
      <w:proofErr w:type="spellEnd"/>
      <w:r>
        <w:rPr>
          <w:rFonts w:cs="Arial"/>
        </w:rPr>
        <w:t xml:space="preserve"> window </w:t>
      </w:r>
    </w:p>
    <w:p w:rsidR="00B8010B" w:rsidRPr="00142814" w:rsidRDefault="00232A65" w:rsidP="00AC2EA0">
      <w:pPr>
        <w:pStyle w:val="BodyText"/>
        <w:ind w:left="360"/>
        <w:rPr>
          <w:rFonts w:cs="Arial"/>
        </w:rPr>
      </w:pPr>
      <w:r>
        <w:rPr>
          <w:noProof/>
          <w:lang w:val="en-IN" w:eastAsia="en-IN"/>
        </w:rPr>
        <w:pict>
          <v:rect id="Rectangle 28" o:spid="_x0000_s1040" style="position:absolute;left:0;text-align:left;margin-left:21.6pt;margin-top:175.9pt;width:456pt;height:97.8pt;z-index:251662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" filled="f" strokecolor="red" strokeweight="1.75pt"/>
        </w:pict>
      </w:r>
      <w:r w:rsidR="004C6F92">
        <w:rPr>
          <w:rFonts w:cs="Arial"/>
          <w:noProof/>
        </w:rPr>
        <w:drawing>
          <wp:inline distT="0" distB="0" distL="0" distR="0">
            <wp:extent cx="4886325" cy="2914650"/>
            <wp:effectExtent l="0" t="0" r="9525" b="0"/>
            <wp:docPr id="2326" name="Picture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9" b="5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886A86">
      <w:pPr>
        <w:pStyle w:val="BodyText"/>
      </w:pPr>
      <w:hyperlink w:anchor="home" w:history="1">
        <w:r w:rsidR="00B8010B" w:rsidRPr="00E42861">
          <w:rPr>
            <w:rStyle w:val="Hyperlink"/>
            <w:rFonts w:cs="Arial"/>
          </w:rPr>
          <w:t>TOC</w:t>
        </w:r>
      </w:hyperlink>
    </w:p>
    <w:p w:rsidR="00B8010B" w:rsidRDefault="00B8010B" w:rsidP="00886A86">
      <w:pPr>
        <w:pStyle w:val="BodyText"/>
      </w:pPr>
    </w:p>
    <w:p w:rsidR="00B8010B" w:rsidRPr="00183D7D" w:rsidRDefault="00B8010B" w:rsidP="00773D17">
      <w:pPr>
        <w:pStyle w:val="ActivityHead"/>
      </w:pPr>
      <w:bookmarkStart w:id="75" w:name="TDFJavaTP12"/>
      <w:bookmarkStart w:id="76" w:name="_Toc332200573"/>
      <w:r>
        <w:lastRenderedPageBreak/>
        <w:t>Using Orangevolt</w:t>
      </w:r>
      <w:bookmarkEnd w:id="75"/>
      <w:bookmarkEnd w:id="76"/>
      <w:r>
        <w:tab/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480"/>
        </w:tabs>
        <w:ind w:left="480"/>
        <w:rPr>
          <w:b/>
        </w:rPr>
      </w:pPr>
      <w:r>
        <w:rPr>
          <w:b/>
        </w:rPr>
        <w:t>Viewing XML files</w:t>
      </w:r>
    </w:p>
    <w:p w:rsidR="00B8010B" w:rsidRDefault="00B8010B" w:rsidP="005060B8">
      <w:pPr>
        <w:pStyle w:val="BodyText"/>
        <w:numPr>
          <w:ilvl w:val="1"/>
          <w:numId w:val="19"/>
        </w:numPr>
        <w:ind w:left="960"/>
      </w:pPr>
      <w:r>
        <w:t xml:space="preserve">To open an xml file, </w:t>
      </w:r>
      <w:r w:rsidRPr="00662B64">
        <w:rPr>
          <w:i/>
        </w:rPr>
        <w:t>Right Click</w:t>
      </w:r>
      <w:r>
        <w:t xml:space="preserve"> on the file and select </w:t>
      </w:r>
      <w:r w:rsidRPr="00662B64">
        <w:rPr>
          <w:i/>
        </w:rPr>
        <w:t>Open</w:t>
      </w:r>
      <w:r>
        <w:rPr>
          <w:i/>
        </w:rPr>
        <w:t>.</w:t>
      </w:r>
      <w:r>
        <w:t xml:space="preserve"> You will observe that when you open the file the plug-in has two views : Design and Source</w:t>
      </w:r>
    </w:p>
    <w:p w:rsidR="00B8010B" w:rsidRDefault="004C6F92" w:rsidP="008B1AB2">
      <w:pPr>
        <w:pStyle w:val="BodyText"/>
        <w:ind w:left="600"/>
      </w:pPr>
      <w:r>
        <w:rPr>
          <w:noProof/>
        </w:rPr>
        <w:drawing>
          <wp:inline distT="0" distB="0" distL="0" distR="0">
            <wp:extent cx="5200650" cy="3162300"/>
            <wp:effectExtent l="0" t="0" r="0" b="0"/>
            <wp:docPr id="2327" name="Picture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0" t="25513" r="20097" b="29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1"/>
          <w:numId w:val="19"/>
        </w:numPr>
        <w:ind w:left="960"/>
      </w:pPr>
      <w:r>
        <w:t>The design view shows the xml file in a tree like structure as shown in the image above and the source view shows the XML syntax colored.</w:t>
      </w:r>
    </w:p>
    <w:p w:rsidR="00B8010B" w:rsidRDefault="004C6F92" w:rsidP="00D52531">
      <w:pPr>
        <w:pStyle w:val="BodyText"/>
        <w:ind w:left="864"/>
      </w:pPr>
      <w:r>
        <w:rPr>
          <w:noProof/>
        </w:rPr>
        <w:lastRenderedPageBreak/>
        <w:drawing>
          <wp:inline distT="0" distB="0" distL="0" distR="0">
            <wp:extent cx="5095875" cy="3438525"/>
            <wp:effectExtent l="0" t="0" r="9525" b="9525"/>
            <wp:docPr id="2328" name="Picture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71" t="10217" r="7755" b="31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0B">
        <w:tab/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480"/>
        </w:tabs>
        <w:ind w:left="480"/>
        <w:rPr>
          <w:b/>
        </w:rPr>
      </w:pPr>
      <w:r>
        <w:rPr>
          <w:b/>
        </w:rPr>
        <w:t>XSLT transformations</w:t>
      </w: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t xml:space="preserve">To create the launch configuration specific to the </w:t>
      </w:r>
      <w:proofErr w:type="spellStart"/>
      <w:r>
        <w:t>orangevolt</w:t>
      </w:r>
      <w:proofErr w:type="spellEnd"/>
      <w:r>
        <w:t xml:space="preserve"> plugin, select</w:t>
      </w:r>
    </w:p>
    <w:p w:rsidR="00B8010B" w:rsidRDefault="00B8010B" w:rsidP="00370726">
      <w:pPr>
        <w:pStyle w:val="BodyText"/>
        <w:ind w:left="1704" w:firstLine="24"/>
      </w:pPr>
      <w:r>
        <w:t>Run</w:t>
      </w:r>
      <w:r>
        <w:rPr>
          <w:szCs w:val="24"/>
        </w:rPr>
        <w:sym w:font="Wingdings" w:char="F0E0"/>
      </w:r>
      <w:r>
        <w:t xml:space="preserve"> Run Configurations …</w:t>
      </w:r>
    </w:p>
    <w:p w:rsidR="00B8010B" w:rsidRDefault="004C6F92" w:rsidP="00370726">
      <w:pPr>
        <w:pStyle w:val="BodyText"/>
        <w:ind w:left="1296"/>
      </w:pPr>
      <w:r>
        <w:rPr>
          <w:noProof/>
        </w:rPr>
        <w:drawing>
          <wp:inline distT="0" distB="0" distL="0" distR="0">
            <wp:extent cx="2352675" cy="2562225"/>
            <wp:effectExtent l="0" t="0" r="9525" b="9525"/>
            <wp:docPr id="2329" name="Picture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9" t="3342" r="51158" b="49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70726">
      <w:pPr>
        <w:pStyle w:val="BodyText"/>
        <w:ind w:left="1296"/>
      </w:pPr>
    </w:p>
    <w:p w:rsidR="00B8010B" w:rsidRDefault="00B8010B" w:rsidP="00370726">
      <w:pPr>
        <w:pStyle w:val="BodyText"/>
        <w:ind w:left="480"/>
      </w:pP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t>Double click on Orangevolt configuration type.</w:t>
      </w:r>
    </w:p>
    <w:p w:rsidR="00B8010B" w:rsidRDefault="004C6F92" w:rsidP="00370726">
      <w:pPr>
        <w:pStyle w:val="BodyText"/>
        <w:ind w:left="1296"/>
      </w:pPr>
      <w:r>
        <w:rPr>
          <w:noProof/>
        </w:rPr>
        <w:lastRenderedPageBreak/>
        <w:drawing>
          <wp:inline distT="0" distB="0" distL="0" distR="0">
            <wp:extent cx="4505325" cy="3514725"/>
            <wp:effectExtent l="0" t="0" r="9525" b="9525"/>
            <wp:docPr id="2330" name="Picture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2" r="11217" b="18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t xml:space="preserve">Fill in the following details : Project, Source(the xml file), Mime Type, </w:t>
      </w:r>
      <w:proofErr w:type="spellStart"/>
      <w:r>
        <w:t>stylesheet</w:t>
      </w:r>
      <w:proofErr w:type="spellEnd"/>
      <w:r>
        <w:t>(</w:t>
      </w:r>
      <w:proofErr w:type="spellStart"/>
      <w:r>
        <w:t>xsl</w:t>
      </w:r>
      <w:proofErr w:type="spellEnd"/>
      <w:r>
        <w:t xml:space="preserve"> file) and then click Apply</w:t>
      </w:r>
    </w:p>
    <w:p w:rsidR="00B8010B" w:rsidRDefault="004C6F92" w:rsidP="00370726">
      <w:pPr>
        <w:pStyle w:val="BodyText"/>
        <w:ind w:left="840"/>
      </w:pPr>
      <w:r>
        <w:rPr>
          <w:noProof/>
        </w:rPr>
        <w:drawing>
          <wp:inline distT="0" distB="0" distL="0" distR="0">
            <wp:extent cx="5181600" cy="4171950"/>
            <wp:effectExtent l="0" t="0" r="0" b="0"/>
            <wp:docPr id="2331" name="Picture 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7" r="11537" b="17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lastRenderedPageBreak/>
        <w:t xml:space="preserve">Click </w:t>
      </w:r>
      <w:r>
        <w:rPr>
          <w:i/>
        </w:rPr>
        <w:t>Run</w:t>
      </w:r>
    </w:p>
    <w:p w:rsidR="00B8010B" w:rsidRDefault="00B8010B" w:rsidP="00370726">
      <w:pPr>
        <w:pStyle w:val="BodyText"/>
      </w:pPr>
    </w:p>
    <w:p w:rsidR="00B8010B" w:rsidRDefault="00232A65" w:rsidP="00370726">
      <w:pPr>
        <w:pStyle w:val="BodyText"/>
      </w:pPr>
      <w:hyperlink w:anchor="home" w:history="1">
        <w:r w:rsidR="00B8010B" w:rsidRPr="00E42861">
          <w:rPr>
            <w:rStyle w:val="Hyperlink"/>
            <w:rFonts w:cs="Arial"/>
          </w:rPr>
          <w:t>TOC</w:t>
        </w:r>
      </w:hyperlink>
    </w:p>
    <w:p w:rsidR="00B8010B" w:rsidRPr="00773D17" w:rsidRDefault="00B8010B" w:rsidP="00773D17">
      <w:pPr>
        <w:pStyle w:val="ActivityHead"/>
      </w:pPr>
      <w:r w:rsidRPr="00773D17">
        <w:br w:type="page"/>
      </w:r>
      <w:bookmarkStart w:id="77" w:name="_Toc332200574"/>
      <w:r w:rsidRPr="00773D17">
        <w:lastRenderedPageBreak/>
        <w:t>Appendix A:</w:t>
      </w:r>
      <w:r>
        <w:t xml:space="preserve"> </w:t>
      </w:r>
      <w:r w:rsidRPr="00773D17">
        <w:t>Creating a J-Unit Script</w:t>
      </w:r>
      <w:bookmarkEnd w:id="77"/>
    </w:p>
    <w:p w:rsidR="00B8010B" w:rsidRPr="00773D17" w:rsidRDefault="00B8010B" w:rsidP="00773D17">
      <w:pPr>
        <w:pStyle w:val="ActivityHead"/>
      </w:pPr>
      <w:bookmarkStart w:id="78" w:name="_Toc332200575"/>
      <w:r w:rsidRPr="00773D17">
        <w:t>Introduction</w:t>
      </w:r>
      <w:bookmarkEnd w:id="78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goal of this section is to review the creation of a J-Unit Script given a piece of Java code that needs to be </w:t>
      </w:r>
      <w:r w:rsidRPr="00773D17">
        <w:rPr>
          <w:rFonts w:cs="Arial"/>
          <w:b/>
          <w:szCs w:val="24"/>
        </w:rPr>
        <w:t>unit tested.</w:t>
      </w:r>
      <w:r>
        <w:rPr>
          <w:rFonts w:cs="Arial"/>
          <w:b/>
          <w:szCs w:val="24"/>
        </w:rPr>
        <w:t xml:space="preserve"> </w:t>
      </w:r>
      <w:r w:rsidRPr="00773D17">
        <w:rPr>
          <w:rFonts w:cs="Arial"/>
          <w:szCs w:val="24"/>
        </w:rPr>
        <w:t>Remember that a unit is the lowest level component of the application software solution.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An example of a unit is a method in a Java class.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All software systems are comprised of many discrete components and modules (e.g. Java classes and interfaces), such as database access, input/output, security handling routines, etc.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A unit test ensures that the logic implemented in the unit’s scope satisfies the module’s design.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The next steps will describe the creation of a J-Unit test script starting from Test Conditions.</w:t>
      </w:r>
    </w:p>
    <w:p w:rsidR="00B8010B" w:rsidRPr="00773D17" w:rsidRDefault="00B8010B" w:rsidP="00773D17">
      <w:pPr>
        <w:pStyle w:val="ActivityHead"/>
      </w:pPr>
      <w:bookmarkStart w:id="79" w:name="_Toc332200576"/>
      <w:r w:rsidRPr="00773D17">
        <w:t>Step 1:</w:t>
      </w:r>
      <w:r>
        <w:t xml:space="preserve"> </w:t>
      </w:r>
      <w:r w:rsidRPr="00773D17">
        <w:t>Define Test Conditions</w:t>
      </w:r>
      <w:bookmarkEnd w:id="79"/>
      <w:r w:rsidRPr="00773D17">
        <w:t xml:space="preserve"> </w:t>
      </w:r>
    </w:p>
    <w:p w:rsidR="00B8010B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following is a table of a positive, negative, and exception test conditions for a class (GeometryCalc.java) that has a method </w:t>
      </w:r>
      <w:proofErr w:type="spellStart"/>
      <w:r w:rsidRPr="00773D17">
        <w:rPr>
          <w:rFonts w:cs="Arial"/>
          <w:szCs w:val="24"/>
        </w:rPr>
        <w:t>PerimeterOfTriangle</w:t>
      </w:r>
      <w:proofErr w:type="spellEnd"/>
      <w:r w:rsidRPr="00773D17">
        <w:rPr>
          <w:rFonts w:cs="Arial"/>
          <w:szCs w:val="24"/>
        </w:rPr>
        <w:t xml:space="preserve"> that takes 3 integer values and finds the perimeter of a triangle.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These are defined by reviewing the detail design that describes it.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b/>
          <w:szCs w:val="24"/>
        </w:rPr>
        <w:t>Note</w:t>
      </w:r>
      <w:r w:rsidRPr="00773D17">
        <w:rPr>
          <w:rFonts w:cs="Arial"/>
          <w:szCs w:val="24"/>
        </w:rPr>
        <w:t>: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This is not a complete table of possible test conditions for full branch or condition coverage.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For more information on coverage, see Module 23.</w:t>
      </w:r>
    </w:p>
    <w:tbl>
      <w:tblPr>
        <w:tblW w:w="9375" w:type="dxa"/>
        <w:tblInd w:w="93" w:type="dxa"/>
        <w:tblLayout w:type="fixed"/>
        <w:tblLook w:val="00A0" w:firstRow="1" w:lastRow="0" w:firstColumn="1" w:lastColumn="0" w:noHBand="0" w:noVBand="0"/>
      </w:tblPr>
      <w:tblGrid>
        <w:gridCol w:w="2567"/>
        <w:gridCol w:w="1843"/>
        <w:gridCol w:w="2976"/>
        <w:gridCol w:w="1989"/>
      </w:tblGrid>
      <w:tr w:rsidR="00B8010B" w:rsidRPr="00773D17" w:rsidTr="008977E0">
        <w:trPr>
          <w:cantSplit/>
          <w:trHeight w:val="510"/>
          <w:tblHeader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Description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343AB">
        <w:trPr>
          <w:cantSplit/>
          <w:trHeight w:val="368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Side lengths that form a true triangle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GC.UT.TC.001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16.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First side length is less than the sum of the other two sides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GC.UT.TC.002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(1,5,2)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3 are too small!"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Second side length equals the sum of the other two sides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GC.UT.TC.003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(4,5,9)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2 are too small!"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lastRenderedPageBreak/>
              <w:t>First side length is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GC.UT.TC.004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(0,5,7)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Second side length is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GC.UT.TC.005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(4,0,7)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GC.UT.TC.006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(4,5,0)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less than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GC.UT.TC.007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(4,5,-7)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</w:tbl>
    <w:p w:rsidR="00B8010B" w:rsidRDefault="00B8010B" w:rsidP="00773D17">
      <w:pPr>
        <w:keepNext/>
        <w:keepLines/>
        <w:widowControl/>
        <w:spacing w:before="480" w:line="276" w:lineRule="auto"/>
        <w:outlineLvl w:val="0"/>
        <w:rPr>
          <w:rFonts w:cs="Arial"/>
          <w:b/>
          <w:bCs/>
          <w:color w:val="365F91"/>
          <w:szCs w:val="24"/>
        </w:rPr>
      </w:pPr>
    </w:p>
    <w:p w:rsidR="00B8010B" w:rsidRPr="00773D17" w:rsidRDefault="00B8010B" w:rsidP="00773D17">
      <w:pPr>
        <w:pStyle w:val="ActivityHead"/>
      </w:pPr>
      <w:r>
        <w:br w:type="page"/>
      </w:r>
      <w:bookmarkStart w:id="80" w:name="_Toc332200577"/>
      <w:proofErr w:type="gramStart"/>
      <w:r w:rsidRPr="00773D17">
        <w:lastRenderedPageBreak/>
        <w:t>Step 2.</w:t>
      </w:r>
      <w:proofErr w:type="gramEnd"/>
      <w:r w:rsidRPr="00773D17">
        <w:t xml:space="preserve"> Organize Test Conditions into Test Scenarios</w:t>
      </w:r>
      <w:bookmarkEnd w:id="80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One method to organize Test Conditions to Test Scenarios is to group them by positive, negative and exception conditions.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Positive test conditions give desired results, negative test conditions look for bad results and exception test conditions throw exceptions.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Here is the same table organized by positive, negative and exception conditions:</w:t>
      </w:r>
    </w:p>
    <w:tbl>
      <w:tblPr>
        <w:tblW w:w="9825" w:type="dxa"/>
        <w:tblInd w:w="93" w:type="dxa"/>
        <w:tblLayout w:type="fixed"/>
        <w:tblLook w:val="00A0" w:firstRow="1" w:lastRow="0" w:firstColumn="1" w:lastColumn="0" w:noHBand="0" w:noVBand="0"/>
      </w:tblPr>
      <w:tblGrid>
        <w:gridCol w:w="1858"/>
        <w:gridCol w:w="1577"/>
        <w:gridCol w:w="1440"/>
        <w:gridCol w:w="3078"/>
        <w:gridCol w:w="1872"/>
      </w:tblGrid>
      <w:tr w:rsidR="00B8010B" w:rsidRPr="00773D17" w:rsidTr="008977E0">
        <w:trPr>
          <w:cantSplit/>
          <w:trHeight w:val="51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Description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215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5343AB" w:rsidRDefault="00B8010B" w:rsidP="005343AB">
            <w:pPr>
              <w:widowControl/>
              <w:jc w:val="center"/>
              <w:rPr>
                <w:rFonts w:cs="Arial"/>
                <w:b/>
                <w:szCs w:val="22"/>
              </w:rPr>
            </w:pPr>
            <w:r w:rsidRPr="005343AB">
              <w:rPr>
                <w:rFonts w:cs="Arial"/>
                <w:b/>
                <w:sz w:val="22"/>
                <w:szCs w:val="22"/>
              </w:rPr>
              <w:t>Positive Test Conditions</w:t>
            </w:r>
          </w:p>
        </w:tc>
      </w:tr>
      <w:tr w:rsidR="00B8010B" w:rsidRPr="00773D17" w:rsidTr="00516082">
        <w:trPr>
          <w:cantSplit/>
          <w:trHeight w:val="368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Side lengths that form a true triangle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GC.UT.TC.001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16.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5343AB" w:rsidRDefault="00B8010B" w:rsidP="005343AB">
            <w:pPr>
              <w:widowControl/>
              <w:autoSpaceDE w:val="0"/>
              <w:autoSpaceDN w:val="0"/>
              <w:adjustRightInd w:val="0"/>
              <w:jc w:val="center"/>
              <w:rPr>
                <w:rFonts w:cs="Arial"/>
                <w:b/>
                <w:szCs w:val="22"/>
              </w:rPr>
            </w:pPr>
            <w:r w:rsidRPr="005343AB">
              <w:rPr>
                <w:rFonts w:cs="Arial"/>
                <w:b/>
                <w:sz w:val="22"/>
                <w:szCs w:val="22"/>
              </w:rPr>
              <w:t>Negative Test Conditions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First side length is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GC.UT.TS.002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GC.UT.TC.004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(0,5,7)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Second side length is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GC.UT.TC.005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(4,0,7)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8977E0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GC.UT.TC.006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(4,5,0)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5343AB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Pr="005343AB" w:rsidRDefault="00B8010B" w:rsidP="005343AB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516082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lastRenderedPageBreak/>
              <w:t>Description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less than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GC.UT.TC.007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(4,5,-7)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Default="00B8010B" w:rsidP="00773D17">
            <w:pPr>
              <w:widowControl/>
              <w:rPr>
                <w:rFonts w:cs="Arial"/>
                <w:szCs w:val="22"/>
              </w:rPr>
            </w:pP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jc w:val="center"/>
              <w:rPr>
                <w:rFonts w:cs="Arial"/>
                <w:b/>
                <w:bCs/>
                <w:color w:val="FFFFFF"/>
                <w:szCs w:val="22"/>
              </w:rPr>
            </w:pPr>
            <w:r w:rsidRPr="005343AB">
              <w:rPr>
                <w:rFonts w:cs="Arial"/>
                <w:b/>
                <w:bCs/>
                <w:color w:val="FFFFFF"/>
                <w:sz w:val="22"/>
                <w:szCs w:val="22"/>
              </w:rPr>
              <w:t>Exception Test Conditions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First side length is less than the sum of the other two sides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GC.UT.TS.003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GC.UT.TC.002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(1,5,2)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3 are too small!"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Second side length equals the sum of the other two sides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GC.UT.TC.003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(4,5,9)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2 are too small!"</w:t>
            </w:r>
          </w:p>
        </w:tc>
      </w:tr>
    </w:tbl>
    <w:p w:rsidR="00B8010B" w:rsidRDefault="00B8010B" w:rsidP="00773D17">
      <w:pPr>
        <w:pStyle w:val="ActivityHead"/>
      </w:pPr>
    </w:p>
    <w:p w:rsidR="00B8010B" w:rsidRPr="00773D17" w:rsidRDefault="00B8010B" w:rsidP="00773D17">
      <w:pPr>
        <w:pStyle w:val="ActivityHead"/>
      </w:pPr>
      <w:bookmarkStart w:id="81" w:name="_Toc332200578"/>
      <w:proofErr w:type="gramStart"/>
      <w:r w:rsidRPr="00773D17">
        <w:t>Step 3.</w:t>
      </w:r>
      <w:proofErr w:type="gramEnd"/>
      <w:r w:rsidRPr="00773D17">
        <w:t xml:space="preserve"> Determine Script Name</w:t>
      </w:r>
      <w:bookmarkEnd w:id="81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By reviewing the Script column of the Unit Test Cycle Control Sheet the names of the scripts will be defined.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Let’s say that the all </w:t>
      </w:r>
      <w:r>
        <w:rPr>
          <w:rFonts w:cs="Arial"/>
          <w:szCs w:val="24"/>
        </w:rPr>
        <w:t>three</w:t>
      </w:r>
      <w:r w:rsidRPr="00773D17">
        <w:rPr>
          <w:rFonts w:cs="Arial"/>
          <w:szCs w:val="24"/>
        </w:rPr>
        <w:t xml:space="preserve"> test scenarios are in the same script GeometryCalcTest.java.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Each test scenario can be a test method in the script, and each test condition will be tested using an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 call.</w:t>
      </w:r>
      <w:r>
        <w:rPr>
          <w:rFonts w:cs="Arial"/>
          <w:szCs w:val="24"/>
        </w:rPr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The test method name can be written in the format of: “test&lt;</w:t>
      </w:r>
      <w:proofErr w:type="spellStart"/>
      <w:r w:rsidRPr="00773D17">
        <w:rPr>
          <w:rFonts w:cs="Arial"/>
          <w:szCs w:val="24"/>
        </w:rPr>
        <w:t>nameOfMethodTested</w:t>
      </w:r>
      <w:proofErr w:type="spellEnd"/>
      <w:r w:rsidRPr="00773D17">
        <w:rPr>
          <w:rFonts w:cs="Arial"/>
          <w:szCs w:val="24"/>
        </w:rPr>
        <w:t>&gt;_&lt;Positive/Negative/Exception</w:t>
      </w:r>
      <w:proofErr w:type="gramStart"/>
      <w:r w:rsidRPr="00773D17">
        <w:rPr>
          <w:rFonts w:cs="Arial"/>
          <w:szCs w:val="24"/>
        </w:rPr>
        <w:t>&gt;(</w:t>
      </w:r>
      <w:proofErr w:type="gramEnd"/>
      <w:r w:rsidRPr="00773D17">
        <w:rPr>
          <w:rFonts w:cs="Arial"/>
          <w:szCs w:val="24"/>
        </w:rPr>
        <w:t>)”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(for few or simple scenarios) or “test&lt;</w:t>
      </w:r>
      <w:proofErr w:type="spellStart"/>
      <w:r w:rsidRPr="00773D17">
        <w:rPr>
          <w:rFonts w:cs="Arial"/>
          <w:szCs w:val="24"/>
        </w:rPr>
        <w:t>nameOfMethodTested</w:t>
      </w:r>
      <w:proofErr w:type="spellEnd"/>
      <w:r w:rsidRPr="00773D17">
        <w:rPr>
          <w:rFonts w:cs="Arial"/>
          <w:szCs w:val="24"/>
        </w:rPr>
        <w:t>&gt;_&lt;</w:t>
      </w:r>
      <w:proofErr w:type="spellStart"/>
      <w:r w:rsidRPr="00773D17">
        <w:rPr>
          <w:rFonts w:cs="Arial"/>
          <w:szCs w:val="24"/>
        </w:rPr>
        <w:t>SummaryofTestPerformed</w:t>
      </w:r>
      <w:proofErr w:type="spellEnd"/>
      <w:r w:rsidRPr="00773D17">
        <w:rPr>
          <w:rFonts w:cs="Arial"/>
          <w:szCs w:val="24"/>
        </w:rPr>
        <w:t>&gt;()” (for many or complex scenarios)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See table below:</w:t>
      </w:r>
    </w:p>
    <w:tbl>
      <w:tblPr>
        <w:tblW w:w="9825" w:type="dxa"/>
        <w:tblInd w:w="93" w:type="dxa"/>
        <w:tblLayout w:type="fixed"/>
        <w:tblLook w:val="00A0" w:firstRow="1" w:lastRow="0" w:firstColumn="1" w:lastColumn="0" w:noHBand="0" w:noVBand="0"/>
      </w:tblPr>
      <w:tblGrid>
        <w:gridCol w:w="1575"/>
        <w:gridCol w:w="1842"/>
        <w:gridCol w:w="1458"/>
        <w:gridCol w:w="3078"/>
        <w:gridCol w:w="1872"/>
      </w:tblGrid>
      <w:tr w:rsidR="00B8010B" w:rsidRPr="00773D17" w:rsidTr="008977E0">
        <w:trPr>
          <w:cantSplit/>
          <w:trHeight w:val="51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lastRenderedPageBreak/>
              <w:t>Description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215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773D17" w:rsidRDefault="00B8010B" w:rsidP="00773D17">
            <w:pPr>
              <w:widowControl/>
              <w:rPr>
                <w:rFonts w:cs="Arial"/>
                <w:b/>
                <w:szCs w:val="24"/>
              </w:rPr>
            </w:pPr>
            <w:r w:rsidRPr="00773D17">
              <w:rPr>
                <w:rFonts w:cs="Arial"/>
                <w:b/>
                <w:szCs w:val="24"/>
              </w:rPr>
              <w:t xml:space="preserve">Positive Test Conditions – method </w:t>
            </w:r>
            <w:proofErr w:type="spellStart"/>
            <w:r w:rsidRPr="00773D17">
              <w:rPr>
                <w:rFonts w:cs="Arial"/>
                <w:b/>
                <w:szCs w:val="24"/>
              </w:rPr>
              <w:t>testPerimeterOfTriangle_Positive</w:t>
            </w:r>
            <w:proofErr w:type="spellEnd"/>
            <w:r w:rsidRPr="00773D17">
              <w:rPr>
                <w:rFonts w:cs="Arial"/>
                <w:b/>
                <w:szCs w:val="24"/>
              </w:rPr>
              <w:t>()</w:t>
            </w:r>
          </w:p>
        </w:tc>
      </w:tr>
      <w:tr w:rsidR="00B8010B" w:rsidRPr="00773D17" w:rsidTr="00516082">
        <w:trPr>
          <w:cantSplit/>
          <w:trHeight w:val="368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Side lengths that form a true triangle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GC.UT.TS.001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GC.UT.TC.001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16.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773D17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b/>
                <w:szCs w:val="24"/>
              </w:rPr>
            </w:pPr>
            <w:r w:rsidRPr="00773D17">
              <w:rPr>
                <w:rFonts w:cs="Arial"/>
                <w:b/>
                <w:szCs w:val="24"/>
              </w:rPr>
              <w:t xml:space="preserve">Negative Test Conditions - method </w:t>
            </w:r>
            <w:proofErr w:type="spellStart"/>
            <w:r w:rsidRPr="00773D17">
              <w:rPr>
                <w:rFonts w:cs="Arial"/>
                <w:b/>
                <w:szCs w:val="24"/>
              </w:rPr>
              <w:t>testPerimeterOfTriangle_Negative</w:t>
            </w:r>
            <w:proofErr w:type="spellEnd"/>
            <w:r w:rsidRPr="00773D17">
              <w:rPr>
                <w:rFonts w:cs="Arial"/>
                <w:b/>
                <w:szCs w:val="24"/>
              </w:rPr>
              <w:t>()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First side length is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GC.UT.TS.002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GC.UT.TC.004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(0,5,7)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Second side length is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GC.UT.TC.005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(4,0,7)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GC.UT.TC.006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(4,5,0)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773D17" w:rsidTr="008977E0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less than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GC.UT.TC.007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(4,5,-7)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516082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Default="00B8010B" w:rsidP="00516082">
            <w:pPr>
              <w:widowControl/>
              <w:rPr>
                <w:rFonts w:cs="Arial"/>
                <w:szCs w:val="22"/>
              </w:rPr>
            </w:pPr>
          </w:p>
          <w:p w:rsidR="00B8010B" w:rsidRDefault="00B8010B" w:rsidP="00516082">
            <w:pPr>
              <w:widowControl/>
              <w:rPr>
                <w:rFonts w:cs="Arial"/>
                <w:szCs w:val="22"/>
              </w:rPr>
            </w:pPr>
          </w:p>
          <w:p w:rsidR="00B8010B" w:rsidRPr="005343AB" w:rsidRDefault="00B8010B" w:rsidP="00516082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516082" w:rsidTr="00B404EE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lastRenderedPageBreak/>
              <w:t>Description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773D17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 xml:space="preserve">Exception Test Conditions </w:t>
            </w:r>
            <w:r w:rsidRPr="00773D17">
              <w:rPr>
                <w:rFonts w:cs="Arial"/>
                <w:b/>
                <w:szCs w:val="24"/>
              </w:rPr>
              <w:t xml:space="preserve">- method </w:t>
            </w:r>
            <w:proofErr w:type="spellStart"/>
            <w:r w:rsidRPr="00773D17">
              <w:rPr>
                <w:rFonts w:cs="Arial"/>
                <w:b/>
                <w:szCs w:val="24"/>
              </w:rPr>
              <w:t>testPerimeterOfTriangle_Exception</w:t>
            </w:r>
            <w:proofErr w:type="spellEnd"/>
            <w:r w:rsidRPr="00773D17">
              <w:rPr>
                <w:rFonts w:cs="Arial"/>
                <w:b/>
                <w:szCs w:val="24"/>
              </w:rPr>
              <w:t>()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First side length is more than the sum of the other two sides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GC.UT.TS.003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GC.UT.TC.002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(8,4,3)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2 and Side 3 are too small!"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Third side length equals the sum of the other two sides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GC.UT.TC.003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(4,5,9)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2 are too small!"</w:t>
            </w:r>
          </w:p>
        </w:tc>
      </w:tr>
    </w:tbl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</w:p>
    <w:p w:rsidR="00B8010B" w:rsidRPr="00773D17" w:rsidRDefault="00B8010B" w:rsidP="00773D17">
      <w:pPr>
        <w:pStyle w:val="ActivityHead"/>
      </w:pPr>
      <w:r>
        <w:br w:type="page"/>
      </w:r>
      <w:bookmarkStart w:id="82" w:name="_Toc332200579"/>
      <w:proofErr w:type="gramStart"/>
      <w:r w:rsidRPr="00773D17">
        <w:lastRenderedPageBreak/>
        <w:t>Step 4.</w:t>
      </w:r>
      <w:proofErr w:type="gramEnd"/>
      <w:r w:rsidRPr="00773D17">
        <w:t xml:space="preserve"> Create Initial Test Script</w:t>
      </w:r>
      <w:bookmarkEnd w:id="82"/>
      <w:r w:rsidRPr="00773D17"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By following the steps (and the pictures) in </w:t>
      </w:r>
      <w:r w:rsidRPr="00773D17">
        <w:rPr>
          <w:rFonts w:cs="Arial"/>
          <w:b/>
          <w:szCs w:val="24"/>
        </w:rPr>
        <w:t>Part 2 Creating a J-Unit Test Case</w:t>
      </w:r>
      <w:r w:rsidRPr="00773D17">
        <w:rPr>
          <w:rFonts w:cs="Arial"/>
          <w:szCs w:val="24"/>
        </w:rPr>
        <w:t xml:space="preserve"> above and in particular:</w:t>
      </w:r>
    </w:p>
    <w:p w:rsidR="00B8010B" w:rsidRPr="00773D17" w:rsidRDefault="00B8010B" w:rsidP="00773D17">
      <w:pPr>
        <w:widowControl/>
        <w:numPr>
          <w:ilvl w:val="0"/>
          <w:numId w:val="28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Name of new </w:t>
      </w:r>
      <w:proofErr w:type="spellStart"/>
      <w:r w:rsidRPr="00773D17">
        <w:rPr>
          <w:rFonts w:cs="Arial"/>
          <w:szCs w:val="24"/>
        </w:rPr>
        <w:t>JUnit</w:t>
      </w:r>
      <w:proofErr w:type="spellEnd"/>
      <w:r w:rsidRPr="00773D17">
        <w:rPr>
          <w:rFonts w:cs="Arial"/>
          <w:szCs w:val="24"/>
        </w:rPr>
        <w:t xml:space="preserve"> Test Case:</w:t>
      </w:r>
      <w:r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GeometryCalcTest</w:t>
      </w:r>
      <w:proofErr w:type="spellEnd"/>
    </w:p>
    <w:p w:rsidR="00B8010B" w:rsidRPr="00773D17" w:rsidRDefault="00B8010B" w:rsidP="00773D17">
      <w:pPr>
        <w:widowControl/>
        <w:numPr>
          <w:ilvl w:val="0"/>
          <w:numId w:val="28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Method stubs to create: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De-Select </w:t>
      </w:r>
      <w:proofErr w:type="spellStart"/>
      <w:r w:rsidRPr="00773D17">
        <w:rPr>
          <w:rFonts w:cs="Arial"/>
          <w:szCs w:val="24"/>
        </w:rPr>
        <w:t>setUp</w:t>
      </w:r>
      <w:proofErr w:type="spellEnd"/>
      <w:r w:rsidRPr="00773D17">
        <w:rPr>
          <w:rFonts w:cs="Arial"/>
          <w:szCs w:val="24"/>
        </w:rPr>
        <w:t xml:space="preserve">() and </w:t>
      </w:r>
      <w:proofErr w:type="spellStart"/>
      <w:r w:rsidRPr="00773D17">
        <w:rPr>
          <w:rFonts w:cs="Arial"/>
          <w:szCs w:val="24"/>
        </w:rPr>
        <w:t>tearDown</w:t>
      </w:r>
      <w:proofErr w:type="spellEnd"/>
      <w:r w:rsidRPr="00773D17">
        <w:rPr>
          <w:rFonts w:cs="Arial"/>
          <w:szCs w:val="24"/>
        </w:rPr>
        <w:t>()</w:t>
      </w:r>
    </w:p>
    <w:p w:rsidR="00B8010B" w:rsidRPr="00773D17" w:rsidRDefault="00B8010B" w:rsidP="00773D17">
      <w:pPr>
        <w:widowControl/>
        <w:numPr>
          <w:ilvl w:val="0"/>
          <w:numId w:val="28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Test Methods – Choose method </w:t>
      </w:r>
      <w:proofErr w:type="spellStart"/>
      <w:r w:rsidRPr="00773D17">
        <w:rPr>
          <w:rFonts w:cs="Arial"/>
          <w:szCs w:val="24"/>
        </w:rPr>
        <w:t>PerimeterOfTriangle</w:t>
      </w:r>
      <w:proofErr w:type="spellEnd"/>
      <w:r w:rsidRPr="00773D17">
        <w:rPr>
          <w:rFonts w:cs="Arial"/>
          <w:szCs w:val="24"/>
        </w:rPr>
        <w:t xml:space="preserve">() under class </w:t>
      </w:r>
      <w:proofErr w:type="spellStart"/>
      <w:r w:rsidRPr="00773D17">
        <w:rPr>
          <w:rFonts w:cs="Arial"/>
          <w:szCs w:val="24"/>
        </w:rPr>
        <w:t>GeometryCalc</w:t>
      </w:r>
      <w:proofErr w:type="spellEnd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proofErr w:type="gramStart"/>
      <w:r w:rsidRPr="00773D17">
        <w:rPr>
          <w:rFonts w:cs="Arial"/>
          <w:szCs w:val="24"/>
        </w:rPr>
        <w:t>the</w:t>
      </w:r>
      <w:proofErr w:type="gramEnd"/>
      <w:r w:rsidRPr="00773D17">
        <w:rPr>
          <w:rFonts w:cs="Arial"/>
          <w:szCs w:val="24"/>
        </w:rPr>
        <w:t xml:space="preserve"> following code is created when finishing the J-Unit New Test Case wizard: 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package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com.accenture.tdf.businesstier.entity</w:t>
      </w:r>
      <w:proofErr w:type="spellEnd"/>
      <w:r w:rsidRPr="00773D17">
        <w:rPr>
          <w:rFonts w:cs="Arial"/>
          <w:color w:val="000000"/>
          <w:szCs w:val="24"/>
        </w:rPr>
        <w:t xml:space="preserve">; 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org.junit.Assert</w:t>
      </w:r>
      <w:proofErr w:type="spellEnd"/>
      <w:r w:rsidRPr="00773D17">
        <w:rPr>
          <w:rFonts w:cs="Arial"/>
          <w:color w:val="000000"/>
          <w:szCs w:val="24"/>
        </w:rPr>
        <w:t>.*;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org.junit.Test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class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GeometryCalcTest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pStyle w:val="ActivityHead"/>
      </w:pPr>
      <w:r>
        <w:br w:type="page"/>
      </w:r>
      <w:bookmarkStart w:id="83" w:name="_Toc332200580"/>
      <w:proofErr w:type="gramStart"/>
      <w:r w:rsidRPr="00773D17">
        <w:lastRenderedPageBreak/>
        <w:t>Step 5.</w:t>
      </w:r>
      <w:proofErr w:type="gramEnd"/>
      <w:r w:rsidRPr="00773D17">
        <w:t xml:space="preserve"> Update Test Script – Create Methods and Code</w:t>
      </w:r>
      <w:bookmarkEnd w:id="83"/>
    </w:p>
    <w:p w:rsidR="00B8010B" w:rsidRPr="00773D17" w:rsidRDefault="00B8010B" w:rsidP="00773D17">
      <w:pPr>
        <w:widowControl/>
        <w:numPr>
          <w:ilvl w:val="0"/>
          <w:numId w:val="7"/>
        </w:numPr>
        <w:tabs>
          <w:tab w:val="clear" w:pos="1800"/>
          <w:tab w:val="num" w:pos="360"/>
        </w:tabs>
        <w:spacing w:after="200" w:line="276" w:lineRule="auto"/>
        <w:ind w:left="0" w:firstLine="0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For each method that is </w:t>
      </w:r>
      <w:proofErr w:type="gramStart"/>
      <w:r w:rsidRPr="00773D17">
        <w:rPr>
          <w:rFonts w:cs="Arial"/>
          <w:szCs w:val="24"/>
        </w:rPr>
        <w:t xml:space="preserve">defined 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in</w:t>
      </w:r>
      <w:proofErr w:type="gramEnd"/>
      <w:r w:rsidRPr="00773D17">
        <w:rPr>
          <w:rFonts w:cs="Arial"/>
          <w:szCs w:val="24"/>
        </w:rPr>
        <w:t xml:space="preserve"> the table above, we will create the test method 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in the class.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Each test method also must have </w:t>
      </w:r>
      <w:proofErr w:type="gramStart"/>
      <w:r w:rsidRPr="00773D17">
        <w:rPr>
          <w:rFonts w:cs="Arial"/>
          <w:szCs w:val="24"/>
        </w:rPr>
        <w:t>a</w:t>
      </w:r>
      <w:r>
        <w:rPr>
          <w:rFonts w:cs="Arial"/>
          <w:szCs w:val="24"/>
        </w:rPr>
        <w:t>n</w:t>
      </w:r>
      <w:proofErr w:type="gramEnd"/>
      <w:r w:rsidRPr="00773D17">
        <w:rPr>
          <w:rFonts w:cs="Arial"/>
          <w:szCs w:val="24"/>
        </w:rPr>
        <w:t xml:space="preserve"> ‘@Test’ annotation on the line before it (this tells J-Unit to run the test during execution).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package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com.accenture.tdf.businesstier.entity</w:t>
      </w:r>
      <w:proofErr w:type="spellEnd"/>
      <w:r w:rsidRPr="00773D17">
        <w:rPr>
          <w:rFonts w:cs="Arial"/>
          <w:color w:val="000000"/>
          <w:szCs w:val="24"/>
        </w:rPr>
        <w:t xml:space="preserve">; 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org.junit.Assert</w:t>
      </w:r>
      <w:proofErr w:type="spellEnd"/>
      <w:r w:rsidRPr="00773D17">
        <w:rPr>
          <w:rFonts w:cs="Arial"/>
          <w:color w:val="000000"/>
          <w:szCs w:val="24"/>
        </w:rPr>
        <w:t>.*;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org.junit.Test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class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GeometryCalcTest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testPerimeterOfTriangle_Positive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testPerimeterOfTriangle_Negative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testPerimeterOfTriangle_Exception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color w:val="000000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When adding code to your test scripts here are some recommendations:</w:t>
      </w:r>
    </w:p>
    <w:p w:rsidR="00B8010B" w:rsidRPr="00773D17" w:rsidRDefault="00B8010B" w:rsidP="005060B8">
      <w:pPr>
        <w:numPr>
          <w:ilvl w:val="0"/>
          <w:numId w:val="16"/>
        </w:numPr>
        <w:tabs>
          <w:tab w:val="clear" w:pos="2112"/>
          <w:tab w:val="left" w:pos="360"/>
        </w:tabs>
        <w:ind w:left="360"/>
      </w:pPr>
      <w:r w:rsidRPr="00773D17">
        <w:t>Define a local variable to hold complex or frequently occurring expected results</w:t>
      </w:r>
      <w: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Add comments to document what test condition</w:t>
      </w:r>
      <w:r>
        <w:rPr>
          <w:rFonts w:cs="Arial"/>
          <w:szCs w:val="24"/>
        </w:rPr>
        <w:t>s</w:t>
      </w:r>
      <w:r w:rsidRPr="00773D17">
        <w:rPr>
          <w:rFonts w:cs="Arial"/>
          <w:szCs w:val="24"/>
        </w:rPr>
        <w:t xml:space="preserve"> are </w:t>
      </w:r>
      <w:proofErr w:type="gramStart"/>
      <w:r w:rsidRPr="00773D17">
        <w:rPr>
          <w:rFonts w:cs="Arial"/>
          <w:szCs w:val="24"/>
        </w:rPr>
        <w:t>being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 tested</w:t>
      </w:r>
      <w:proofErr w:type="gramEnd"/>
      <w:r w:rsidRPr="00773D17">
        <w:rPr>
          <w:rFonts w:cs="Arial"/>
          <w:szCs w:val="24"/>
        </w:rPr>
        <w:t xml:space="preserve"> by the assertion</w:t>
      </w:r>
      <w:r>
        <w:rPr>
          <w:rFonts w:cs="Arial"/>
          <w:szCs w:val="24"/>
        </w:rP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When comparing results for positive or negative test cases, use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methods to call the method to be tested with the inputs in the test condition and compare to the expected result</w:t>
      </w:r>
      <w:r>
        <w:rPr>
          <w:rFonts w:cs="Arial"/>
          <w:szCs w:val="24"/>
        </w:rP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When comparing results for exception test cases, put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methods inside try-catch blocks.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Make sure in the exception block you are comparing </w:t>
      </w:r>
      <w:r>
        <w:rPr>
          <w:rFonts w:cs="Arial"/>
          <w:szCs w:val="24"/>
        </w:rPr>
        <w:t>an</w:t>
      </w:r>
      <w:r w:rsidRPr="00773D17">
        <w:rPr>
          <w:rFonts w:cs="Arial"/>
          <w:szCs w:val="24"/>
        </w:rPr>
        <w:t xml:space="preserve"> attribute using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methods (e.g. the message in the exception object)</w:t>
      </w:r>
      <w:r>
        <w:rPr>
          <w:rFonts w:cs="Arial"/>
          <w:szCs w:val="24"/>
        </w:rP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To check if the exception is not thrown, consider putting a fail statement or an </w:t>
      </w:r>
      <w:proofErr w:type="spellStart"/>
      <w:proofErr w:type="gramStart"/>
      <w:r w:rsidRPr="00773D17">
        <w:rPr>
          <w:rFonts w:cs="Arial"/>
          <w:szCs w:val="24"/>
        </w:rPr>
        <w:t>AssertEquals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statement that forces a failure and displays a message that the exception was not thrown.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>So following the recommendations above, here is a sample solution: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package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com.accenture.tdf.businesstier.entity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org.junit.Assert</w:t>
      </w:r>
      <w:proofErr w:type="spellEnd"/>
      <w:r w:rsidRPr="00773D17">
        <w:rPr>
          <w:rFonts w:cs="Arial"/>
          <w:color w:val="000000"/>
          <w:szCs w:val="24"/>
        </w:rPr>
        <w:t>.*;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org.junit.Test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class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GeometryCalcTest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testPerimeterOfTriangle_Positive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GC.UT.TC.001: Calculate the </w:t>
      </w:r>
      <w:r w:rsidRPr="00773D17">
        <w:rPr>
          <w:rFonts w:cs="Arial"/>
          <w:color w:val="3F7F5F"/>
          <w:szCs w:val="24"/>
          <w:u w:val="single"/>
        </w:rPr>
        <w:t>perimeter</w:t>
      </w:r>
      <w:r w:rsidRPr="00773D17">
        <w:rPr>
          <w:rFonts w:cs="Arial"/>
          <w:color w:val="3F7F5F"/>
          <w:szCs w:val="24"/>
        </w:rPr>
        <w:t xml:space="preserve"> of a valid triangle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5, 7), 16);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testPerimeterOfTriangle_Negative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proofErr w:type="gramEnd"/>
      <w:r w:rsidRPr="00773D17">
        <w:rPr>
          <w:rFonts w:cs="Arial"/>
          <w:color w:val="000000"/>
          <w:szCs w:val="24"/>
        </w:rPr>
        <w:t xml:space="preserve"> ERROR_CODE = 0;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GC.UT.TC.004: First side is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(0, 5, 7),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GC.UT.TC.005: Second side is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0, 7),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color w:val="000000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GC.UT.TC.006: Third side is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5, 0),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color w:val="000000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GC.UT.TC.007: Third side is negative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5, -7),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testPerimeterOfTriangle_Exception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sideOneTooLongMessage</w:t>
      </w:r>
      <w:proofErr w:type="spellEnd"/>
      <w:r w:rsidRPr="00773D17">
        <w:rPr>
          <w:rFonts w:cs="Arial"/>
          <w:color w:val="000000"/>
          <w:szCs w:val="24"/>
        </w:rPr>
        <w:t xml:space="preserve"> =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gramStart"/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>(</w:t>
      </w:r>
      <w:proofErr w:type="gramEnd"/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2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sideTwoTooLongMessage</w:t>
      </w:r>
      <w:proofErr w:type="spellEnd"/>
      <w:r w:rsidRPr="00773D17">
        <w:rPr>
          <w:rFonts w:cs="Arial"/>
          <w:color w:val="000000"/>
          <w:szCs w:val="24"/>
        </w:rPr>
        <w:t xml:space="preserve"> =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gramStart"/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>(</w:t>
      </w:r>
      <w:proofErr w:type="gramEnd"/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sideThreeTooLongMessage</w:t>
      </w:r>
      <w:proofErr w:type="spellEnd"/>
      <w:r w:rsidRPr="00773D17">
        <w:rPr>
          <w:rFonts w:cs="Arial"/>
          <w:color w:val="000000"/>
          <w:szCs w:val="24"/>
        </w:rPr>
        <w:t xml:space="preserve"> =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gramStart"/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>(</w:t>
      </w:r>
      <w:proofErr w:type="gramEnd"/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2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try</w:t>
      </w:r>
      <w:proofErr w:type="gram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GC.UT.TC.002:</w:t>
      </w:r>
      <w:r>
        <w:rPr>
          <w:rFonts w:cs="Arial"/>
          <w:color w:val="3F7F5F"/>
          <w:szCs w:val="24"/>
        </w:rPr>
        <w:t xml:space="preserve"> </w:t>
      </w:r>
      <w:r w:rsidRPr="00773D17">
        <w:rPr>
          <w:rFonts w:cs="Arial"/>
          <w:color w:val="3F7F5F"/>
          <w:szCs w:val="24"/>
        </w:rPr>
        <w:t>Side 1 too long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000000"/>
          <w:szCs w:val="24"/>
        </w:rPr>
        <w:t>8, 4, 3);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lastRenderedPageBreak/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"The Exception was not thrown that side 1 was too long!"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 xml:space="preserve">} </w:t>
      </w:r>
      <w:r w:rsidRPr="00773D17">
        <w:rPr>
          <w:rFonts w:cs="Arial"/>
          <w:b/>
          <w:bCs/>
          <w:color w:val="7F0055"/>
          <w:szCs w:val="24"/>
        </w:rPr>
        <w:t>catch</w:t>
      </w:r>
      <w:r w:rsidRPr="00773D17">
        <w:rPr>
          <w:rFonts w:cs="Arial"/>
          <w:color w:val="000000"/>
          <w:szCs w:val="24"/>
        </w:rPr>
        <w:t xml:space="preserve"> (Exception ex)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</w:t>
      </w:r>
      <w:proofErr w:type="gramStart"/>
      <w:r w:rsidRPr="00773D17">
        <w:rPr>
          <w:rFonts w:cs="Arial"/>
          <w:color w:val="3F7F5F"/>
          <w:szCs w:val="24"/>
        </w:rPr>
        <w:t>Checking</w:t>
      </w:r>
      <w:proofErr w:type="gramEnd"/>
      <w:r w:rsidRPr="00773D17">
        <w:rPr>
          <w:rFonts w:cs="Arial"/>
          <w:color w:val="3F7F5F"/>
          <w:szCs w:val="24"/>
        </w:rPr>
        <w:t xml:space="preserve"> the message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ex.getMessage</w:t>
      </w:r>
      <w:proofErr w:type="spellEnd"/>
      <w:r w:rsidRPr="00773D17">
        <w:rPr>
          <w:rFonts w:cs="Arial"/>
          <w:color w:val="000000"/>
          <w:szCs w:val="24"/>
        </w:rPr>
        <w:t xml:space="preserve">(), </w:t>
      </w:r>
      <w:proofErr w:type="spellStart"/>
      <w:r w:rsidRPr="00773D17">
        <w:rPr>
          <w:rFonts w:cs="Arial"/>
          <w:color w:val="000000"/>
          <w:szCs w:val="24"/>
        </w:rPr>
        <w:t>sideOneTooLongMessage</w:t>
      </w:r>
      <w:proofErr w:type="spellEnd"/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try</w:t>
      </w:r>
      <w:proofErr w:type="gram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GC.UT.TC.003: Side 3 too long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000000"/>
          <w:szCs w:val="24"/>
        </w:rPr>
        <w:t>2, 4, 6);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"The Exception was not thrown that side 3 was too long!"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 xml:space="preserve">} </w:t>
      </w:r>
      <w:r w:rsidRPr="00773D17">
        <w:rPr>
          <w:rFonts w:cs="Arial"/>
          <w:b/>
          <w:bCs/>
          <w:color w:val="7F0055"/>
          <w:szCs w:val="24"/>
        </w:rPr>
        <w:t>catch</w:t>
      </w:r>
      <w:r w:rsidRPr="00773D17">
        <w:rPr>
          <w:rFonts w:cs="Arial"/>
          <w:color w:val="000000"/>
          <w:szCs w:val="24"/>
        </w:rPr>
        <w:t xml:space="preserve"> (Exception ex)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</w:t>
      </w:r>
      <w:proofErr w:type="gramStart"/>
      <w:r w:rsidRPr="00773D17">
        <w:rPr>
          <w:rFonts w:cs="Arial"/>
          <w:color w:val="3F7F5F"/>
          <w:szCs w:val="24"/>
        </w:rPr>
        <w:t>Checking</w:t>
      </w:r>
      <w:proofErr w:type="gramEnd"/>
      <w:r w:rsidRPr="00773D17">
        <w:rPr>
          <w:rFonts w:cs="Arial"/>
          <w:color w:val="3F7F5F"/>
          <w:szCs w:val="24"/>
        </w:rPr>
        <w:t xml:space="preserve"> the message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ex.getMessage</w:t>
      </w:r>
      <w:proofErr w:type="spellEnd"/>
      <w:r w:rsidRPr="00773D17">
        <w:rPr>
          <w:rFonts w:cs="Arial"/>
          <w:color w:val="000000"/>
          <w:szCs w:val="24"/>
        </w:rPr>
        <w:t xml:space="preserve">(), </w:t>
      </w:r>
      <w:proofErr w:type="spellStart"/>
      <w:r w:rsidRPr="00773D17">
        <w:rPr>
          <w:rFonts w:cs="Arial"/>
          <w:color w:val="000000"/>
          <w:szCs w:val="24"/>
        </w:rPr>
        <w:t>sideThreeTooLongMessage</w:t>
      </w:r>
      <w:proofErr w:type="spellEnd"/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pStyle w:val="ActivityHead"/>
      </w:pPr>
      <w:r>
        <w:br w:type="page"/>
      </w:r>
      <w:bookmarkStart w:id="84" w:name="_Toc332200581"/>
      <w:r w:rsidRPr="00773D17">
        <w:lastRenderedPageBreak/>
        <w:t>Code under Test</w:t>
      </w:r>
      <w:bookmarkEnd w:id="84"/>
      <w:r w:rsidRPr="00773D17"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Here is the code that we need to test.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This code has defects that are </w:t>
      </w:r>
      <w:r w:rsidRPr="00773D17">
        <w:rPr>
          <w:rFonts w:cs="Arial"/>
          <w:szCs w:val="24"/>
          <w:highlight w:val="lightGray"/>
        </w:rPr>
        <w:t>highlighted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side1, 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side2, 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side3)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throws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Check sides of a triangle are positive values greater than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(side1 &lt;= 0 || side2 &lt;= 0 || </w:t>
      </w:r>
      <w:r w:rsidRPr="00773D17">
        <w:rPr>
          <w:rFonts w:cs="Arial"/>
          <w:color w:val="000000"/>
          <w:szCs w:val="24"/>
          <w:highlight w:val="lightGray"/>
        </w:rPr>
        <w:t>side3 &gt;= 0</w:t>
      </w:r>
      <w:r w:rsidRPr="00773D17">
        <w:rPr>
          <w:rFonts w:cs="Arial"/>
          <w:color w:val="000000"/>
          <w:szCs w:val="24"/>
        </w:rPr>
        <w:t>) {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sym w:font="Wingdings" w:char="F0E7"/>
      </w:r>
      <w:r w:rsidRPr="00773D17">
        <w:rPr>
          <w:rFonts w:cs="Arial"/>
          <w:color w:val="000000"/>
          <w:szCs w:val="24"/>
        </w:rPr>
        <w:t xml:space="preserve"> Wrong symbol!! Should be ‘&lt;=’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color w:val="000000"/>
          <w:szCs w:val="24"/>
        </w:rPr>
        <w:t>System.</w:t>
      </w:r>
      <w:r w:rsidRPr="00773D17">
        <w:rPr>
          <w:rFonts w:cs="Arial"/>
          <w:i/>
          <w:iCs/>
          <w:color w:val="0000C0"/>
          <w:szCs w:val="24"/>
        </w:rPr>
        <w:t>out</w:t>
      </w:r>
      <w:r w:rsidRPr="00773D17">
        <w:rPr>
          <w:rFonts w:cs="Arial"/>
          <w:color w:val="000000"/>
          <w:szCs w:val="24"/>
        </w:rPr>
        <w:t>.println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"ERROR! One or more sides not greater than zero!"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return</w:t>
      </w:r>
      <w:proofErr w:type="gramEnd"/>
      <w:r w:rsidRPr="00773D17">
        <w:rPr>
          <w:rFonts w:cs="Arial"/>
          <w:color w:val="000000"/>
          <w:szCs w:val="24"/>
        </w:rPr>
        <w:t xml:space="preserve"> 0;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Check the rules of the triangle inequality theorem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(side1 + side2 &lt;= side3)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>(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2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(side2 + side3 </w:t>
      </w:r>
      <w:r w:rsidRPr="00773D17">
        <w:rPr>
          <w:rFonts w:cs="Arial"/>
          <w:color w:val="000000"/>
          <w:szCs w:val="24"/>
          <w:highlight w:val="lightGray"/>
        </w:rPr>
        <w:t>&lt;= side3</w:t>
      </w:r>
      <w:r w:rsidRPr="00773D17">
        <w:rPr>
          <w:rFonts w:cs="Arial"/>
          <w:color w:val="000000"/>
          <w:szCs w:val="24"/>
        </w:rPr>
        <w:t>)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sym w:font="Wingdings" w:char="F0E7"/>
      </w:r>
      <w:r w:rsidRPr="00773D17">
        <w:rPr>
          <w:rFonts w:cs="Arial"/>
          <w:color w:val="000000"/>
          <w:szCs w:val="24"/>
        </w:rPr>
        <w:t xml:space="preserve"> Copy/paste mistake!!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t>Should be side1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>(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2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(side1 + side3 &lt;= side2)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>(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It's a valid triangle, calculate </w:t>
      </w:r>
      <w:r w:rsidRPr="00773D17">
        <w:rPr>
          <w:rFonts w:cs="Arial"/>
          <w:color w:val="3F7F5F"/>
          <w:szCs w:val="24"/>
          <w:u w:val="single"/>
        </w:rPr>
        <w:t>perimeter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return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  <w:highlight w:val="lightGray"/>
        </w:rPr>
        <w:t>side1 - side2</w:t>
      </w:r>
      <w:r w:rsidRPr="00773D17">
        <w:rPr>
          <w:rFonts w:cs="Arial"/>
          <w:color w:val="000000"/>
          <w:szCs w:val="24"/>
        </w:rPr>
        <w:t xml:space="preserve"> + side3;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sym w:font="Wingdings" w:char="F0E7"/>
      </w:r>
      <w:r w:rsidRPr="00773D17">
        <w:rPr>
          <w:rFonts w:cs="Arial"/>
          <w:color w:val="000000"/>
          <w:szCs w:val="24"/>
        </w:rPr>
        <w:t xml:space="preserve"> Oops wrong operator should be ‘+’!!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Running the script will cause some test methods to fail in the code and some to pass (Red Bar displayed).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Click on a test that failed in the upper left and then click on the top line in the failure trace.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It will display the assert method that failed.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Correct the code and re-execute and you will see </w:t>
      </w:r>
      <w:proofErr w:type="gramStart"/>
      <w:r w:rsidRPr="00773D17">
        <w:rPr>
          <w:rFonts w:cs="Arial"/>
          <w:szCs w:val="24"/>
        </w:rPr>
        <w:t>them</w:t>
      </w:r>
      <w:proofErr w:type="gramEnd"/>
      <w:r w:rsidRPr="00773D17">
        <w:rPr>
          <w:rFonts w:cs="Arial"/>
          <w:szCs w:val="24"/>
        </w:rPr>
        <w:t xml:space="preserve"> all pass (Green Bar displayed).</w:t>
      </w:r>
    </w:p>
    <w:p w:rsidR="00B8010B" w:rsidRPr="00773D17" w:rsidRDefault="00B8010B" w:rsidP="006844DA">
      <w:pPr>
        <w:pStyle w:val="ActivityHead"/>
      </w:pPr>
      <w:r>
        <w:rPr>
          <w:sz w:val="24"/>
          <w:szCs w:val="24"/>
        </w:rPr>
        <w:br w:type="page"/>
      </w:r>
      <w:bookmarkStart w:id="85" w:name="_Toc332200582"/>
      <w:r w:rsidRPr="00773D17">
        <w:lastRenderedPageBreak/>
        <w:t>Appendix B:</w:t>
      </w:r>
      <w:r>
        <w:t xml:space="preserve"> </w:t>
      </w:r>
      <w:r w:rsidRPr="00773D17">
        <w:t>Creating Stub Code</w:t>
      </w:r>
      <w:bookmarkEnd w:id="85"/>
    </w:p>
    <w:p w:rsidR="00B8010B" w:rsidRPr="00773D17" w:rsidRDefault="00B8010B" w:rsidP="00773D17">
      <w:pPr>
        <w:pStyle w:val="ActivityHead"/>
      </w:pPr>
      <w:bookmarkStart w:id="86" w:name="_Toc332200583"/>
      <w:r w:rsidRPr="00773D17">
        <w:t>Introduction</w:t>
      </w:r>
      <w:bookmarkEnd w:id="86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goal of this section is to review the creation of a stub code for Java classes that needs to be </w:t>
      </w:r>
      <w:r w:rsidRPr="00773D17">
        <w:rPr>
          <w:rFonts w:cs="Arial"/>
          <w:b/>
          <w:szCs w:val="24"/>
        </w:rPr>
        <w:t>unit tested.</w:t>
      </w:r>
      <w:r>
        <w:rPr>
          <w:rFonts w:cs="Arial"/>
          <w:b/>
          <w:szCs w:val="24"/>
        </w:rPr>
        <w:t xml:space="preserve"> </w:t>
      </w:r>
      <w:r w:rsidRPr="00773D17">
        <w:rPr>
          <w:rFonts w:cs="Arial"/>
          <w:szCs w:val="24"/>
        </w:rPr>
        <w:t>Remember that a unit is the lowest level component of the application software solution.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An example of a unit is a method in a Java class.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A stub is a simple implementation of a method of another class that is called by the class being (unit) tested.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For example Class </w:t>
      </w:r>
      <w:proofErr w:type="gramStart"/>
      <w:r w:rsidRPr="00773D17">
        <w:rPr>
          <w:rFonts w:cs="Arial"/>
          <w:szCs w:val="24"/>
        </w:rPr>
        <w:t>A</w:t>
      </w:r>
      <w:proofErr w:type="gramEnd"/>
      <w:r w:rsidRPr="00773D17">
        <w:rPr>
          <w:rFonts w:cs="Arial"/>
          <w:szCs w:val="24"/>
        </w:rPr>
        <w:t xml:space="preserve"> Method A is being unit tested, but it calls Class C Method B.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Method B must be stubbed to allow Method A to be unit tested effectively. This is typically done for several reasons:</w:t>
      </w:r>
    </w:p>
    <w:p w:rsidR="00B8010B" w:rsidRPr="00773D17" w:rsidRDefault="00B8010B" w:rsidP="00837EE7">
      <w:pPr>
        <w:widowControl/>
        <w:numPr>
          <w:ilvl w:val="0"/>
          <w:numId w:val="29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Unit tests are to be done in isolation (minimizing dependencies – errors limited to the class being tested)</w:t>
      </w:r>
    </w:p>
    <w:p w:rsidR="00B8010B" w:rsidRDefault="00B8010B" w:rsidP="00837EE7">
      <w:pPr>
        <w:widowControl/>
        <w:numPr>
          <w:ilvl w:val="0"/>
          <w:numId w:val="29"/>
        </w:numPr>
        <w:tabs>
          <w:tab w:val="left" w:pos="720"/>
          <w:tab w:val="left" w:pos="1080"/>
        </w:tabs>
        <w:spacing w:after="200" w:line="276" w:lineRule="auto"/>
        <w:contextualSpacing/>
        <w:rPr>
          <w:rFonts w:cs="Arial"/>
          <w:szCs w:val="24"/>
        </w:rPr>
      </w:pPr>
      <w:r w:rsidRPr="00837EE7">
        <w:rPr>
          <w:rFonts w:cs="Arial"/>
          <w:szCs w:val="24"/>
        </w:rPr>
        <w:t xml:space="preserve">Classes are typically implemented by multiple developers, and using stubs allows one to test without waiting for </w:t>
      </w:r>
      <w:r>
        <w:rPr>
          <w:rFonts w:cs="Arial"/>
          <w:szCs w:val="24"/>
        </w:rPr>
        <w:t>other classes to be implemented.</w:t>
      </w:r>
    </w:p>
    <w:p w:rsidR="00B8010B" w:rsidRPr="00837EE7" w:rsidRDefault="00B8010B" w:rsidP="00837EE7">
      <w:pPr>
        <w:widowControl/>
        <w:tabs>
          <w:tab w:val="left" w:pos="720"/>
          <w:tab w:val="left" w:pos="1080"/>
        </w:tabs>
        <w:spacing w:after="200" w:line="276" w:lineRule="auto"/>
        <w:ind w:left="720"/>
        <w:contextualSpacing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emphasis in stubs is </w:t>
      </w:r>
      <w:r w:rsidRPr="00773D17">
        <w:rPr>
          <w:rFonts w:cs="Arial"/>
          <w:b/>
          <w:szCs w:val="24"/>
        </w:rPr>
        <w:t>simplicity</w:t>
      </w:r>
      <w:r w:rsidRPr="00773D17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Minimal code should be used when creating stubs for unit testing.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The following steps will explain how to create stub code.</w:t>
      </w:r>
    </w:p>
    <w:p w:rsidR="00B8010B" w:rsidRPr="00773D17" w:rsidRDefault="00B8010B" w:rsidP="00773D17">
      <w:pPr>
        <w:pStyle w:val="ActivityHead"/>
      </w:pPr>
      <w:bookmarkStart w:id="87" w:name="_Toc332200584"/>
      <w:r w:rsidRPr="00773D17">
        <w:t>Class under Test</w:t>
      </w:r>
      <w:bookmarkEnd w:id="87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Let’s say you are a developer on a project for an airline carrier client. You implemented a class method </w:t>
      </w:r>
      <w:proofErr w:type="spellStart"/>
      <w:proofErr w:type="gramStart"/>
      <w:r w:rsidRPr="00773D17">
        <w:rPr>
          <w:rFonts w:cs="Arial"/>
          <w:szCs w:val="24"/>
        </w:rPr>
        <w:t>checkFlightItinerary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char option) that takes user profile information and finds the current flight being taken by the user and provides a real-time status on the upcoming flights.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This method uses, depending on the type of data the user wishes to provide the system, one of the following methods to get the user profile:</w:t>
      </w:r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public </w:t>
      </w:r>
      <w:proofErr w:type="spellStart"/>
      <w:r w:rsidRPr="00773D17">
        <w:rPr>
          <w:rFonts w:cs="Arial"/>
          <w:szCs w:val="24"/>
        </w:rPr>
        <w:t>boolean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>(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taxID</w:t>
      </w:r>
      <w:proofErr w:type="spellEnd"/>
      <w:r w:rsidRPr="00773D17">
        <w:rPr>
          <w:rFonts w:cs="Arial"/>
          <w:szCs w:val="24"/>
        </w:rPr>
        <w:t xml:space="preserve">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public </w:t>
      </w:r>
      <w:proofErr w:type="spellStart"/>
      <w:r w:rsidRPr="00773D17">
        <w:rPr>
          <w:rFonts w:cs="Arial"/>
          <w:szCs w:val="24"/>
        </w:rPr>
        <w:t>boolean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 xml:space="preserve"> (String username, String password 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  <w:tab w:val="left" w:pos="108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public </w:t>
      </w:r>
      <w:proofErr w:type="spellStart"/>
      <w:r w:rsidRPr="00773D17">
        <w:rPr>
          <w:rFonts w:cs="Arial"/>
          <w:szCs w:val="24"/>
        </w:rPr>
        <w:t>boolean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UserInfo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userinfo</w:t>
      </w:r>
      <w:proofErr w:type="spellEnd"/>
      <w:r w:rsidRPr="00773D17">
        <w:rPr>
          <w:rFonts w:cs="Arial"/>
          <w:szCs w:val="24"/>
        </w:rPr>
        <w:t xml:space="preserve">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public &lt;</w:t>
      </w:r>
      <w:proofErr w:type="spellStart"/>
      <w:r w:rsidRPr="00773D17">
        <w:rPr>
          <w:rFonts w:cs="Arial"/>
          <w:szCs w:val="24"/>
        </w:rPr>
        <w:t>ArrayList</w:t>
      </w:r>
      <w:proofErr w:type="spellEnd"/>
      <w:r w:rsidRPr="00773D17">
        <w:rPr>
          <w:rFonts w:cs="Arial"/>
          <w:szCs w:val="24"/>
        </w:rPr>
        <w:t xml:space="preserve">&gt; Profile </w:t>
      </w:r>
      <w:proofErr w:type="spellStart"/>
      <w:r w:rsidRPr="00773D17">
        <w:rPr>
          <w:rFonts w:cs="Arial"/>
          <w:szCs w:val="24"/>
        </w:rPr>
        <w:t>findAllUserProfiles</w:t>
      </w:r>
      <w:proofErr w:type="spellEnd"/>
      <w:r w:rsidRPr="00773D17">
        <w:rPr>
          <w:rFonts w:cs="Arial"/>
          <w:szCs w:val="24"/>
        </w:rPr>
        <w:t xml:space="preserve"> ()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These methods are in a class being implemented by another developer.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You want to test your</w:t>
      </w:r>
      <w:r>
        <w:rPr>
          <w:rFonts w:cs="Arial"/>
          <w:szCs w:val="24"/>
        </w:rPr>
        <w:t xml:space="preserve"> </w:t>
      </w:r>
      <w:proofErr w:type="spellStart"/>
      <w:proofErr w:type="gramStart"/>
      <w:r w:rsidRPr="00773D17">
        <w:rPr>
          <w:rFonts w:cs="Arial"/>
          <w:szCs w:val="24"/>
        </w:rPr>
        <w:t>checkFlightItinerary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char option) implementation in isolation so you need to create stubs for each of these methods when they are called.</w:t>
      </w:r>
    </w:p>
    <w:p w:rsidR="00B8010B" w:rsidRPr="00773D17" w:rsidRDefault="00B8010B" w:rsidP="00773D17">
      <w:pPr>
        <w:pStyle w:val="ActivityHead"/>
      </w:pPr>
      <w:bookmarkStart w:id="88" w:name="_Toc332200585"/>
      <w:r w:rsidRPr="00773D17">
        <w:lastRenderedPageBreak/>
        <w:t>Create Stub Code</w:t>
      </w:r>
      <w:bookmarkEnd w:id="88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first task is to review the detail design for the method(s) being called that need to be </w:t>
      </w:r>
      <w:proofErr w:type="gramStart"/>
      <w:r>
        <w:rPr>
          <w:rFonts w:cs="Arial"/>
          <w:szCs w:val="24"/>
        </w:rPr>
        <w:t>‘</w:t>
      </w:r>
      <w:r w:rsidRPr="00773D17">
        <w:rPr>
          <w:rFonts w:cs="Arial"/>
          <w:szCs w:val="24"/>
        </w:rPr>
        <w:t>stubbed</w:t>
      </w:r>
      <w:r>
        <w:rPr>
          <w:rFonts w:cs="Arial"/>
          <w:szCs w:val="24"/>
        </w:rPr>
        <w:t>’</w:t>
      </w:r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 xml:space="preserve">e.g.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findAllUserProfiles</w:t>
      </w:r>
      <w:proofErr w:type="spellEnd"/>
      <w:r w:rsidRPr="00773D17">
        <w:rPr>
          <w:rFonts w:cs="Arial"/>
          <w:szCs w:val="24"/>
        </w:rPr>
        <w:t>)</w:t>
      </w:r>
      <w:r>
        <w:rPr>
          <w:rFonts w:cs="Arial"/>
          <w:szCs w:val="24"/>
        </w:rPr>
        <w:t>.</w:t>
      </w:r>
      <w:r w:rsidRPr="00773D17">
        <w:rPr>
          <w:rFonts w:cs="Arial"/>
          <w:szCs w:val="24"/>
        </w:rPr>
        <w:t xml:space="preserve"> The questions you ask yourself when stubbing methods are:</w:t>
      </w:r>
    </w:p>
    <w:p w:rsidR="00B8010B" w:rsidRPr="00773D17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What do I need to return?</w:t>
      </w:r>
    </w:p>
    <w:p w:rsidR="00B8010B" w:rsidRPr="00773D17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Can the method throw exceptions?</w:t>
      </w:r>
    </w:p>
    <w:p w:rsidR="00B8010B" w:rsidRPr="00773D17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What parameters do I have to pass?</w:t>
      </w:r>
    </w:p>
    <w:p w:rsidR="00B8010B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Is the method being called a standard Java API method?</w:t>
      </w:r>
    </w:p>
    <w:p w:rsidR="00B8010B" w:rsidRPr="00773D17" w:rsidRDefault="00B8010B" w:rsidP="00837EE7">
      <w:pPr>
        <w:widowControl/>
        <w:spacing w:after="200" w:line="276" w:lineRule="auto"/>
        <w:ind w:left="720"/>
        <w:contextualSpacing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These questions basically help you determine what input values you can provide in order to control or force the values you desire for your test.</w:t>
      </w:r>
    </w:p>
    <w:p w:rsidR="00B8010B" w:rsidRPr="00773D17" w:rsidRDefault="00B8010B" w:rsidP="00773D17">
      <w:pPr>
        <w:pStyle w:val="ActivityHead"/>
      </w:pPr>
      <w:bookmarkStart w:id="89" w:name="_Toc332200586"/>
      <w:r w:rsidRPr="00773D17">
        <w:t>Primitive Return Values</w:t>
      </w:r>
      <w:bookmarkEnd w:id="89"/>
      <w:r w:rsidRPr="00773D17"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With primitive return values, it’s important to be aware of expected values returned especially if they determine further processing in your method.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For example the following method is called: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proofErr w:type="gramStart"/>
      <w:r w:rsidRPr="00773D17">
        <w:rPr>
          <w:rFonts w:cs="Arial"/>
          <w:szCs w:val="24"/>
        </w:rPr>
        <w:t>public</w:t>
      </w:r>
      <w:proofErr w:type="gramEnd"/>
      <w:r w:rsidRPr="00773D17">
        <w:rPr>
          <w:rFonts w:cs="Arial"/>
          <w:szCs w:val="24"/>
        </w:rPr>
        <w:t xml:space="preserve"> char </w:t>
      </w:r>
      <w:proofErr w:type="spellStart"/>
      <w:r w:rsidRPr="00773D17">
        <w:rPr>
          <w:rFonts w:cs="Arial"/>
          <w:szCs w:val="24"/>
        </w:rPr>
        <w:t>changeTempUOM</w:t>
      </w:r>
      <w:proofErr w:type="spellEnd"/>
      <w:r w:rsidRPr="00773D17">
        <w:rPr>
          <w:rFonts w:cs="Arial"/>
          <w:szCs w:val="24"/>
        </w:rPr>
        <w:t>(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mode, char option)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Your code that calls </w:t>
      </w:r>
      <w:proofErr w:type="spellStart"/>
      <w:r w:rsidRPr="00773D17">
        <w:rPr>
          <w:rFonts w:cs="Arial"/>
          <w:szCs w:val="24"/>
        </w:rPr>
        <w:t>changeTempUOM</w:t>
      </w:r>
      <w:proofErr w:type="spellEnd"/>
      <w:r w:rsidRPr="00773D17">
        <w:rPr>
          <w:rFonts w:cs="Arial"/>
          <w:szCs w:val="24"/>
        </w:rPr>
        <w:t xml:space="preserve"> has logic that is dependent on seeing values of </w:t>
      </w:r>
      <w:proofErr w:type="gramStart"/>
      <w:r w:rsidRPr="00773D17">
        <w:rPr>
          <w:rFonts w:cs="Arial"/>
          <w:szCs w:val="24"/>
        </w:rPr>
        <w:t>‘C’ ,</w:t>
      </w:r>
      <w:proofErr w:type="gramEnd"/>
      <w:r w:rsidRPr="00773D17">
        <w:rPr>
          <w:rFonts w:cs="Arial"/>
          <w:szCs w:val="24"/>
        </w:rPr>
        <w:t xml:space="preserve"> ‘F’, ‘K’ and ‘X’.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So you want your stub code to return these values.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Use the parameter you have the most flexibility with to get the values you want.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Here is a way to do this (using the 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– but you can use the char variable as well):</w:t>
      </w:r>
    </w:p>
    <w:p w:rsidR="00B8010B" w:rsidRPr="00CE533D" w:rsidRDefault="00B8010B" w:rsidP="00A2284E">
      <w:pPr>
        <w:widowControl/>
        <w:spacing w:after="200" w:line="276" w:lineRule="auto"/>
        <w:rPr>
          <w:rFonts w:cs="Arial"/>
          <w:szCs w:val="24"/>
          <w:lang w:val="fr-FR"/>
        </w:rPr>
      </w:pPr>
      <w:r w:rsidRPr="00773D17">
        <w:rPr>
          <w:rFonts w:cs="Arial"/>
          <w:szCs w:val="24"/>
        </w:rPr>
        <w:tab/>
      </w:r>
      <w:r w:rsidRPr="00CE533D">
        <w:rPr>
          <w:rFonts w:cs="Arial"/>
          <w:szCs w:val="24"/>
          <w:lang w:val="fr-FR"/>
        </w:rPr>
        <w:t xml:space="preserve">public char </w:t>
      </w:r>
      <w:proofErr w:type="spellStart"/>
      <w:proofErr w:type="gramStart"/>
      <w:r w:rsidRPr="00CE533D">
        <w:rPr>
          <w:rFonts w:cs="Arial"/>
          <w:szCs w:val="24"/>
          <w:lang w:val="fr-FR"/>
        </w:rPr>
        <w:t>changeTempUOM</w:t>
      </w:r>
      <w:proofErr w:type="spellEnd"/>
      <w:r w:rsidRPr="00CE533D">
        <w:rPr>
          <w:rFonts w:cs="Arial"/>
          <w:szCs w:val="24"/>
          <w:lang w:val="fr-FR"/>
        </w:rPr>
        <w:t>(</w:t>
      </w:r>
      <w:proofErr w:type="spellStart"/>
      <w:proofErr w:type="gramEnd"/>
      <w:r w:rsidRPr="00CE533D">
        <w:rPr>
          <w:rFonts w:cs="Arial"/>
          <w:szCs w:val="24"/>
          <w:lang w:val="fr-FR"/>
        </w:rPr>
        <w:t>int</w:t>
      </w:r>
      <w:proofErr w:type="spellEnd"/>
      <w:r w:rsidRPr="00CE533D">
        <w:rPr>
          <w:rFonts w:cs="Arial"/>
          <w:szCs w:val="24"/>
          <w:lang w:val="fr-FR"/>
        </w:rPr>
        <w:t xml:space="preserve"> mode, char option)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CE533D">
        <w:rPr>
          <w:rFonts w:cs="Arial"/>
          <w:szCs w:val="24"/>
          <w:lang w:val="fr-FR"/>
        </w:rPr>
        <w:tab/>
      </w:r>
      <w:r w:rsidRPr="00CE533D">
        <w:rPr>
          <w:rFonts w:cs="Arial"/>
          <w:szCs w:val="24"/>
          <w:lang w:val="fr-FR"/>
        </w:rPr>
        <w:tab/>
      </w:r>
      <w:proofErr w:type="gramStart"/>
      <w:r w:rsidRPr="00773D17">
        <w:rPr>
          <w:rFonts w:cs="Arial"/>
          <w:szCs w:val="24"/>
        </w:rPr>
        <w:t>switch(</w:t>
      </w:r>
      <w:proofErr w:type="gramEnd"/>
      <w:r w:rsidRPr="00773D17">
        <w:rPr>
          <w:rFonts w:cs="Arial"/>
          <w:szCs w:val="24"/>
        </w:rPr>
        <w:t>mode)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1: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'C';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2: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'F';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3: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'K';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default</w:t>
      </w:r>
      <w:proofErr w:type="gramEnd"/>
      <w:r w:rsidRPr="00773D17">
        <w:rPr>
          <w:rFonts w:cs="Arial"/>
          <w:szCs w:val="24"/>
        </w:rPr>
        <w:t>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'X';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603CDC">
      <w:pPr>
        <w:widowControl/>
        <w:spacing w:after="200" w:line="276" w:lineRule="auto"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If it doesn’t matter what you return you can make your stub code as simple as</w:t>
      </w:r>
    </w:p>
    <w:p w:rsidR="00B8010B" w:rsidRPr="00CE533D" w:rsidRDefault="00B8010B" w:rsidP="00A2284E">
      <w:pPr>
        <w:widowControl/>
        <w:spacing w:after="200" w:line="276" w:lineRule="auto"/>
        <w:ind w:left="720"/>
        <w:rPr>
          <w:rFonts w:cs="Arial"/>
          <w:szCs w:val="24"/>
          <w:lang w:val="fr-FR"/>
        </w:rPr>
      </w:pPr>
      <w:r w:rsidRPr="00CE533D">
        <w:rPr>
          <w:rFonts w:cs="Arial"/>
          <w:szCs w:val="24"/>
          <w:lang w:val="fr-FR"/>
        </w:rPr>
        <w:t xml:space="preserve">public char </w:t>
      </w:r>
      <w:proofErr w:type="spellStart"/>
      <w:proofErr w:type="gramStart"/>
      <w:r w:rsidRPr="00CE533D">
        <w:rPr>
          <w:rFonts w:cs="Arial"/>
          <w:szCs w:val="24"/>
          <w:lang w:val="fr-FR"/>
        </w:rPr>
        <w:t>changeTempUOM</w:t>
      </w:r>
      <w:proofErr w:type="spellEnd"/>
      <w:r w:rsidRPr="00CE533D">
        <w:rPr>
          <w:rFonts w:cs="Arial"/>
          <w:szCs w:val="24"/>
          <w:lang w:val="fr-FR"/>
        </w:rPr>
        <w:t>(</w:t>
      </w:r>
      <w:proofErr w:type="spellStart"/>
      <w:proofErr w:type="gramEnd"/>
      <w:r w:rsidRPr="00CE533D">
        <w:rPr>
          <w:rFonts w:cs="Arial"/>
          <w:szCs w:val="24"/>
          <w:lang w:val="fr-FR"/>
        </w:rPr>
        <w:t>int</w:t>
      </w:r>
      <w:proofErr w:type="spellEnd"/>
      <w:r w:rsidRPr="00CE533D">
        <w:rPr>
          <w:rFonts w:cs="Arial"/>
          <w:szCs w:val="24"/>
          <w:lang w:val="fr-FR"/>
        </w:rPr>
        <w:t xml:space="preserve"> mode, char option) {</w:t>
      </w:r>
    </w:p>
    <w:p w:rsidR="00B8010B" w:rsidRPr="00773D17" w:rsidRDefault="00B8010B" w:rsidP="00A2284E">
      <w:pPr>
        <w:widowControl/>
        <w:spacing w:after="200" w:line="276" w:lineRule="auto"/>
        <w:ind w:left="1440"/>
        <w:rPr>
          <w:rFonts w:cs="Arial"/>
          <w:szCs w:val="24"/>
        </w:rPr>
      </w:pP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option;</w:t>
      </w:r>
    </w:p>
    <w:p w:rsidR="00B8010B" w:rsidRPr="00773D17" w:rsidRDefault="00B8010B" w:rsidP="00A2284E">
      <w:pPr>
        <w:widowControl/>
        <w:spacing w:after="200" w:line="276" w:lineRule="auto"/>
        <w:ind w:left="720"/>
        <w:rPr>
          <w:rFonts w:cs="Arial"/>
          <w:szCs w:val="24"/>
        </w:rPr>
      </w:pPr>
      <w:r w:rsidRPr="00773D17">
        <w:rPr>
          <w:rFonts w:cs="Arial"/>
          <w:szCs w:val="24"/>
        </w:rPr>
        <w:t>}</w:t>
      </w:r>
    </w:p>
    <w:p w:rsidR="00B8010B" w:rsidRPr="00773D17" w:rsidRDefault="00B8010B" w:rsidP="00A2284E">
      <w:pPr>
        <w:widowControl/>
        <w:spacing w:after="200" w:line="276" w:lineRule="auto"/>
        <w:ind w:left="720"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What happens if the method can throw exceptions?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Then you can use the parameter to force exceptions to be thrown.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See here: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public</w:t>
      </w:r>
      <w:proofErr w:type="gramEnd"/>
      <w:r w:rsidRPr="00773D17">
        <w:rPr>
          <w:rFonts w:cs="Arial"/>
          <w:szCs w:val="24"/>
        </w:rPr>
        <w:t xml:space="preserve"> char </w:t>
      </w:r>
      <w:proofErr w:type="spellStart"/>
      <w:r w:rsidRPr="00773D17">
        <w:rPr>
          <w:rFonts w:cs="Arial"/>
          <w:szCs w:val="24"/>
        </w:rPr>
        <w:t>changeTempUOM</w:t>
      </w:r>
      <w:proofErr w:type="spellEnd"/>
      <w:r w:rsidRPr="00773D17">
        <w:rPr>
          <w:rFonts w:cs="Arial"/>
          <w:szCs w:val="24"/>
        </w:rPr>
        <w:t>(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mode, char option)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throws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 xml:space="preserve">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switch</w:t>
      </w:r>
      <w:proofErr w:type="gramEnd"/>
      <w:r w:rsidRPr="00773D17">
        <w:rPr>
          <w:rFonts w:cs="Arial"/>
          <w:szCs w:val="24"/>
        </w:rPr>
        <w:t xml:space="preserve"> (mode)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1: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'C';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2: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'F';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3: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'K';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4: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</w:t>
      </w:r>
      <w:proofErr w:type="gramEnd"/>
      <w:r w:rsidRPr="00773D17">
        <w:rPr>
          <w:rFonts w:cs="Arial"/>
          <w:szCs w:val="24"/>
        </w:rPr>
        <w:t xml:space="preserve"> new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>(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"&lt;Error Text expected by the calling method");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5: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</w:t>
      </w:r>
      <w:proofErr w:type="gramEnd"/>
      <w:r w:rsidRPr="00773D17">
        <w:rPr>
          <w:rFonts w:cs="Arial"/>
          <w:szCs w:val="24"/>
        </w:rPr>
        <w:t xml:space="preserve"> new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>(</w:t>
      </w:r>
    </w:p>
    <w:p w:rsidR="00B8010B" w:rsidRPr="00773D17" w:rsidRDefault="00B8010B" w:rsidP="00A2284E">
      <w:pPr>
        <w:widowControl/>
        <w:spacing w:after="200" w:line="276" w:lineRule="auto"/>
        <w:ind w:left="3600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>"&lt;Error Text expected by the calling method");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default</w:t>
      </w:r>
      <w:proofErr w:type="gramEnd"/>
      <w:r w:rsidRPr="00773D17">
        <w:rPr>
          <w:rFonts w:cs="Arial"/>
          <w:szCs w:val="24"/>
        </w:rPr>
        <w:t>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'X';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773D17">
      <w:pPr>
        <w:pStyle w:val="ActivityHead"/>
      </w:pPr>
      <w:bookmarkStart w:id="90" w:name="_Toc332200587"/>
      <w:r w:rsidRPr="00773D17">
        <w:t>Reference Return Values</w:t>
      </w:r>
      <w:bookmarkEnd w:id="90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When a reference object is returned, then it’s important that you:</w:t>
      </w:r>
    </w:p>
    <w:p w:rsidR="00B8010B" w:rsidRPr="00773D17" w:rsidRDefault="00B8010B" w:rsidP="00837EE7">
      <w:pPr>
        <w:widowControl/>
        <w:numPr>
          <w:ilvl w:val="0"/>
          <w:numId w:val="32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Create the object containing the attribute values that are needed for your logic.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Use the setter methods or the constructor logic (if any) to create the desired object containing the desired values and then return it.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Here is an example:</w:t>
      </w:r>
      <w:r>
        <w:rPr>
          <w:rFonts w:cs="Arial"/>
          <w:szCs w:val="24"/>
        </w:rPr>
        <w:br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public</w:t>
      </w:r>
      <w:proofErr w:type="gramEnd"/>
      <w:r w:rsidRPr="00773D17">
        <w:rPr>
          <w:rFonts w:cs="Arial"/>
          <w:szCs w:val="24"/>
        </w:rPr>
        <w:t xml:space="preserve"> Event </w:t>
      </w:r>
      <w:proofErr w:type="spellStart"/>
      <w:r w:rsidRPr="00773D17">
        <w:rPr>
          <w:rFonts w:cs="Arial"/>
          <w:szCs w:val="24"/>
        </w:rPr>
        <w:t>findEvent</w:t>
      </w:r>
      <w:proofErr w:type="spellEnd"/>
      <w:r w:rsidRPr="00773D17">
        <w:rPr>
          <w:rFonts w:cs="Arial"/>
          <w:szCs w:val="24"/>
        </w:rPr>
        <w:t xml:space="preserve">(String criteria) throws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 xml:space="preserve">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 xml:space="preserve">Event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 xml:space="preserve"> = null;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GoodEvent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</w:t>
      </w:r>
      <w:proofErr w:type="spellEnd"/>
      <w:proofErr w:type="gramEnd"/>
      <w:r w:rsidRPr="00773D17">
        <w:rPr>
          <w:rFonts w:cs="Arial"/>
          <w:szCs w:val="24"/>
        </w:rPr>
        <w:t xml:space="preserve"> = new Event();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myEvent.setName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"Rose Parade");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myEvent.setSeatsavailable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500);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myEvent.setEventid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1001);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myEvent.setEventtype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"Attraction");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BadEvent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</w:t>
      </w:r>
      <w:proofErr w:type="spellEnd"/>
      <w:proofErr w:type="gramEnd"/>
      <w:r w:rsidRPr="00773D17">
        <w:rPr>
          <w:rFonts w:cs="Arial"/>
          <w:szCs w:val="24"/>
        </w:rPr>
        <w:t xml:space="preserve"> = new Event();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NullEvent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</w:t>
      </w:r>
      <w:proofErr w:type="gramEnd"/>
      <w:r w:rsidRPr="00773D17">
        <w:rPr>
          <w:rFonts w:cs="Arial"/>
          <w:szCs w:val="24"/>
        </w:rPr>
        <w:t xml:space="preserve"> new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603CDC">
      <w:pPr>
        <w:widowControl/>
        <w:spacing w:after="200" w:line="276" w:lineRule="auto"/>
        <w:ind w:left="864" w:firstLine="432"/>
        <w:rPr>
          <w:rFonts w:cs="Arial"/>
          <w:szCs w:val="24"/>
        </w:rPr>
      </w:pPr>
      <w:r w:rsidRPr="00773D17">
        <w:rPr>
          <w:rFonts w:cs="Arial"/>
          <w:szCs w:val="24"/>
        </w:rPr>
        <w:t>("&lt;Error Text expected by the calling method</w:t>
      </w:r>
      <w:r>
        <w:rPr>
          <w:rFonts w:cs="Arial"/>
          <w:szCs w:val="24"/>
        </w:rPr>
        <w:t>&gt;</w:t>
      </w:r>
      <w:r w:rsidRPr="00773D17">
        <w:rPr>
          <w:rFonts w:cs="Arial"/>
          <w:szCs w:val="24"/>
        </w:rPr>
        <w:t>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  <w:r w:rsidRPr="00773D17">
        <w:rPr>
          <w:rFonts w:cs="Arial"/>
          <w:szCs w:val="24"/>
        </w:rPr>
        <w:tab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773D17">
      <w:pPr>
        <w:widowControl/>
        <w:numPr>
          <w:ilvl w:val="0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If it’s a list of objects, create the list container needed and use logic to:</w:t>
      </w:r>
    </w:p>
    <w:p w:rsidR="00B8010B" w:rsidRPr="00773D17" w:rsidRDefault="00B8010B" w:rsidP="00773D17">
      <w:pPr>
        <w:widowControl/>
        <w:numPr>
          <w:ilvl w:val="1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Create the object</w:t>
      </w:r>
    </w:p>
    <w:p w:rsidR="00B8010B" w:rsidRPr="00773D17" w:rsidRDefault="00B8010B" w:rsidP="00773D17">
      <w:pPr>
        <w:widowControl/>
        <w:numPr>
          <w:ilvl w:val="1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Populate the object as needed</w:t>
      </w:r>
    </w:p>
    <w:p w:rsidR="00B8010B" w:rsidRPr="00773D17" w:rsidRDefault="00B8010B" w:rsidP="00773D17">
      <w:pPr>
        <w:widowControl/>
        <w:numPr>
          <w:ilvl w:val="1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Add the object to the list</w:t>
      </w:r>
    </w:p>
    <w:p w:rsidR="00B8010B" w:rsidRPr="00773D17" w:rsidRDefault="00B8010B" w:rsidP="00773D17">
      <w:pPr>
        <w:pStyle w:val="ActivityHead"/>
      </w:pPr>
      <w:bookmarkStart w:id="91" w:name="_Toc332200588"/>
      <w:r>
        <w:t>‘</w:t>
      </w:r>
      <w:r w:rsidRPr="00773D17">
        <w:t>Void</w:t>
      </w:r>
      <w:r>
        <w:t>’</w:t>
      </w:r>
      <w:r w:rsidRPr="00773D17">
        <w:t xml:space="preserve"> Return Value</w:t>
      </w:r>
      <w:bookmarkEnd w:id="91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In this case you are returning no value, in theory you could leave the method empty as it is.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However, you must check if there is logic that can throw exceptions.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If exceptions can be thrown, make sure your stub logic throws all expected exceptions.</w:t>
      </w:r>
    </w:p>
    <w:p w:rsidR="00B8010B" w:rsidRPr="00773D17" w:rsidRDefault="00B8010B" w:rsidP="00773D17">
      <w:pPr>
        <w:pStyle w:val="ActivityHead"/>
      </w:pPr>
      <w:bookmarkStart w:id="92" w:name="_Toc332200589"/>
      <w:r w:rsidRPr="00773D17">
        <w:t>Stub Java API methods?</w:t>
      </w:r>
      <w:bookmarkEnd w:id="92"/>
    </w:p>
    <w:p w:rsidR="004B752A" w:rsidRDefault="00B8010B" w:rsidP="00074A3B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Most Java API methods (</w:t>
      </w:r>
      <w:r>
        <w:rPr>
          <w:rFonts w:cs="Arial"/>
          <w:szCs w:val="24"/>
        </w:rPr>
        <w:t xml:space="preserve">those </w:t>
      </w:r>
      <w:r w:rsidRPr="00773D17">
        <w:rPr>
          <w:rFonts w:cs="Arial"/>
          <w:szCs w:val="24"/>
        </w:rPr>
        <w:t>that perform calculations or process) do not need to be stubbed</w:t>
      </w:r>
      <w:r>
        <w:rPr>
          <w:rFonts w:cs="Arial"/>
          <w:szCs w:val="24"/>
        </w:rPr>
        <w:t>; you can allow them to execute</w:t>
      </w:r>
      <w:r w:rsidRPr="00773D17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As it is beyond the scope of this project do not stub the DAO classes.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Instead, setup the physical database and populate it will test data in MySQL, and test your DAOs with the database.</w:t>
      </w:r>
    </w:p>
    <w:p w:rsidR="004B752A" w:rsidRDefault="004B752A" w:rsidP="00074A3B">
      <w:pPr>
        <w:widowControl/>
        <w:spacing w:after="200" w:line="276" w:lineRule="auto"/>
        <w:rPr>
          <w:rFonts w:cs="Arial"/>
          <w:szCs w:val="24"/>
        </w:rPr>
      </w:pPr>
    </w:p>
    <w:p w:rsidR="00E72C52" w:rsidRDefault="00E72C52">
      <w:pPr>
        <w:widowControl/>
        <w:rPr>
          <w:b/>
          <w:sz w:val="36"/>
          <w:szCs w:val="24"/>
        </w:rPr>
      </w:pPr>
      <w:r>
        <w:br w:type="page"/>
      </w:r>
    </w:p>
    <w:p w:rsidR="004B752A" w:rsidRDefault="004B752A" w:rsidP="00996E6A">
      <w:pPr>
        <w:pStyle w:val="Heading1"/>
      </w:pPr>
      <w:bookmarkStart w:id="93" w:name="_Toc332200590"/>
      <w:r>
        <w:lastRenderedPageBreak/>
        <w:t xml:space="preserve">Appendix </w:t>
      </w:r>
      <w:proofErr w:type="gramStart"/>
      <w:r>
        <w:t>C :</w:t>
      </w:r>
      <w:proofErr w:type="gramEnd"/>
      <w:r>
        <w:t xml:space="preserve"> </w:t>
      </w:r>
      <w:r w:rsidR="00F22B76">
        <w:t>Testing with</w:t>
      </w:r>
      <w:r>
        <w:t xml:space="preserve"> Mock Objects</w:t>
      </w:r>
      <w:bookmarkEnd w:id="93"/>
    </w:p>
    <w:p w:rsidR="004B752A" w:rsidRDefault="004B752A" w:rsidP="00996E6A">
      <w:pPr>
        <w:pStyle w:val="ActivityHead"/>
      </w:pPr>
      <w:bookmarkStart w:id="94" w:name="_Toc332200591"/>
      <w:r w:rsidRPr="00996E6A">
        <w:t>Introduction</w:t>
      </w:r>
      <w:bookmarkEnd w:id="94"/>
    </w:p>
    <w:p w:rsidR="00996E6A" w:rsidRDefault="00996E6A" w:rsidP="00996E6A">
      <w:pPr>
        <w:pStyle w:val="BodyText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goal of this section is to review the </w:t>
      </w:r>
      <w:r w:rsidR="004275C1">
        <w:rPr>
          <w:rFonts w:cs="Arial"/>
          <w:szCs w:val="24"/>
        </w:rPr>
        <w:t>usage</w:t>
      </w:r>
      <w:r w:rsidRPr="00773D17">
        <w:rPr>
          <w:rFonts w:cs="Arial"/>
          <w:szCs w:val="24"/>
        </w:rPr>
        <w:t xml:space="preserve"> of </w:t>
      </w:r>
      <w:r w:rsidR="004275C1">
        <w:rPr>
          <w:rFonts w:cs="Arial"/>
          <w:szCs w:val="24"/>
        </w:rPr>
        <w:t>mock objects</w:t>
      </w:r>
      <w:r w:rsidRPr="00773D17">
        <w:rPr>
          <w:rFonts w:cs="Arial"/>
          <w:szCs w:val="24"/>
        </w:rPr>
        <w:t xml:space="preserve"> </w:t>
      </w:r>
      <w:r w:rsidR="004275C1">
        <w:rPr>
          <w:rFonts w:cs="Arial"/>
          <w:szCs w:val="24"/>
        </w:rPr>
        <w:t>in</w:t>
      </w:r>
      <w:r w:rsidR="00C94EB2">
        <w:rPr>
          <w:rFonts w:cs="Arial"/>
          <w:szCs w:val="24"/>
        </w:rPr>
        <w:t xml:space="preserve"> Java classes that need</w:t>
      </w:r>
      <w:r w:rsidRPr="00773D17">
        <w:rPr>
          <w:rFonts w:cs="Arial"/>
          <w:szCs w:val="24"/>
        </w:rPr>
        <w:t xml:space="preserve"> to be </w:t>
      </w:r>
      <w:r w:rsidRPr="00773D17">
        <w:rPr>
          <w:rFonts w:cs="Arial"/>
          <w:b/>
          <w:szCs w:val="24"/>
        </w:rPr>
        <w:t>unit tested.</w:t>
      </w:r>
      <w:r>
        <w:rPr>
          <w:rFonts w:cs="Arial"/>
          <w:b/>
          <w:szCs w:val="24"/>
        </w:rPr>
        <w:t xml:space="preserve"> </w:t>
      </w:r>
      <w:r w:rsidRPr="00773D17">
        <w:rPr>
          <w:rFonts w:cs="Arial"/>
          <w:szCs w:val="24"/>
        </w:rPr>
        <w:t>Remember that a unit is the lowest level component of the application software solution.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An example of a unit is a method in a Java class.</w:t>
      </w:r>
    </w:p>
    <w:p w:rsidR="00996E6A" w:rsidRDefault="00996E6A" w:rsidP="00996E6A">
      <w:pPr>
        <w:pStyle w:val="BodyText"/>
        <w:rPr>
          <w:rFonts w:cs="Arial"/>
          <w:szCs w:val="24"/>
        </w:rPr>
      </w:pPr>
    </w:p>
    <w:p w:rsidR="00996E6A" w:rsidRDefault="004275C1" w:rsidP="00996E6A">
      <w:pPr>
        <w:pStyle w:val="BodyText"/>
      </w:pPr>
      <w:r>
        <w:t xml:space="preserve">Mock objects are </w:t>
      </w:r>
      <w:r w:rsidR="00C94EB2">
        <w:t xml:space="preserve">a </w:t>
      </w:r>
      <w:r w:rsidR="00CE2B97">
        <w:t xml:space="preserve">typical feature of extreme programming (XP) and test driven development (TDD). Mock objects are </w:t>
      </w:r>
      <w:r>
        <w:t>used to test non-trivial code in isolation. This is a technique</w:t>
      </w:r>
      <w:r w:rsidR="004C6F92">
        <w:t xml:space="preserve"> in which original objects are replaced with dummy implementations that emulate the real code.</w:t>
      </w:r>
      <w:r w:rsidR="008524EB">
        <w:t xml:space="preserve"> Testing with Mock objects is also called Endo-Testing since they are tested from inside the code</w:t>
      </w:r>
      <w:r w:rsidR="00C94EB2">
        <w:t>.</w:t>
      </w:r>
    </w:p>
    <w:p w:rsidR="00E539EF" w:rsidRDefault="00E539EF" w:rsidP="00996E6A">
      <w:pPr>
        <w:pStyle w:val="BodyText"/>
      </w:pPr>
    </w:p>
    <w:p w:rsidR="00E539EF" w:rsidRDefault="00E539EF" w:rsidP="00996E6A">
      <w:pPr>
        <w:pStyle w:val="BodyText"/>
      </w:pPr>
      <w:r>
        <w:t>Emphasis on mock objects is simplicity compared to real implementations or stub code and leads to better structure of both source and test code</w:t>
      </w:r>
      <w:r w:rsidR="00ED6E53">
        <w:t xml:space="preserve">. </w:t>
      </w:r>
      <w:proofErr w:type="gramStart"/>
      <w:r w:rsidR="00ED6E53" w:rsidRPr="00ED6E53">
        <w:t>Mock objects are to test at a finer level of granularity than stubs and helps</w:t>
      </w:r>
      <w:proofErr w:type="gramEnd"/>
      <w:r w:rsidR="00ED6E53" w:rsidRPr="00ED6E53">
        <w:t xml:space="preserve"> us to reduce cost of writing complex stubs</w:t>
      </w:r>
      <w:r w:rsidR="00C94EB2">
        <w:t>.</w:t>
      </w:r>
    </w:p>
    <w:p w:rsidR="00556E0A" w:rsidRDefault="00556E0A" w:rsidP="00996E6A">
      <w:pPr>
        <w:pStyle w:val="BodyText"/>
      </w:pPr>
    </w:p>
    <w:p w:rsidR="002E38A5" w:rsidRDefault="00556E0A" w:rsidP="00556E0A">
      <w:pPr>
        <w:pStyle w:val="ActivityHead"/>
      </w:pPr>
      <w:bookmarkStart w:id="95" w:name="_Toc332200592"/>
      <w:r>
        <w:t xml:space="preserve">Stubs </w:t>
      </w:r>
      <w:proofErr w:type="spellStart"/>
      <w:r>
        <w:t>vs</w:t>
      </w:r>
      <w:proofErr w:type="spellEnd"/>
      <w:r>
        <w:t xml:space="preserve"> Mocks</w:t>
      </w:r>
      <w:bookmarkEnd w:id="95"/>
    </w:p>
    <w:p w:rsidR="002E38A5" w:rsidRDefault="00556E0A" w:rsidP="00996E6A">
      <w:pPr>
        <w:pStyle w:val="BodyText"/>
      </w:pPr>
      <w:r>
        <w:t>The</w:t>
      </w:r>
      <w:r w:rsidR="002E38A5">
        <w:t xml:space="preserve"> main difference comes from the fact that stubs focus on state verification and mocks on behavior verification.</w:t>
      </w:r>
      <w:r w:rsidR="00DA365D">
        <w:t xml:space="preserve"> Testing with mock objects also advocates build</w:t>
      </w:r>
      <w:r w:rsidR="00C94EB2">
        <w:t xml:space="preserve"> of a system step by step—</w:t>
      </w:r>
      <w:r w:rsidR="00DA365D">
        <w:t>referred to as need-driven-de</w:t>
      </w:r>
      <w:r w:rsidR="00C94EB2">
        <w:t xml:space="preserve">velopment—and a style called </w:t>
      </w:r>
      <w:r w:rsidR="00DA365D">
        <w:t>Outside-in</w:t>
      </w:r>
      <w:r w:rsidR="00C94EB2">
        <w:t>,</w:t>
      </w:r>
      <w:r w:rsidR="00DA365D">
        <w:t xml:space="preserve"> where in UI is built in the first step and slowly other layers are constructed as the developer progresses testing one step at a time</w:t>
      </w:r>
      <w:r w:rsidR="00AB69B4">
        <w:t>.</w:t>
      </w:r>
    </w:p>
    <w:p w:rsidR="008A0022" w:rsidRDefault="008A0022" w:rsidP="00996E6A">
      <w:pPr>
        <w:pStyle w:val="BodyText"/>
      </w:pPr>
    </w:p>
    <w:p w:rsidR="00556E0A" w:rsidRDefault="00372F5F" w:rsidP="00556E0A">
      <w:pPr>
        <w:pStyle w:val="ActivityHead"/>
      </w:pPr>
      <w:bookmarkStart w:id="96" w:name="_Toc332200593"/>
      <w:r>
        <w:t>Steps C</w:t>
      </w:r>
      <w:r w:rsidR="00556E0A">
        <w:t>reating Mocks</w:t>
      </w:r>
      <w:bookmarkEnd w:id="96"/>
    </w:p>
    <w:p w:rsidR="008A0022" w:rsidRPr="008A0022" w:rsidRDefault="008A0022" w:rsidP="008A0022">
      <w:pPr>
        <w:pStyle w:val="BodyText"/>
      </w:pPr>
      <w:r w:rsidRPr="008A0022">
        <w:t>The common coding style for testing with mock objects is to: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Create instances of mock objects 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Set state and expectations in the mock objects 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Invoke domain code with mock objects as parameters 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Verify consistency in the mock objects </w:t>
      </w:r>
    </w:p>
    <w:p w:rsidR="008A0022" w:rsidRDefault="008A0022" w:rsidP="00996E6A">
      <w:pPr>
        <w:pStyle w:val="BodyText"/>
      </w:pPr>
    </w:p>
    <w:p w:rsidR="00372F5F" w:rsidRDefault="00372F5F" w:rsidP="00372F5F">
      <w:pPr>
        <w:pStyle w:val="ActivityHead"/>
      </w:pPr>
      <w:bookmarkStart w:id="97" w:name="_Toc332200594"/>
      <w:r>
        <w:lastRenderedPageBreak/>
        <w:t xml:space="preserve">Using </w:t>
      </w:r>
      <w:proofErr w:type="spellStart"/>
      <w:r>
        <w:t>EasyMock</w:t>
      </w:r>
      <w:bookmarkEnd w:id="97"/>
      <w:proofErr w:type="spellEnd"/>
    </w:p>
    <w:p w:rsidR="00372F5F" w:rsidRDefault="00372F5F" w:rsidP="00372F5F">
      <w:pPr>
        <w:pStyle w:val="BodyText"/>
      </w:pPr>
    </w:p>
    <w:p w:rsidR="00372F5F" w:rsidRDefault="00372F5F" w:rsidP="00372F5F">
      <w:pPr>
        <w:pStyle w:val="BodyText"/>
      </w:pPr>
      <w:r>
        <w:t xml:space="preserve">Below is a simple example on mock objects using </w:t>
      </w:r>
      <w:proofErr w:type="spellStart"/>
      <w:r>
        <w:t>EasyMock</w:t>
      </w:r>
      <w:proofErr w:type="spellEnd"/>
      <w:r>
        <w:t xml:space="preserve"> library</w:t>
      </w:r>
      <w:r w:rsidR="00C94EB2">
        <w:t>,</w:t>
      </w:r>
      <w:r>
        <w:t xml:space="preserve"> which can be used both in Java and .NET versions</w:t>
      </w:r>
      <w:r w:rsidR="000D4EAF">
        <w:t xml:space="preserve">. There are many other mock libraries </w:t>
      </w:r>
      <w:r w:rsidR="00C94EB2">
        <w:t>(e.g.,</w:t>
      </w:r>
      <w:r w:rsidR="00D43771">
        <w:t xml:space="preserve"> </w:t>
      </w:r>
      <w:proofErr w:type="spellStart"/>
      <w:r w:rsidR="00D43771">
        <w:t>JMock</w:t>
      </w:r>
      <w:proofErr w:type="spellEnd"/>
      <w:r w:rsidR="00D43771">
        <w:t xml:space="preserve">) </w:t>
      </w:r>
      <w:r w:rsidR="00C94EB2">
        <w:t>that</w:t>
      </w:r>
      <w:r w:rsidR="000D4EAF">
        <w:t xml:space="preserve"> can </w:t>
      </w:r>
      <w:proofErr w:type="gramStart"/>
      <w:r w:rsidR="000D4EAF">
        <w:t>used</w:t>
      </w:r>
      <w:proofErr w:type="gramEnd"/>
      <w:r w:rsidR="000D4EAF">
        <w:t xml:space="preserve"> in a similar fashion.</w:t>
      </w:r>
    </w:p>
    <w:p w:rsidR="00372F5F" w:rsidRDefault="00372F5F" w:rsidP="00372F5F">
      <w:pPr>
        <w:pStyle w:val="BodyText"/>
      </w:pPr>
    </w:p>
    <w:p w:rsidR="00372F5F" w:rsidRDefault="00372F5F" w:rsidP="00372F5F">
      <w:pPr>
        <w:pStyle w:val="BodyText"/>
      </w:pPr>
      <w:r w:rsidRPr="00372F5F">
        <w:t xml:space="preserve">We want to take an order object and fill it from a </w:t>
      </w:r>
      <w:r w:rsidR="008B66F0">
        <w:t>store</w:t>
      </w:r>
      <w:r w:rsidRPr="00372F5F">
        <w:t xml:space="preserve"> object. The order is very simple, with only one product and a quantity. The </w:t>
      </w:r>
      <w:r w:rsidR="008B66F0">
        <w:t>store</w:t>
      </w:r>
      <w:r w:rsidRPr="00372F5F">
        <w:t xml:space="preserve"> holds inventories of different products. When we ask an order to fill itself from a </w:t>
      </w:r>
      <w:r w:rsidR="008B66F0">
        <w:t>store</w:t>
      </w:r>
      <w:r w:rsidRPr="00372F5F">
        <w:t xml:space="preserve"> there are two possible responses. If there's enough </w:t>
      </w:r>
      <w:proofErr w:type="gramStart"/>
      <w:r w:rsidRPr="00372F5F">
        <w:t>product</w:t>
      </w:r>
      <w:proofErr w:type="gramEnd"/>
      <w:r w:rsidRPr="00372F5F">
        <w:t xml:space="preserve"> in the </w:t>
      </w:r>
      <w:r w:rsidR="008B66F0">
        <w:t>store</w:t>
      </w:r>
      <w:r w:rsidRPr="00372F5F">
        <w:t xml:space="preserve"> to fill the order, the order becomes filled and the </w:t>
      </w:r>
      <w:r w:rsidR="008B66F0">
        <w:t>store’s</w:t>
      </w:r>
      <w:r w:rsidRPr="00372F5F">
        <w:t xml:space="preserve"> amount of the product is reduced by the appropriate amount. If there isn't enough </w:t>
      </w:r>
      <w:proofErr w:type="gramStart"/>
      <w:r w:rsidRPr="00372F5F">
        <w:t>product</w:t>
      </w:r>
      <w:proofErr w:type="gramEnd"/>
      <w:r w:rsidRPr="00372F5F">
        <w:t xml:space="preserve"> in the </w:t>
      </w:r>
      <w:r w:rsidR="008B66F0">
        <w:t>store</w:t>
      </w:r>
      <w:r w:rsidR="00716CBE">
        <w:t>,</w:t>
      </w:r>
      <w:r w:rsidRPr="00372F5F">
        <w:t xml:space="preserve"> then the order isn't filled and nothing happens in the </w:t>
      </w:r>
      <w:r w:rsidR="008B66F0">
        <w:t>store</w:t>
      </w:r>
      <w:r w:rsidRPr="00372F5F">
        <w:t>.</w:t>
      </w:r>
    </w:p>
    <w:p w:rsidR="00372F5F" w:rsidRDefault="00372F5F" w:rsidP="00372F5F">
      <w:pPr>
        <w:pStyle w:val="BodyText"/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class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OrderTester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extends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TestCase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private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static String 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"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";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private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MockControl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Control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private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void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setUp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Control</w:t>
      </w:r>
      <w:proofErr w:type="spellEnd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MockControl.createControl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.class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</w:t>
      </w:r>
      <w:proofErr w:type="spellEnd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(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) 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="004A57D5"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.getMock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();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}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void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test</w:t>
      </w:r>
      <w:r w:rsidR="00845499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Filling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//setup - data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Order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new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Order(</w:t>
      </w:r>
      <w:proofErr w:type="gramEnd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, 5);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//setup - expectations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.hasInventory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, 5);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.setReturnValue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true);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.remove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, 5);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.replay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//exercise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order.fill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proofErr w:type="gramEnd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//verify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.verify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assertTrue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order.isFilled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}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void </w:t>
      </w:r>
      <w:proofErr w:type="spellStart"/>
      <w:r w:rsidR="00845499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testNotEnoughStock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Order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new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Order(</w:t>
      </w:r>
      <w:proofErr w:type="gramEnd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, </w:t>
      </w:r>
      <w:r w:rsidR="004439C3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6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);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.hasInventory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, </w:t>
      </w:r>
      <w:r w:rsidR="004439C3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6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lastRenderedPageBreak/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.setReturnValue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false);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.replay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order.fill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) </w:t>
      </w:r>
      <w:proofErr w:type="spell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assertFalse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order.isFilled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.verify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}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}</w:t>
      </w:r>
    </w:p>
    <w:p w:rsidR="00372F5F" w:rsidRDefault="00372F5F" w:rsidP="00372F5F">
      <w:pPr>
        <w:pStyle w:val="BodyText"/>
      </w:pPr>
    </w:p>
    <w:p w:rsidR="00E874FE" w:rsidRDefault="00E874FE" w:rsidP="00E874FE">
      <w:pPr>
        <w:pStyle w:val="ActivityHead"/>
      </w:pPr>
      <w:bookmarkStart w:id="98" w:name="_Toc332200595"/>
      <w:r>
        <w:t>Spring Mock Library</w:t>
      </w:r>
      <w:bookmarkEnd w:id="98"/>
    </w:p>
    <w:p w:rsidR="00292407" w:rsidRDefault="00292407" w:rsidP="00E874FE">
      <w:pPr>
        <w:pStyle w:val="BodyText"/>
      </w:pPr>
      <w:r>
        <w:t xml:space="preserve">Spring offers a mock library for testing with </w:t>
      </w:r>
      <w:proofErr w:type="gramStart"/>
      <w:r>
        <w:t>Spring’s</w:t>
      </w:r>
      <w:proofErr w:type="gramEnd"/>
      <w:r>
        <w:t xml:space="preserve"> web MVC framework. It is a comprehensive set of Servlet API mock objects useful for testing web contexts and controllers</w:t>
      </w:r>
      <w:r w:rsidR="00716CBE">
        <w:t>.</w:t>
      </w:r>
    </w:p>
    <w:p w:rsidR="00292407" w:rsidRDefault="00292407" w:rsidP="00E874FE">
      <w:pPr>
        <w:pStyle w:val="BodyText"/>
      </w:pPr>
    </w:p>
    <w:p w:rsidR="00292407" w:rsidRDefault="00292407" w:rsidP="00E874FE">
      <w:pPr>
        <w:pStyle w:val="BodyText"/>
      </w:pPr>
      <w:r>
        <w:t>In our simulation activity during we</w:t>
      </w:r>
      <w:r w:rsidR="00716CBE">
        <w:t xml:space="preserve">eks 3 and 4, we use spring’s </w:t>
      </w:r>
      <w:r>
        <w:t>built</w:t>
      </w:r>
      <w:r w:rsidR="00716CBE">
        <w:t>-in</w:t>
      </w:r>
      <w:r>
        <w:t xml:space="preserve"> mock object library available under the package ‘</w:t>
      </w:r>
      <w:proofErr w:type="spellStart"/>
      <w:r>
        <w:t>org.</w:t>
      </w:r>
      <w:r w:rsidR="00401FE1">
        <w:t>springframework.mock.web</w:t>
      </w:r>
      <w:proofErr w:type="spellEnd"/>
      <w:r w:rsidR="00401FE1">
        <w:t>’</w:t>
      </w:r>
      <w:r w:rsidR="00171B66">
        <w:t>. It offers mock implementations for common web objects like Request, Response, Session</w:t>
      </w:r>
      <w:r w:rsidR="00B23A8A">
        <w:t xml:space="preserve">, </w:t>
      </w:r>
      <w:proofErr w:type="spellStart"/>
      <w:r w:rsidR="00B23A8A">
        <w:t>Config</w:t>
      </w:r>
      <w:proofErr w:type="spellEnd"/>
      <w:r w:rsidR="00B23A8A">
        <w:t>, Context, Servlet I/O Steams</w:t>
      </w:r>
      <w:r w:rsidR="00716CBE">
        <w:t xml:space="preserve"> etc.</w:t>
      </w:r>
    </w:p>
    <w:p w:rsidR="00F42109" w:rsidRDefault="00F42109" w:rsidP="00E874FE">
      <w:pPr>
        <w:pStyle w:val="BodyText"/>
      </w:pPr>
    </w:p>
    <w:p w:rsidR="00853945" w:rsidRDefault="00853945" w:rsidP="00E874FE">
      <w:pPr>
        <w:pStyle w:val="BodyText"/>
      </w:pPr>
      <w:r>
        <w:t xml:space="preserve">Simulation code uses mock objects to emulate request, response and session to enable testing </w:t>
      </w:r>
      <w:proofErr w:type="gramStart"/>
      <w:r>
        <w:t>controller  layer</w:t>
      </w:r>
      <w:proofErr w:type="gramEnd"/>
      <w:r>
        <w:t xml:space="preserve"> without the need to wait until UI gets ready</w:t>
      </w:r>
      <w:r w:rsidR="00716CBE">
        <w:t>.</w:t>
      </w:r>
    </w:p>
    <w:p w:rsidR="00853945" w:rsidRDefault="00853945" w:rsidP="00E874FE">
      <w:pPr>
        <w:pStyle w:val="BodyText"/>
      </w:pPr>
    </w:p>
    <w:p w:rsidR="00853945" w:rsidRDefault="00B41B49" w:rsidP="00EA5787">
      <w:pPr>
        <w:pStyle w:val="ActivityHead"/>
      </w:pPr>
      <w:bookmarkStart w:id="99" w:name="_Toc332200596"/>
      <w:r>
        <w:t>Mocking</w:t>
      </w:r>
      <w:r w:rsidR="00EA5787">
        <w:t xml:space="preserve"> New Visitor Creation</w:t>
      </w:r>
      <w:bookmarkEnd w:id="99"/>
    </w:p>
    <w:p w:rsidR="00EA5787" w:rsidRDefault="00B41B49" w:rsidP="00A47581">
      <w:pPr>
        <w:pStyle w:val="BodyText"/>
        <w:numPr>
          <w:ilvl w:val="0"/>
          <w:numId w:val="37"/>
        </w:numPr>
      </w:pPr>
      <w:r>
        <w:t>De</w:t>
      </w:r>
      <w:r w:rsidR="00B34229">
        <w:t>clare</w:t>
      </w:r>
      <w:r>
        <w:t xml:space="preserve"> required Mock objects in the JUnit class</w:t>
      </w:r>
    </w:p>
    <w:p w:rsidR="00A47581" w:rsidRDefault="00A47581" w:rsidP="00A47581">
      <w:pPr>
        <w:widowControl/>
        <w:autoSpaceDE w:val="0"/>
        <w:autoSpaceDN w:val="0"/>
        <w:adjustRightInd w:val="0"/>
        <w:rPr>
          <w:rFonts w:ascii="Consolas" w:hAnsi="Consolas" w:cs="Consolas"/>
          <w:color w:val="3F5FBF"/>
          <w:sz w:val="20"/>
          <w:lang w:val="en-IN"/>
        </w:rPr>
      </w:pP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>/**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 xml:space="preserve"> * </w:t>
      </w:r>
      <w:proofErr w:type="spellStart"/>
      <w:r>
        <w:rPr>
          <w:rFonts w:ascii="Consolas" w:hAnsi="Consolas" w:cs="Consolas"/>
          <w:color w:val="3F5FBF"/>
          <w:sz w:val="20"/>
          <w:u w:val="single"/>
          <w:lang w:val="en-IN"/>
        </w:rPr>
        <w:t>Junit</w:t>
      </w:r>
      <w:proofErr w:type="spellEnd"/>
      <w:r>
        <w:rPr>
          <w:rFonts w:ascii="Consolas" w:hAnsi="Consolas" w:cs="Consolas"/>
          <w:color w:val="3F5FBF"/>
          <w:sz w:val="20"/>
          <w:lang w:val="en-IN"/>
        </w:rPr>
        <w:t xml:space="preserve"> test case to test the class </w:t>
      </w:r>
      <w:proofErr w:type="spellStart"/>
      <w:r>
        <w:rPr>
          <w:rFonts w:ascii="Consolas" w:hAnsi="Consolas" w:cs="Consolas"/>
          <w:color w:val="3F5FBF"/>
          <w:sz w:val="20"/>
          <w:lang w:val="en-IN"/>
        </w:rPr>
        <w:t>VisitorController</w:t>
      </w:r>
      <w:proofErr w:type="spellEnd"/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 xml:space="preserve"> * 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 xml:space="preserve"> */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class</w:t>
      </w:r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TestVisitorController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{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</w:p>
    <w:p w:rsidR="00A47581" w:rsidRPr="00EA363F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highlight w:val="yellow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private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MockHttpServletRequest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;</w:t>
      </w:r>
    </w:p>
    <w:p w:rsidR="00A47581" w:rsidRPr="00EA363F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highlight w:val="yellow"/>
          <w:lang w:val="en-IN"/>
        </w:rPr>
      </w:pP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gramStart"/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private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MockHttpServletResponse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response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;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gramStart"/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private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MockHttpSession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;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;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VisitorController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color w:val="0000C0"/>
          <w:sz w:val="20"/>
          <w:lang w:val="en-IN"/>
        </w:rPr>
        <w:t>controller</w:t>
      </w:r>
      <w:r>
        <w:rPr>
          <w:rFonts w:ascii="Consolas" w:hAnsi="Consolas" w:cs="Consolas"/>
          <w:color w:val="000000"/>
          <w:sz w:val="20"/>
          <w:lang w:val="en-IN"/>
        </w:rPr>
        <w:t>;</w:t>
      </w:r>
    </w:p>
    <w:p w:rsidR="00A47581" w:rsidRDefault="00A47581" w:rsidP="00A47581">
      <w:pPr>
        <w:pStyle w:val="BodyText"/>
        <w:ind w:left="360"/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VisitorDAO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visitorDao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;</w:t>
      </w:r>
    </w:p>
    <w:p w:rsidR="00A47581" w:rsidRDefault="00A47581" w:rsidP="00A47581">
      <w:pPr>
        <w:pStyle w:val="BodyText"/>
        <w:ind w:left="360"/>
      </w:pPr>
    </w:p>
    <w:p w:rsidR="00EA5787" w:rsidRDefault="00A47581" w:rsidP="00A47581">
      <w:pPr>
        <w:pStyle w:val="BodyText"/>
        <w:numPr>
          <w:ilvl w:val="0"/>
          <w:numId w:val="37"/>
        </w:numPr>
      </w:pPr>
      <w:r>
        <w:t>Initialize Mock objects in test setup()</w:t>
      </w:r>
    </w:p>
    <w:p w:rsidR="00A47581" w:rsidRPr="00A47581" w:rsidRDefault="00A47581" w:rsidP="00A47581">
      <w:pPr>
        <w:autoSpaceDE w:val="0"/>
        <w:autoSpaceDN w:val="0"/>
        <w:adjustRightInd w:val="0"/>
        <w:ind w:firstLine="432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lastRenderedPageBreak/>
        <w:t>/**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 Set up initial methods required before execution of every method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 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 </w:t>
      </w:r>
      <w:r w:rsidRPr="00A47581">
        <w:rPr>
          <w:rFonts w:ascii="Consolas" w:hAnsi="Consolas" w:cs="Consolas"/>
          <w:b/>
          <w:bCs/>
          <w:color w:val="7F9FBF"/>
          <w:sz w:val="20"/>
          <w:lang w:val="en-IN"/>
        </w:rPr>
        <w:t>@throws</w:t>
      </w:r>
      <w:r w:rsidRPr="00A47581">
        <w:rPr>
          <w:rFonts w:ascii="Consolas" w:hAnsi="Consolas" w:cs="Consolas"/>
          <w:color w:val="3F5FBF"/>
          <w:sz w:val="20"/>
          <w:lang w:val="en-IN"/>
        </w:rPr>
        <w:t xml:space="preserve"> Exception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*/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646464"/>
          <w:sz w:val="20"/>
          <w:lang w:val="en-IN"/>
        </w:rPr>
        <w:t>@Before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void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setUp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()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throws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Exception {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 w:rsidRPr="00A47581"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=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new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ModelAndView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>();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A47581">
        <w:rPr>
          <w:rFonts w:ascii="Consolas" w:hAnsi="Consolas" w:cs="Consolas"/>
          <w:color w:val="0000C0"/>
          <w:sz w:val="20"/>
          <w:lang w:val="en-IN"/>
        </w:rPr>
        <w:t>controller</w:t>
      </w:r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=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new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VisitorController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>();</w:t>
      </w:r>
    </w:p>
    <w:p w:rsidR="00A47581" w:rsidRPr="00EA363F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highlight w:val="yellow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MockHttpSession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();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gramStart"/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response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MockHttpServletResponse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();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 w:rsidRPr="00A47581">
        <w:rPr>
          <w:rFonts w:ascii="Consolas" w:hAnsi="Consolas" w:cs="Consolas"/>
          <w:color w:val="0000C0"/>
          <w:sz w:val="20"/>
          <w:lang w:val="en-IN"/>
        </w:rPr>
        <w:t>visitorDao</w:t>
      </w:r>
      <w:proofErr w:type="spellEnd"/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=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new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VisitorDAO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>();</w:t>
      </w:r>
    </w:p>
    <w:p w:rsidR="00A47581" w:rsidRDefault="00A47581" w:rsidP="00A47581">
      <w:pPr>
        <w:pStyle w:val="BodyText"/>
        <w:rPr>
          <w:rFonts w:ascii="Consolas" w:hAnsi="Consolas" w:cs="Consolas"/>
          <w:color w:val="000000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FA08C0" w:rsidRDefault="00FA08C0" w:rsidP="00A47581">
      <w:pPr>
        <w:pStyle w:val="BodyText"/>
        <w:rPr>
          <w:rFonts w:ascii="Consolas" w:hAnsi="Consolas" w:cs="Consolas"/>
          <w:color w:val="000000"/>
          <w:sz w:val="20"/>
          <w:lang w:val="en-IN"/>
        </w:rPr>
      </w:pPr>
    </w:p>
    <w:p w:rsidR="00FA08C0" w:rsidRDefault="00FA08C0" w:rsidP="00FA08C0">
      <w:pPr>
        <w:pStyle w:val="BodyText"/>
        <w:numPr>
          <w:ilvl w:val="0"/>
          <w:numId w:val="37"/>
        </w:numPr>
      </w:pPr>
      <w:r w:rsidRPr="00FA08C0">
        <w:t>Execute test with Mock request</w:t>
      </w:r>
      <w:r w:rsidR="003F6895">
        <w:t xml:space="preserve"> and response</w:t>
      </w:r>
      <w:r w:rsidRPr="00FA08C0">
        <w:t xml:space="preserve"> object</w:t>
      </w:r>
      <w:r w:rsidR="003F6895">
        <w:t>s</w:t>
      </w:r>
    </w:p>
    <w:p w:rsidR="00FA08C0" w:rsidRDefault="00FA08C0" w:rsidP="00FA08C0">
      <w:pPr>
        <w:pStyle w:val="BodyText"/>
      </w:pPr>
    </w:p>
    <w:p w:rsidR="00FA08C0" w:rsidRDefault="00FA08C0" w:rsidP="00FA08C0">
      <w:pPr>
        <w:widowControl/>
        <w:autoSpaceDE w:val="0"/>
        <w:autoSpaceDN w:val="0"/>
        <w:adjustRightInd w:val="0"/>
        <w:ind w:firstLine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>/**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 Positive test case to test the method </w:t>
      </w:r>
      <w:proofErr w:type="spellStart"/>
      <w:r>
        <w:rPr>
          <w:rFonts w:ascii="Consolas" w:hAnsi="Consolas" w:cs="Consolas"/>
          <w:color w:val="3F5FBF"/>
          <w:sz w:val="20"/>
          <w:lang w:val="en-IN"/>
        </w:rPr>
        <w:t>newVisitor</w:t>
      </w:r>
      <w:proofErr w:type="spellEnd"/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*/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646464"/>
          <w:sz w:val="20"/>
          <w:lang w:val="en-IN"/>
        </w:rPr>
        <w:t>@Test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void</w:t>
      </w:r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testNewVisitor_Positive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 {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try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{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MockHttpServletRequest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r w:rsidRPr="00EA363F">
        <w:rPr>
          <w:rFonts w:ascii="Consolas" w:hAnsi="Consolas" w:cs="Consolas"/>
          <w:color w:val="2A00FF"/>
          <w:sz w:val="20"/>
          <w:highlight w:val="yellow"/>
          <w:lang w:val="en-IN"/>
        </w:rPr>
        <w:t>"GET"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, </w:t>
      </w:r>
      <w:r w:rsidRPr="00EA363F">
        <w:rPr>
          <w:rFonts w:ascii="Consolas" w:hAnsi="Consolas" w:cs="Consolas"/>
          <w:color w:val="2A00FF"/>
          <w:sz w:val="20"/>
          <w:highlight w:val="yellow"/>
          <w:lang w:val="en-IN"/>
        </w:rPr>
        <w:t>"/newVistor.htm"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"USERNAME"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ylee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"PASSWORD"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"password"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"FIRSTNAME"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TestVFname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"LASTNAME"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lname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"EMAIL"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"mail"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"PHONENO"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"11111"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"ADDRESS"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testAddress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controller</w:t>
      </w:r>
      <w:r>
        <w:rPr>
          <w:rFonts w:ascii="Consolas" w:hAnsi="Consolas" w:cs="Consolas"/>
          <w:color w:val="000000"/>
          <w:sz w:val="20"/>
          <w:lang w:val="en-IN"/>
        </w:rPr>
        <w:t>.newVisitor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r w:rsidRPr="004548A8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r w:rsidRPr="004548A8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, </w:t>
      </w:r>
      <w:r w:rsidRPr="004548A8">
        <w:rPr>
          <w:rFonts w:ascii="Consolas" w:hAnsi="Consolas" w:cs="Consolas"/>
          <w:color w:val="0000C0"/>
          <w:sz w:val="20"/>
          <w:highlight w:val="yellow"/>
          <w:lang w:val="en-IN"/>
        </w:rPr>
        <w:t>response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catch</w:t>
      </w:r>
      <w:r>
        <w:rPr>
          <w:rFonts w:ascii="Consolas" w:hAnsi="Consolas" w:cs="Consolas"/>
          <w:color w:val="000000"/>
          <w:sz w:val="20"/>
          <w:lang w:val="en-IN"/>
        </w:rPr>
        <w:t xml:space="preserve"> (Exception exception) {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fail</w:t>
      </w:r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"Exception"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"/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registration.jsp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r>
        <w:rPr>
          <w:rFonts w:ascii="Consolas" w:hAnsi="Consolas" w:cs="Consolas"/>
          <w:color w:val="000000"/>
          <w:sz w:val="20"/>
          <w:lang w:val="en-IN"/>
        </w:rPr>
        <w:t>.getViewName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());</w:t>
      </w:r>
    </w:p>
    <w:p w:rsidR="00B34229" w:rsidRDefault="00FA08C0" w:rsidP="00FA08C0">
      <w:pPr>
        <w:pStyle w:val="BodyText"/>
        <w:rPr>
          <w:rFonts w:ascii="Consolas" w:hAnsi="Consolas" w:cs="Consolas"/>
          <w:color w:val="000000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B34229" w:rsidRDefault="00B34229" w:rsidP="00B34229">
      <w:pPr>
        <w:pStyle w:val="ActivityHead"/>
      </w:pPr>
      <w:bookmarkStart w:id="100" w:name="_Toc332200597"/>
      <w:r w:rsidRPr="00B34229">
        <w:t>Mocking Event Search</w:t>
      </w:r>
      <w:bookmarkEnd w:id="100"/>
    </w:p>
    <w:p w:rsidR="00B34229" w:rsidRDefault="00B34229" w:rsidP="00B34229">
      <w:pPr>
        <w:pStyle w:val="BodyText"/>
      </w:pPr>
      <w:r>
        <w:t xml:space="preserve">In this example, mock object declaration and initialization through </w:t>
      </w:r>
      <w:proofErr w:type="gramStart"/>
      <w:r>
        <w:t>setup(</w:t>
      </w:r>
      <w:proofErr w:type="gramEnd"/>
      <w:r>
        <w:t>) method remains the same as in new user creation above</w:t>
      </w:r>
      <w:r w:rsidR="00716CBE">
        <w:t>.</w:t>
      </w:r>
    </w:p>
    <w:p w:rsidR="00B34229" w:rsidRDefault="00B34229" w:rsidP="00B34229">
      <w:pPr>
        <w:pStyle w:val="BodyText"/>
      </w:pPr>
    </w:p>
    <w:p w:rsidR="00B34229" w:rsidRDefault="00B34229" w:rsidP="00B34229">
      <w:pPr>
        <w:pStyle w:val="BodyText"/>
      </w:pPr>
      <w:r>
        <w:t>In addition to request and response</w:t>
      </w:r>
      <w:r w:rsidR="00850530">
        <w:t xml:space="preserve"> as in </w:t>
      </w:r>
      <w:r w:rsidR="00716CBE">
        <w:t xml:space="preserve">the </w:t>
      </w:r>
      <w:r w:rsidR="00850530">
        <w:t>above example</w:t>
      </w:r>
      <w:r>
        <w:t>, it will demonstrate how mock session is used</w:t>
      </w:r>
      <w:r w:rsidR="00716CBE">
        <w:t>.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>/**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 Positive test case for search events by name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*/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646464"/>
          <w:sz w:val="20"/>
          <w:lang w:val="en-IN"/>
        </w:rPr>
        <w:t>@Test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lastRenderedPageBreak/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void</w:t>
      </w:r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testSearchEventsByName_Positive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 {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try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{</w:t>
      </w:r>
    </w:p>
    <w:p w:rsidR="00B34229" w:rsidRP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highlight w:val="yellow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proofErr w:type="gram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B34229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MockHttpServletRequest</w:t>
      </w:r>
      <w:proofErr w:type="spell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r w:rsidRPr="00B34229">
        <w:rPr>
          <w:rFonts w:ascii="Consolas" w:hAnsi="Consolas" w:cs="Consolas"/>
          <w:color w:val="2A00FF"/>
          <w:sz w:val="20"/>
          <w:highlight w:val="yellow"/>
          <w:lang w:val="en-IN"/>
        </w:rPr>
        <w:t>"GET"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,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2A00FF"/>
          <w:sz w:val="20"/>
          <w:highlight w:val="yellow"/>
          <w:lang w:val="en-IN"/>
        </w:rPr>
        <w:t>"/searchEventByName.htm"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 xml:space="preserve">Visitor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visitor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visitorDao</w:t>
      </w:r>
      <w:r>
        <w:rPr>
          <w:rFonts w:ascii="Consolas" w:hAnsi="Consolas" w:cs="Consolas"/>
          <w:color w:val="000000"/>
          <w:sz w:val="20"/>
          <w:lang w:val="en-IN"/>
        </w:rPr>
        <w:t>.searchUser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ylee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"password"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P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highlight w:val="yellow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.setAttribute</w:t>
      </w:r>
      <w:proofErr w:type="spell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proofErr w:type="gramEnd"/>
      <w:r w:rsidRPr="00B34229">
        <w:rPr>
          <w:rFonts w:ascii="Consolas" w:hAnsi="Consolas" w:cs="Consolas"/>
          <w:color w:val="2A00FF"/>
          <w:sz w:val="20"/>
          <w:highlight w:val="yellow"/>
          <w:lang w:val="en-IN"/>
        </w:rPr>
        <w:t>"VISITOR"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, visitor);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spellStart"/>
      <w:proofErr w:type="gramStart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.setSession</w:t>
      </w:r>
      <w:proofErr w:type="spell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proofErr w:type="gramEnd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highlight w:val="lightGray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eventname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"rose"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controller</w:t>
      </w:r>
      <w:r>
        <w:rPr>
          <w:rFonts w:ascii="Consolas" w:hAnsi="Consolas" w:cs="Consolas"/>
          <w:color w:val="000000"/>
          <w:sz w:val="20"/>
          <w:lang w:val="en-IN"/>
        </w:rPr>
        <w:t>.searchEventsByName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r>
        <w:rPr>
          <w:rFonts w:ascii="Consolas" w:hAnsi="Consolas" w:cs="Consolas"/>
          <w:color w:val="0000C0"/>
          <w:sz w:val="20"/>
          <w:highlight w:val="lightGray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0000C0"/>
          <w:sz w:val="20"/>
          <w:lang w:val="en-IN"/>
        </w:rPr>
        <w:t>response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catch</w:t>
      </w:r>
      <w:r>
        <w:rPr>
          <w:rFonts w:ascii="Consolas" w:hAnsi="Consolas" w:cs="Consolas"/>
          <w:color w:val="000000"/>
          <w:sz w:val="20"/>
          <w:lang w:val="en-IN"/>
        </w:rPr>
        <w:t xml:space="preserve"> (Exception exception) {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lang w:val="en-IN"/>
        </w:rPr>
        <w:t>exception.printStackTrace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fail</w:t>
      </w:r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"Exception"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"/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visitormain.jsp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r>
        <w:rPr>
          <w:rFonts w:ascii="Consolas" w:hAnsi="Consolas" w:cs="Consolas"/>
          <w:color w:val="000000"/>
          <w:sz w:val="20"/>
          <w:lang w:val="en-IN"/>
        </w:rPr>
        <w:t>.getViewName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());</w:t>
      </w:r>
    </w:p>
    <w:p w:rsidR="00B34229" w:rsidRPr="00B34229" w:rsidRDefault="00B34229" w:rsidP="00B34229">
      <w:pPr>
        <w:pStyle w:val="BodyText"/>
      </w:pP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sectPr w:rsidR="00B34229" w:rsidRPr="00B34229" w:rsidSect="005D2F3F">
      <w:headerReference w:type="even" r:id="rId119"/>
      <w:headerReference w:type="default" r:id="rId120"/>
      <w:footerReference w:type="even" r:id="rId121"/>
      <w:footerReference w:type="default" r:id="rId122"/>
      <w:footnotePr>
        <w:numRestart w:val="eachSect"/>
      </w:footnotePr>
      <w:type w:val="nextColumn"/>
      <w:pgSz w:w="12240" w:h="15840"/>
      <w:pgMar w:top="1440" w:right="1440" w:bottom="1440" w:left="1440" w:header="720" w:footer="720" w:gutter="0"/>
      <w:cols w:space="288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2A65" w:rsidRDefault="00232A65">
      <w:r>
        <w:separator/>
      </w:r>
    </w:p>
  </w:endnote>
  <w:endnote w:type="continuationSeparator" w:id="0">
    <w:p w:rsidR="00232A65" w:rsidRDefault="00232A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GH97">
    <w:altName w:val="Symbol"/>
    <w:panose1 w:val="00000000000000000000"/>
    <w:charset w:val="02"/>
    <w:family w:val="swiss"/>
    <w:notTrueType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 w:rsidP="00C85B37">
    <w:pPr>
      <w:pStyle w:val="Footer"/>
      <w:rPr>
        <w:snapToGrid w:val="0"/>
      </w:rPr>
    </w:pPr>
    <w:r>
      <w:rPr>
        <w:snapToGrid w:val="0"/>
      </w:rPr>
      <w:t>© 2012 Accenture. All Rights Reserved.</w:t>
    </w:r>
    <w:r>
      <w:t xml:space="preserve"> </w:t>
    </w:r>
    <w:r>
      <w:tab/>
    </w:r>
    <w:r>
      <w:rPr>
        <w:snapToGrid w:val="0"/>
      </w:rPr>
      <w:fldChar w:fldCharType="begin"/>
    </w:r>
    <w:r>
      <w:rPr>
        <w:snapToGrid w:val="0"/>
      </w:rPr>
      <w:instrText xml:space="preserve"> PAGE </w:instrText>
    </w:r>
    <w:r>
      <w:rPr>
        <w:snapToGrid w:val="0"/>
      </w:rPr>
      <w:fldChar w:fldCharType="separate"/>
    </w:r>
    <w:r w:rsidR="00F6346F">
      <w:rPr>
        <w:noProof/>
        <w:snapToGrid w:val="0"/>
      </w:rPr>
      <w:t>2</w:t>
    </w:r>
    <w:r>
      <w:rPr>
        <w:snapToGrid w:val="0"/>
      </w:rPr>
      <w:fldChar w:fldCharType="end"/>
    </w:r>
    <w:r>
      <w:rPr>
        <w:snapToGrid w:val="0"/>
      </w:rPr>
      <w:tab/>
      <w:t>Tools Primer.doc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 w:rsidP="00361462">
    <w:pPr>
      <w:pStyle w:val="Footer"/>
      <w:rPr>
        <w:snapToGrid w:val="0"/>
      </w:rPr>
    </w:pPr>
    <w:r>
      <w:t xml:space="preserve"> </w:t>
    </w:r>
    <w:r>
      <w:rPr>
        <w:snapToGrid w:val="0"/>
      </w:rPr>
      <w:t>© 2012 Accenture. All Rights Reserved.</w:t>
    </w:r>
    <w:r>
      <w:t xml:space="preserve"> </w:t>
    </w:r>
    <w:r>
      <w:tab/>
    </w:r>
    <w:r>
      <w:rPr>
        <w:snapToGrid w:val="0"/>
      </w:rPr>
      <w:fldChar w:fldCharType="begin"/>
    </w:r>
    <w:r>
      <w:rPr>
        <w:snapToGrid w:val="0"/>
      </w:rPr>
      <w:instrText xml:space="preserve"> PAGE </w:instrText>
    </w:r>
    <w:r>
      <w:rPr>
        <w:snapToGrid w:val="0"/>
      </w:rPr>
      <w:fldChar w:fldCharType="separate"/>
    </w:r>
    <w:r w:rsidR="00F6346F">
      <w:rPr>
        <w:noProof/>
        <w:snapToGrid w:val="0"/>
      </w:rPr>
      <w:t>1</w:t>
    </w:r>
    <w:r>
      <w:rPr>
        <w:snapToGrid w:val="0"/>
      </w:rPr>
      <w:fldChar w:fldCharType="end"/>
    </w:r>
    <w:r>
      <w:rPr>
        <w:snapToGrid w:val="0"/>
      </w:rPr>
      <w:tab/>
      <w:t>Tools Primer.doc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2A65" w:rsidRDefault="00232A65">
      <w:r>
        <w:separator/>
      </w:r>
    </w:p>
  </w:footnote>
  <w:footnote w:type="continuationSeparator" w:id="0">
    <w:p w:rsidR="00232A65" w:rsidRDefault="00232A6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 w:rsidP="00C1487D">
    <w:pPr>
      <w:pStyle w:val="Header"/>
    </w:pPr>
    <w:r>
      <w:t xml:space="preserve">Application Delivery Fundamentals: Java </w:t>
    </w:r>
    <w:r>
      <w:tab/>
    </w:r>
  </w:p>
  <w:p w:rsidR="00C94EB2" w:rsidRDefault="00C94EB2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>
    <w:pPr>
      <w:pStyle w:val="Header"/>
    </w:pPr>
    <w:r>
      <w:t>Application Delivery Fundamentals 2.0: Java</w:t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50FBA"/>
    <w:multiLevelType w:val="hybridMultilevel"/>
    <w:tmpl w:val="70E0BCA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>
    <w:nsid w:val="05A94630"/>
    <w:multiLevelType w:val="hybridMultilevel"/>
    <w:tmpl w:val="E5B60D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D86C96"/>
    <w:multiLevelType w:val="hybridMultilevel"/>
    <w:tmpl w:val="1B165D72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>
    <w:nsid w:val="0D227C4C"/>
    <w:multiLevelType w:val="multilevel"/>
    <w:tmpl w:val="65CC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E697246"/>
    <w:multiLevelType w:val="hybridMultilevel"/>
    <w:tmpl w:val="79C85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8F2AD8"/>
    <w:multiLevelType w:val="singleLevel"/>
    <w:tmpl w:val="45E83D12"/>
    <w:lvl w:ilvl="0">
      <w:start w:val="1"/>
      <w:numFmt w:val="bullet"/>
      <w:pStyle w:val="Bullet1"/>
      <w:lvlText w:val=""/>
      <w:lvlJc w:val="left"/>
      <w:pPr>
        <w:tabs>
          <w:tab w:val="num" w:pos="3528"/>
        </w:tabs>
        <w:ind w:left="3456" w:hanging="288"/>
      </w:pPr>
      <w:rPr>
        <w:rFonts w:ascii="TIGH97" w:hAnsi="TIGH97" w:hint="default"/>
        <w:sz w:val="16"/>
      </w:rPr>
    </w:lvl>
  </w:abstractNum>
  <w:abstractNum w:abstractNumId="6">
    <w:nsid w:val="13820A65"/>
    <w:multiLevelType w:val="hybridMultilevel"/>
    <w:tmpl w:val="0EAE8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68518DE"/>
    <w:multiLevelType w:val="hybridMultilevel"/>
    <w:tmpl w:val="7CDEE96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8">
    <w:nsid w:val="184F5406"/>
    <w:multiLevelType w:val="hybridMultilevel"/>
    <w:tmpl w:val="9A60D6A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9">
    <w:nsid w:val="1C20257C"/>
    <w:multiLevelType w:val="hybridMultilevel"/>
    <w:tmpl w:val="9B06D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AD32E1"/>
    <w:multiLevelType w:val="singleLevel"/>
    <w:tmpl w:val="0F384A78"/>
    <w:lvl w:ilvl="0">
      <w:start w:val="1"/>
      <w:numFmt w:val="bullet"/>
      <w:pStyle w:val="CheckBox"/>
      <w:lvlText w:val=""/>
      <w:lvlJc w:val="left"/>
      <w:pPr>
        <w:tabs>
          <w:tab w:val="num" w:pos="2880"/>
        </w:tabs>
        <w:ind w:left="2880" w:hanging="360"/>
      </w:pPr>
      <w:rPr>
        <w:rFonts w:ascii="TIGH97" w:hAnsi="TIGH97" w:hint="default"/>
      </w:rPr>
    </w:lvl>
  </w:abstractNum>
  <w:abstractNum w:abstractNumId="11">
    <w:nsid w:val="20272812"/>
    <w:multiLevelType w:val="hybridMultilevel"/>
    <w:tmpl w:val="F58A3EBC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212E087F"/>
    <w:multiLevelType w:val="hybridMultilevel"/>
    <w:tmpl w:val="6378615C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13">
    <w:nsid w:val="2E134894"/>
    <w:multiLevelType w:val="hybridMultilevel"/>
    <w:tmpl w:val="41DAC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06C5FE9"/>
    <w:multiLevelType w:val="hybridMultilevel"/>
    <w:tmpl w:val="C9F67CE2"/>
    <w:lvl w:ilvl="0" w:tplc="04090001">
      <w:start w:val="1"/>
      <w:numFmt w:val="bullet"/>
      <w:lvlText w:val=""/>
      <w:lvlJc w:val="left"/>
      <w:pPr>
        <w:tabs>
          <w:tab w:val="num" w:pos="840"/>
        </w:tabs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15">
    <w:nsid w:val="385A1437"/>
    <w:multiLevelType w:val="hybridMultilevel"/>
    <w:tmpl w:val="875C51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572FE8"/>
    <w:multiLevelType w:val="hybridMultilevel"/>
    <w:tmpl w:val="E7A2D386"/>
    <w:lvl w:ilvl="0" w:tplc="04090001">
      <w:start w:val="1"/>
      <w:numFmt w:val="bullet"/>
      <w:lvlText w:val=""/>
      <w:lvlJc w:val="left"/>
      <w:pPr>
        <w:tabs>
          <w:tab w:val="num" w:pos="2112"/>
        </w:tabs>
        <w:ind w:left="21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832"/>
        </w:tabs>
        <w:ind w:left="283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52"/>
        </w:tabs>
        <w:ind w:left="35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72"/>
        </w:tabs>
        <w:ind w:left="42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992"/>
        </w:tabs>
        <w:ind w:left="499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12"/>
        </w:tabs>
        <w:ind w:left="57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32"/>
        </w:tabs>
        <w:ind w:left="64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52"/>
        </w:tabs>
        <w:ind w:left="715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72"/>
        </w:tabs>
        <w:ind w:left="7872" w:hanging="360"/>
      </w:pPr>
      <w:rPr>
        <w:rFonts w:ascii="Wingdings" w:hAnsi="Wingdings" w:hint="default"/>
      </w:rPr>
    </w:lvl>
  </w:abstractNum>
  <w:abstractNum w:abstractNumId="17">
    <w:nsid w:val="40B055EB"/>
    <w:multiLevelType w:val="hybridMultilevel"/>
    <w:tmpl w:val="6AACAD64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45D53155"/>
    <w:multiLevelType w:val="singleLevel"/>
    <w:tmpl w:val="52A29914"/>
    <w:lvl w:ilvl="0">
      <w:start w:val="1"/>
      <w:numFmt w:val="bullet"/>
      <w:pStyle w:val="Bullet2"/>
      <w:lvlText w:val=""/>
      <w:lvlJc w:val="left"/>
      <w:pPr>
        <w:tabs>
          <w:tab w:val="num" w:pos="3816"/>
        </w:tabs>
        <w:ind w:left="3816" w:hanging="360"/>
      </w:pPr>
      <w:rPr>
        <w:rFonts w:ascii="Symbol" w:hAnsi="Symbol" w:hint="default"/>
      </w:rPr>
    </w:lvl>
  </w:abstractNum>
  <w:abstractNum w:abstractNumId="19">
    <w:nsid w:val="46E92DB2"/>
    <w:multiLevelType w:val="hybridMultilevel"/>
    <w:tmpl w:val="7C7627AC"/>
    <w:lvl w:ilvl="0" w:tplc="0409000F">
      <w:start w:val="1"/>
      <w:numFmt w:val="decimal"/>
      <w:lvlText w:val="%1."/>
      <w:lvlJc w:val="left"/>
      <w:pPr>
        <w:tabs>
          <w:tab w:val="num" w:pos="792"/>
        </w:tabs>
        <w:ind w:left="792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2B02C9"/>
    <w:multiLevelType w:val="hybridMultilevel"/>
    <w:tmpl w:val="273C8B9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4BF37B58"/>
    <w:multiLevelType w:val="hybridMultilevel"/>
    <w:tmpl w:val="8198232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>
    <w:nsid w:val="4CF63192"/>
    <w:multiLevelType w:val="hybridMultilevel"/>
    <w:tmpl w:val="DF401F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4F372CAD"/>
    <w:multiLevelType w:val="hybridMultilevel"/>
    <w:tmpl w:val="F530D5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AA10CA9"/>
    <w:multiLevelType w:val="hybridMultilevel"/>
    <w:tmpl w:val="4FF27268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BC464EB8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5D9A23A3"/>
    <w:multiLevelType w:val="hybridMultilevel"/>
    <w:tmpl w:val="24D0C4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5DEA3704"/>
    <w:multiLevelType w:val="hybridMultilevel"/>
    <w:tmpl w:val="05F0365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92880C4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>
    <w:nsid w:val="66E70825"/>
    <w:multiLevelType w:val="hybridMultilevel"/>
    <w:tmpl w:val="22A223F8"/>
    <w:lvl w:ilvl="0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28">
    <w:nsid w:val="67D935BC"/>
    <w:multiLevelType w:val="hybridMultilevel"/>
    <w:tmpl w:val="19121754"/>
    <w:lvl w:ilvl="0" w:tplc="04090001">
      <w:start w:val="1"/>
      <w:numFmt w:val="bullet"/>
      <w:lvlText w:val=""/>
      <w:lvlJc w:val="left"/>
      <w:pPr>
        <w:tabs>
          <w:tab w:val="num" w:pos="792"/>
        </w:tabs>
        <w:ind w:left="79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29">
    <w:nsid w:val="70A541B7"/>
    <w:multiLevelType w:val="hybridMultilevel"/>
    <w:tmpl w:val="4C4E9C04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3F0E70E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71836D2F"/>
    <w:multiLevelType w:val="singleLevel"/>
    <w:tmpl w:val="A0B4AFF4"/>
    <w:lvl w:ilvl="0">
      <w:start w:val="1"/>
      <w:numFmt w:val="bullet"/>
      <w:pStyle w:val="BoxRightBullet1"/>
      <w:lvlText w:val=""/>
      <w:lvlJc w:val="left"/>
      <w:pPr>
        <w:tabs>
          <w:tab w:val="num" w:pos="720"/>
        </w:tabs>
        <w:ind w:left="720" w:hanging="360"/>
      </w:pPr>
      <w:rPr>
        <w:rFonts w:ascii="TIGH97" w:hAnsi="TIGH97" w:hint="default"/>
        <w:sz w:val="16"/>
      </w:rPr>
    </w:lvl>
  </w:abstractNum>
  <w:abstractNum w:abstractNumId="31">
    <w:nsid w:val="71A1755B"/>
    <w:multiLevelType w:val="hybridMultilevel"/>
    <w:tmpl w:val="DCF09BC2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32">
    <w:nsid w:val="777219F5"/>
    <w:multiLevelType w:val="singleLevel"/>
    <w:tmpl w:val="35545D14"/>
    <w:lvl w:ilvl="0">
      <w:start w:val="1"/>
      <w:numFmt w:val="bullet"/>
      <w:pStyle w:val="CheckinBox"/>
      <w:lvlText w:val=""/>
      <w:lvlJc w:val="left"/>
      <w:pPr>
        <w:tabs>
          <w:tab w:val="num" w:pos="432"/>
        </w:tabs>
        <w:ind w:left="432" w:hanging="432"/>
      </w:pPr>
      <w:rPr>
        <w:rFonts w:ascii="TIGH97" w:hAnsi="TIGH97" w:hint="default"/>
      </w:rPr>
    </w:lvl>
  </w:abstractNum>
  <w:abstractNum w:abstractNumId="33">
    <w:nsid w:val="784375B9"/>
    <w:multiLevelType w:val="hybridMultilevel"/>
    <w:tmpl w:val="C9DA628C"/>
    <w:lvl w:ilvl="0" w:tplc="0409000F">
      <w:start w:val="1"/>
      <w:numFmt w:val="decimal"/>
      <w:lvlText w:val="%1."/>
      <w:lvlJc w:val="left"/>
      <w:pPr>
        <w:tabs>
          <w:tab w:val="num" w:pos="792"/>
        </w:tabs>
        <w:ind w:left="792" w:hanging="360"/>
      </w:pPr>
      <w:rPr>
        <w:rFonts w:hint="default"/>
      </w:rPr>
    </w:lvl>
    <w:lvl w:ilvl="1" w:tplc="5F6060B2">
      <w:start w:val="1"/>
      <w:numFmt w:val="lowerLetter"/>
      <w:lvlText w:val="%2."/>
      <w:lvlJc w:val="left"/>
      <w:pPr>
        <w:tabs>
          <w:tab w:val="num" w:pos="1512"/>
        </w:tabs>
        <w:ind w:left="1512" w:hanging="360"/>
      </w:pPr>
      <w:rPr>
        <w:rFonts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32"/>
        </w:tabs>
        <w:ind w:left="2232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952"/>
        </w:tabs>
        <w:ind w:left="2952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72"/>
        </w:tabs>
        <w:ind w:left="3672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92"/>
        </w:tabs>
        <w:ind w:left="4392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112"/>
        </w:tabs>
        <w:ind w:left="5112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832"/>
        </w:tabs>
        <w:ind w:left="5832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552"/>
        </w:tabs>
        <w:ind w:left="6552" w:hanging="180"/>
      </w:pPr>
      <w:rPr>
        <w:rFonts w:cs="Times New Roman"/>
      </w:rPr>
    </w:lvl>
  </w:abstractNum>
  <w:abstractNum w:abstractNumId="34">
    <w:nsid w:val="79DB0A35"/>
    <w:multiLevelType w:val="hybridMultilevel"/>
    <w:tmpl w:val="6EAAE42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7CE12734"/>
    <w:multiLevelType w:val="hybridMultilevel"/>
    <w:tmpl w:val="10D62388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7F14641C"/>
    <w:multiLevelType w:val="hybridMultilevel"/>
    <w:tmpl w:val="751E8B2C"/>
    <w:lvl w:ilvl="0" w:tplc="055AB944">
      <w:start w:val="1"/>
      <w:numFmt w:val="decimal"/>
      <w:pStyle w:val="NumberLevel1"/>
      <w:lvlText w:val="%1.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1" w:tplc="FFFFFFFF">
      <w:start w:val="1"/>
      <w:numFmt w:val="lowerLetter"/>
      <w:pStyle w:val="NumberLevel2"/>
      <w:lvlText w:val="%2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2" w:tplc="FFFFFFFF">
      <w:start w:val="1"/>
      <w:numFmt w:val="lowerRoman"/>
      <w:pStyle w:val="NumberLevel3"/>
      <w:lvlText w:val="%3."/>
      <w:lvlJc w:val="right"/>
      <w:pPr>
        <w:tabs>
          <w:tab w:val="num" w:pos="3240"/>
        </w:tabs>
        <w:ind w:left="324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  <w:rPr>
        <w:rFonts w:cs="Times New Roman"/>
      </w:rPr>
    </w:lvl>
  </w:abstractNum>
  <w:abstractNum w:abstractNumId="37">
    <w:nsid w:val="7F64000D"/>
    <w:multiLevelType w:val="singleLevel"/>
    <w:tmpl w:val="1DA00BDC"/>
    <w:lvl w:ilvl="0">
      <w:start w:val="1"/>
      <w:numFmt w:val="bullet"/>
      <w:pStyle w:val="Bullet3"/>
      <w:lvlText w:val=""/>
      <w:lvlJc w:val="left"/>
      <w:pPr>
        <w:tabs>
          <w:tab w:val="num" w:pos="4176"/>
        </w:tabs>
        <w:ind w:left="4176" w:hanging="360"/>
      </w:pPr>
      <w:rPr>
        <w:rFonts w:ascii="TIGH97" w:hAnsi="TIGH97" w:hint="default"/>
      </w:rPr>
    </w:lvl>
  </w:abstractNum>
  <w:abstractNum w:abstractNumId="38">
    <w:nsid w:val="7F872C32"/>
    <w:multiLevelType w:val="hybridMultilevel"/>
    <w:tmpl w:val="9F5647AA"/>
    <w:lvl w:ilvl="0" w:tplc="04090001">
      <w:start w:val="1"/>
      <w:numFmt w:val="bullet"/>
      <w:lvlText w:val=""/>
      <w:lvlJc w:val="left"/>
      <w:pPr>
        <w:tabs>
          <w:tab w:val="num" w:pos="2112"/>
        </w:tabs>
        <w:ind w:left="21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832"/>
        </w:tabs>
        <w:ind w:left="283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52"/>
        </w:tabs>
        <w:ind w:left="35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72"/>
        </w:tabs>
        <w:ind w:left="42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992"/>
        </w:tabs>
        <w:ind w:left="499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12"/>
        </w:tabs>
        <w:ind w:left="57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32"/>
        </w:tabs>
        <w:ind w:left="64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52"/>
        </w:tabs>
        <w:ind w:left="715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72"/>
        </w:tabs>
        <w:ind w:left="7872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0"/>
  </w:num>
  <w:num w:numId="3">
    <w:abstractNumId w:val="32"/>
  </w:num>
  <w:num w:numId="4">
    <w:abstractNumId w:val="37"/>
  </w:num>
  <w:num w:numId="5">
    <w:abstractNumId w:val="18"/>
  </w:num>
  <w:num w:numId="6">
    <w:abstractNumId w:val="5"/>
  </w:num>
  <w:num w:numId="7">
    <w:abstractNumId w:val="36"/>
  </w:num>
  <w:num w:numId="8">
    <w:abstractNumId w:val="28"/>
  </w:num>
  <w:num w:numId="9">
    <w:abstractNumId w:val="33"/>
  </w:num>
  <w:num w:numId="10">
    <w:abstractNumId w:val="17"/>
  </w:num>
  <w:num w:numId="11">
    <w:abstractNumId w:val="8"/>
  </w:num>
  <w:num w:numId="12">
    <w:abstractNumId w:val="21"/>
  </w:num>
  <w:num w:numId="13">
    <w:abstractNumId w:val="11"/>
  </w:num>
  <w:num w:numId="14">
    <w:abstractNumId w:val="27"/>
  </w:num>
  <w:num w:numId="15">
    <w:abstractNumId w:val="16"/>
  </w:num>
  <w:num w:numId="16">
    <w:abstractNumId w:val="38"/>
  </w:num>
  <w:num w:numId="17">
    <w:abstractNumId w:val="23"/>
  </w:num>
  <w:num w:numId="18">
    <w:abstractNumId w:val="31"/>
  </w:num>
  <w:num w:numId="19">
    <w:abstractNumId w:val="29"/>
  </w:num>
  <w:num w:numId="20">
    <w:abstractNumId w:val="24"/>
  </w:num>
  <w:num w:numId="21">
    <w:abstractNumId w:val="12"/>
  </w:num>
  <w:num w:numId="22">
    <w:abstractNumId w:val="14"/>
  </w:num>
  <w:num w:numId="23">
    <w:abstractNumId w:val="22"/>
  </w:num>
  <w:num w:numId="24">
    <w:abstractNumId w:val="35"/>
  </w:num>
  <w:num w:numId="25">
    <w:abstractNumId w:val="25"/>
  </w:num>
  <w:num w:numId="26">
    <w:abstractNumId w:val="26"/>
  </w:num>
  <w:num w:numId="27">
    <w:abstractNumId w:val="0"/>
  </w:num>
  <w:num w:numId="28">
    <w:abstractNumId w:val="13"/>
  </w:num>
  <w:num w:numId="29">
    <w:abstractNumId w:val="9"/>
  </w:num>
  <w:num w:numId="30">
    <w:abstractNumId w:val="4"/>
  </w:num>
  <w:num w:numId="31">
    <w:abstractNumId w:val="2"/>
  </w:num>
  <w:num w:numId="32">
    <w:abstractNumId w:val="6"/>
  </w:num>
  <w:num w:numId="33">
    <w:abstractNumId w:val="7"/>
  </w:num>
  <w:num w:numId="34">
    <w:abstractNumId w:val="3"/>
  </w:num>
  <w:num w:numId="35">
    <w:abstractNumId w:val="15"/>
  </w:num>
  <w:num w:numId="36">
    <w:abstractNumId w:val="1"/>
  </w:num>
  <w:num w:numId="37">
    <w:abstractNumId w:val="20"/>
  </w:num>
  <w:num w:numId="38">
    <w:abstractNumId w:val="19"/>
  </w:num>
  <w:num w:numId="39">
    <w:abstractNumId w:val="34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32"/>
  <w:hyphenationZone w:val="144"/>
  <w:doNotHyphenateCaps/>
  <w:evenAndOddHeaders/>
  <w:drawingGridHorizontalSpacing w:val="120"/>
  <w:drawingGridVerticalSpacing w:val="163"/>
  <w:displayHorizontalDrawingGridEvery w:val="0"/>
  <w:displayVerticalDrawingGridEvery w:val="0"/>
  <w:doNotShadeFormData/>
  <w:noPunctuationKerning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docVars>
    <w:docVar w:name="coursenum" w:val="NEW NUM"/>
  </w:docVars>
  <w:rsids>
    <w:rsidRoot w:val="00E3329E"/>
    <w:rsid w:val="00000190"/>
    <w:rsid w:val="00000403"/>
    <w:rsid w:val="00000E4B"/>
    <w:rsid w:val="0000222F"/>
    <w:rsid w:val="00003748"/>
    <w:rsid w:val="00004D15"/>
    <w:rsid w:val="00006B93"/>
    <w:rsid w:val="00007F40"/>
    <w:rsid w:val="000120CD"/>
    <w:rsid w:val="00014D9D"/>
    <w:rsid w:val="00016829"/>
    <w:rsid w:val="00021E5A"/>
    <w:rsid w:val="00022153"/>
    <w:rsid w:val="00023BD5"/>
    <w:rsid w:val="00023F1D"/>
    <w:rsid w:val="00030FD2"/>
    <w:rsid w:val="00031484"/>
    <w:rsid w:val="00032F8D"/>
    <w:rsid w:val="0003491D"/>
    <w:rsid w:val="00034A67"/>
    <w:rsid w:val="0003654A"/>
    <w:rsid w:val="0003660E"/>
    <w:rsid w:val="00036A98"/>
    <w:rsid w:val="0004191E"/>
    <w:rsid w:val="00042CC0"/>
    <w:rsid w:val="00044D70"/>
    <w:rsid w:val="00047A91"/>
    <w:rsid w:val="00047C1A"/>
    <w:rsid w:val="000504E0"/>
    <w:rsid w:val="000521E3"/>
    <w:rsid w:val="0005613B"/>
    <w:rsid w:val="00057142"/>
    <w:rsid w:val="000601E1"/>
    <w:rsid w:val="0006072C"/>
    <w:rsid w:val="00063717"/>
    <w:rsid w:val="0006373D"/>
    <w:rsid w:val="00074320"/>
    <w:rsid w:val="00074A3B"/>
    <w:rsid w:val="00076261"/>
    <w:rsid w:val="00076657"/>
    <w:rsid w:val="0007762D"/>
    <w:rsid w:val="000803D3"/>
    <w:rsid w:val="00081C27"/>
    <w:rsid w:val="00085E8A"/>
    <w:rsid w:val="000902FF"/>
    <w:rsid w:val="00090B1D"/>
    <w:rsid w:val="00094B80"/>
    <w:rsid w:val="000A09A4"/>
    <w:rsid w:val="000A1C1A"/>
    <w:rsid w:val="000A4336"/>
    <w:rsid w:val="000A5046"/>
    <w:rsid w:val="000A593B"/>
    <w:rsid w:val="000A5E1C"/>
    <w:rsid w:val="000A7429"/>
    <w:rsid w:val="000B17D6"/>
    <w:rsid w:val="000B589B"/>
    <w:rsid w:val="000B59DC"/>
    <w:rsid w:val="000C0FA6"/>
    <w:rsid w:val="000C31E2"/>
    <w:rsid w:val="000C4262"/>
    <w:rsid w:val="000C688F"/>
    <w:rsid w:val="000C711F"/>
    <w:rsid w:val="000D1B2D"/>
    <w:rsid w:val="000D4EAF"/>
    <w:rsid w:val="000D56D8"/>
    <w:rsid w:val="000D5D08"/>
    <w:rsid w:val="000D626A"/>
    <w:rsid w:val="000E06B8"/>
    <w:rsid w:val="000E091A"/>
    <w:rsid w:val="000E09F8"/>
    <w:rsid w:val="000E18E2"/>
    <w:rsid w:val="000E1FA3"/>
    <w:rsid w:val="000E25C0"/>
    <w:rsid w:val="000E5C37"/>
    <w:rsid w:val="000E6322"/>
    <w:rsid w:val="000F4D69"/>
    <w:rsid w:val="000F5D55"/>
    <w:rsid w:val="000F5DAE"/>
    <w:rsid w:val="000F680F"/>
    <w:rsid w:val="000F7041"/>
    <w:rsid w:val="000F74B1"/>
    <w:rsid w:val="00105210"/>
    <w:rsid w:val="001055BC"/>
    <w:rsid w:val="00111405"/>
    <w:rsid w:val="00111B24"/>
    <w:rsid w:val="0011333C"/>
    <w:rsid w:val="00113B01"/>
    <w:rsid w:val="001215AD"/>
    <w:rsid w:val="00123758"/>
    <w:rsid w:val="0012389B"/>
    <w:rsid w:val="00125B0F"/>
    <w:rsid w:val="00126B64"/>
    <w:rsid w:val="00127196"/>
    <w:rsid w:val="00127E37"/>
    <w:rsid w:val="00134DF8"/>
    <w:rsid w:val="00135F4F"/>
    <w:rsid w:val="00142814"/>
    <w:rsid w:val="00143C7C"/>
    <w:rsid w:val="001442C0"/>
    <w:rsid w:val="001449DE"/>
    <w:rsid w:val="00147746"/>
    <w:rsid w:val="00150091"/>
    <w:rsid w:val="00150CE5"/>
    <w:rsid w:val="0015130D"/>
    <w:rsid w:val="001529E9"/>
    <w:rsid w:val="00153418"/>
    <w:rsid w:val="00153E47"/>
    <w:rsid w:val="00156611"/>
    <w:rsid w:val="0015694D"/>
    <w:rsid w:val="00160906"/>
    <w:rsid w:val="00161DEB"/>
    <w:rsid w:val="00162A0C"/>
    <w:rsid w:val="0016401F"/>
    <w:rsid w:val="0016530B"/>
    <w:rsid w:val="001714A5"/>
    <w:rsid w:val="00171B66"/>
    <w:rsid w:val="001728B2"/>
    <w:rsid w:val="00172C62"/>
    <w:rsid w:val="00180B26"/>
    <w:rsid w:val="00182BB9"/>
    <w:rsid w:val="001832F1"/>
    <w:rsid w:val="00183616"/>
    <w:rsid w:val="00183D7D"/>
    <w:rsid w:val="00184317"/>
    <w:rsid w:val="00184662"/>
    <w:rsid w:val="001854A0"/>
    <w:rsid w:val="0018770A"/>
    <w:rsid w:val="00190F1B"/>
    <w:rsid w:val="0019366A"/>
    <w:rsid w:val="001954C8"/>
    <w:rsid w:val="001969FA"/>
    <w:rsid w:val="00196FF6"/>
    <w:rsid w:val="00197245"/>
    <w:rsid w:val="001A1415"/>
    <w:rsid w:val="001A3644"/>
    <w:rsid w:val="001A729F"/>
    <w:rsid w:val="001A7CF0"/>
    <w:rsid w:val="001B06FE"/>
    <w:rsid w:val="001B102F"/>
    <w:rsid w:val="001B15E7"/>
    <w:rsid w:val="001B179F"/>
    <w:rsid w:val="001B1A3B"/>
    <w:rsid w:val="001B2447"/>
    <w:rsid w:val="001B7EAD"/>
    <w:rsid w:val="001C00EB"/>
    <w:rsid w:val="001C029C"/>
    <w:rsid w:val="001C55B8"/>
    <w:rsid w:val="001C5AC1"/>
    <w:rsid w:val="001C6CD7"/>
    <w:rsid w:val="001D2507"/>
    <w:rsid w:val="001D2F81"/>
    <w:rsid w:val="001D3D52"/>
    <w:rsid w:val="001D46DF"/>
    <w:rsid w:val="001D4E4B"/>
    <w:rsid w:val="001D78BA"/>
    <w:rsid w:val="001D7D7A"/>
    <w:rsid w:val="001D7FD2"/>
    <w:rsid w:val="001E1C99"/>
    <w:rsid w:val="001E44D6"/>
    <w:rsid w:val="001E4C36"/>
    <w:rsid w:val="001E73F5"/>
    <w:rsid w:val="001E7723"/>
    <w:rsid w:val="001F190C"/>
    <w:rsid w:val="001F4C9C"/>
    <w:rsid w:val="00201C90"/>
    <w:rsid w:val="0020499E"/>
    <w:rsid w:val="002069F0"/>
    <w:rsid w:val="002114E3"/>
    <w:rsid w:val="0021496D"/>
    <w:rsid w:val="002163D5"/>
    <w:rsid w:val="002172FB"/>
    <w:rsid w:val="00221FB3"/>
    <w:rsid w:val="0022213E"/>
    <w:rsid w:val="002235A2"/>
    <w:rsid w:val="00224DBB"/>
    <w:rsid w:val="00227941"/>
    <w:rsid w:val="00232A65"/>
    <w:rsid w:val="00234725"/>
    <w:rsid w:val="00235B01"/>
    <w:rsid w:val="00236890"/>
    <w:rsid w:val="002431AF"/>
    <w:rsid w:val="0024594B"/>
    <w:rsid w:val="00246A43"/>
    <w:rsid w:val="00246EC5"/>
    <w:rsid w:val="00253AF7"/>
    <w:rsid w:val="00253B86"/>
    <w:rsid w:val="00255DB8"/>
    <w:rsid w:val="0026025F"/>
    <w:rsid w:val="002606E4"/>
    <w:rsid w:val="00261105"/>
    <w:rsid w:val="0026236F"/>
    <w:rsid w:val="002629CD"/>
    <w:rsid w:val="00265888"/>
    <w:rsid w:val="002666D0"/>
    <w:rsid w:val="00271DAA"/>
    <w:rsid w:val="00272DCD"/>
    <w:rsid w:val="002734CE"/>
    <w:rsid w:val="002749C6"/>
    <w:rsid w:val="0027536F"/>
    <w:rsid w:val="0027721D"/>
    <w:rsid w:val="00277B49"/>
    <w:rsid w:val="0028101E"/>
    <w:rsid w:val="00285CDA"/>
    <w:rsid w:val="00286BA2"/>
    <w:rsid w:val="002875FC"/>
    <w:rsid w:val="002876BA"/>
    <w:rsid w:val="00292407"/>
    <w:rsid w:val="002938DA"/>
    <w:rsid w:val="00294825"/>
    <w:rsid w:val="00295452"/>
    <w:rsid w:val="0029758A"/>
    <w:rsid w:val="00297837"/>
    <w:rsid w:val="002A1A23"/>
    <w:rsid w:val="002A46E2"/>
    <w:rsid w:val="002A6563"/>
    <w:rsid w:val="002A6B2C"/>
    <w:rsid w:val="002B343E"/>
    <w:rsid w:val="002B4FBC"/>
    <w:rsid w:val="002B5AD1"/>
    <w:rsid w:val="002B7F10"/>
    <w:rsid w:val="002C0F32"/>
    <w:rsid w:val="002C28D3"/>
    <w:rsid w:val="002C2B6F"/>
    <w:rsid w:val="002C62BF"/>
    <w:rsid w:val="002C7925"/>
    <w:rsid w:val="002C7D6C"/>
    <w:rsid w:val="002D06E1"/>
    <w:rsid w:val="002D14FC"/>
    <w:rsid w:val="002D1834"/>
    <w:rsid w:val="002D2BE9"/>
    <w:rsid w:val="002D3DC4"/>
    <w:rsid w:val="002D4B17"/>
    <w:rsid w:val="002D71D7"/>
    <w:rsid w:val="002D7DC9"/>
    <w:rsid w:val="002E0C60"/>
    <w:rsid w:val="002E38A5"/>
    <w:rsid w:val="002E4083"/>
    <w:rsid w:val="002E7CFC"/>
    <w:rsid w:val="002E7EEB"/>
    <w:rsid w:val="002F1610"/>
    <w:rsid w:val="002F4298"/>
    <w:rsid w:val="002F730D"/>
    <w:rsid w:val="002F7E85"/>
    <w:rsid w:val="00301A0A"/>
    <w:rsid w:val="00301D6F"/>
    <w:rsid w:val="003047F5"/>
    <w:rsid w:val="00307A01"/>
    <w:rsid w:val="00311AA9"/>
    <w:rsid w:val="00311D19"/>
    <w:rsid w:val="00313399"/>
    <w:rsid w:val="0031695E"/>
    <w:rsid w:val="0031768F"/>
    <w:rsid w:val="003233F4"/>
    <w:rsid w:val="00325885"/>
    <w:rsid w:val="00325954"/>
    <w:rsid w:val="00326DB4"/>
    <w:rsid w:val="00327A3F"/>
    <w:rsid w:val="00331CCB"/>
    <w:rsid w:val="00333A14"/>
    <w:rsid w:val="0033459B"/>
    <w:rsid w:val="003348F2"/>
    <w:rsid w:val="00334DBA"/>
    <w:rsid w:val="00342420"/>
    <w:rsid w:val="0034618D"/>
    <w:rsid w:val="00350770"/>
    <w:rsid w:val="0035173E"/>
    <w:rsid w:val="0035449D"/>
    <w:rsid w:val="003568C9"/>
    <w:rsid w:val="0035799A"/>
    <w:rsid w:val="00357ABE"/>
    <w:rsid w:val="00360214"/>
    <w:rsid w:val="00361462"/>
    <w:rsid w:val="00366F73"/>
    <w:rsid w:val="00370411"/>
    <w:rsid w:val="00370726"/>
    <w:rsid w:val="00371204"/>
    <w:rsid w:val="0037231A"/>
    <w:rsid w:val="003726BE"/>
    <w:rsid w:val="00372F5F"/>
    <w:rsid w:val="00374603"/>
    <w:rsid w:val="00380DF0"/>
    <w:rsid w:val="00381799"/>
    <w:rsid w:val="00384637"/>
    <w:rsid w:val="00385D41"/>
    <w:rsid w:val="00387AE4"/>
    <w:rsid w:val="00395530"/>
    <w:rsid w:val="003A2571"/>
    <w:rsid w:val="003A42DD"/>
    <w:rsid w:val="003B0747"/>
    <w:rsid w:val="003B44E3"/>
    <w:rsid w:val="003B594C"/>
    <w:rsid w:val="003B676B"/>
    <w:rsid w:val="003C0108"/>
    <w:rsid w:val="003C3FA1"/>
    <w:rsid w:val="003C7F41"/>
    <w:rsid w:val="003D0427"/>
    <w:rsid w:val="003D1DC7"/>
    <w:rsid w:val="003D4210"/>
    <w:rsid w:val="003D497B"/>
    <w:rsid w:val="003D6200"/>
    <w:rsid w:val="003E0DD3"/>
    <w:rsid w:val="003E132A"/>
    <w:rsid w:val="003E4561"/>
    <w:rsid w:val="003E5821"/>
    <w:rsid w:val="003E7432"/>
    <w:rsid w:val="003F0E7C"/>
    <w:rsid w:val="003F11FF"/>
    <w:rsid w:val="003F1537"/>
    <w:rsid w:val="003F20CA"/>
    <w:rsid w:val="003F2A64"/>
    <w:rsid w:val="003F49D8"/>
    <w:rsid w:val="003F6895"/>
    <w:rsid w:val="003F6EC9"/>
    <w:rsid w:val="003F79F8"/>
    <w:rsid w:val="004003CF"/>
    <w:rsid w:val="00401854"/>
    <w:rsid w:val="00401FE1"/>
    <w:rsid w:val="004041F2"/>
    <w:rsid w:val="004056E9"/>
    <w:rsid w:val="00405826"/>
    <w:rsid w:val="00413A3C"/>
    <w:rsid w:val="00415CFF"/>
    <w:rsid w:val="0041637F"/>
    <w:rsid w:val="00416624"/>
    <w:rsid w:val="00416820"/>
    <w:rsid w:val="00420690"/>
    <w:rsid w:val="00421DA6"/>
    <w:rsid w:val="00422C47"/>
    <w:rsid w:val="00425016"/>
    <w:rsid w:val="0042548F"/>
    <w:rsid w:val="0042614C"/>
    <w:rsid w:val="004275C1"/>
    <w:rsid w:val="00431817"/>
    <w:rsid w:val="00434348"/>
    <w:rsid w:val="004372FA"/>
    <w:rsid w:val="004379D9"/>
    <w:rsid w:val="00441158"/>
    <w:rsid w:val="00442934"/>
    <w:rsid w:val="004430F6"/>
    <w:rsid w:val="004439C3"/>
    <w:rsid w:val="00445F0B"/>
    <w:rsid w:val="00446D0C"/>
    <w:rsid w:val="00451831"/>
    <w:rsid w:val="0045200E"/>
    <w:rsid w:val="004548A8"/>
    <w:rsid w:val="0045548E"/>
    <w:rsid w:val="004610CD"/>
    <w:rsid w:val="00461668"/>
    <w:rsid w:val="00463770"/>
    <w:rsid w:val="00465FBF"/>
    <w:rsid w:val="004674D0"/>
    <w:rsid w:val="004708C2"/>
    <w:rsid w:val="00481394"/>
    <w:rsid w:val="00482484"/>
    <w:rsid w:val="00483C3E"/>
    <w:rsid w:val="00483FFD"/>
    <w:rsid w:val="0048760B"/>
    <w:rsid w:val="004927BA"/>
    <w:rsid w:val="00492A1E"/>
    <w:rsid w:val="00495274"/>
    <w:rsid w:val="004A03E2"/>
    <w:rsid w:val="004A0CC0"/>
    <w:rsid w:val="004A13D5"/>
    <w:rsid w:val="004A15D8"/>
    <w:rsid w:val="004A3C6F"/>
    <w:rsid w:val="004A45FA"/>
    <w:rsid w:val="004A4891"/>
    <w:rsid w:val="004A5102"/>
    <w:rsid w:val="004A57D5"/>
    <w:rsid w:val="004A6B7E"/>
    <w:rsid w:val="004B4D36"/>
    <w:rsid w:val="004B6262"/>
    <w:rsid w:val="004B752A"/>
    <w:rsid w:val="004B7B87"/>
    <w:rsid w:val="004C0483"/>
    <w:rsid w:val="004C1E46"/>
    <w:rsid w:val="004C2873"/>
    <w:rsid w:val="004C6F92"/>
    <w:rsid w:val="004D1B3E"/>
    <w:rsid w:val="004D2005"/>
    <w:rsid w:val="004D376C"/>
    <w:rsid w:val="004D6529"/>
    <w:rsid w:val="004E3CD3"/>
    <w:rsid w:val="004E43BA"/>
    <w:rsid w:val="004E4D7A"/>
    <w:rsid w:val="004F2A33"/>
    <w:rsid w:val="004F378D"/>
    <w:rsid w:val="004F4F40"/>
    <w:rsid w:val="004F7EE0"/>
    <w:rsid w:val="004F7EF2"/>
    <w:rsid w:val="00502B27"/>
    <w:rsid w:val="00503537"/>
    <w:rsid w:val="005060B8"/>
    <w:rsid w:val="00506436"/>
    <w:rsid w:val="00510903"/>
    <w:rsid w:val="005123A0"/>
    <w:rsid w:val="00512649"/>
    <w:rsid w:val="00513A27"/>
    <w:rsid w:val="00513EA0"/>
    <w:rsid w:val="00514835"/>
    <w:rsid w:val="00515718"/>
    <w:rsid w:val="0051601F"/>
    <w:rsid w:val="00516082"/>
    <w:rsid w:val="00517241"/>
    <w:rsid w:val="00521773"/>
    <w:rsid w:val="005224C3"/>
    <w:rsid w:val="00522ABB"/>
    <w:rsid w:val="00522AE6"/>
    <w:rsid w:val="00523BE3"/>
    <w:rsid w:val="00524861"/>
    <w:rsid w:val="0052661A"/>
    <w:rsid w:val="0053168F"/>
    <w:rsid w:val="005318CC"/>
    <w:rsid w:val="005326EC"/>
    <w:rsid w:val="00533FA5"/>
    <w:rsid w:val="005343AB"/>
    <w:rsid w:val="005370C8"/>
    <w:rsid w:val="00537468"/>
    <w:rsid w:val="00537F13"/>
    <w:rsid w:val="005429C5"/>
    <w:rsid w:val="00543ACC"/>
    <w:rsid w:val="00551083"/>
    <w:rsid w:val="00551B9B"/>
    <w:rsid w:val="00556998"/>
    <w:rsid w:val="00556E0A"/>
    <w:rsid w:val="0056287C"/>
    <w:rsid w:val="00564658"/>
    <w:rsid w:val="00566E48"/>
    <w:rsid w:val="00567C2F"/>
    <w:rsid w:val="00570794"/>
    <w:rsid w:val="00572052"/>
    <w:rsid w:val="0057290A"/>
    <w:rsid w:val="0057344B"/>
    <w:rsid w:val="005736F3"/>
    <w:rsid w:val="0057384F"/>
    <w:rsid w:val="005820B0"/>
    <w:rsid w:val="00583A85"/>
    <w:rsid w:val="00583DD2"/>
    <w:rsid w:val="00584CD0"/>
    <w:rsid w:val="0058536E"/>
    <w:rsid w:val="005865AB"/>
    <w:rsid w:val="00586D89"/>
    <w:rsid w:val="00587B43"/>
    <w:rsid w:val="00587BA7"/>
    <w:rsid w:val="00592F8F"/>
    <w:rsid w:val="005930C3"/>
    <w:rsid w:val="0059384C"/>
    <w:rsid w:val="00593C1D"/>
    <w:rsid w:val="0059511B"/>
    <w:rsid w:val="00595835"/>
    <w:rsid w:val="00595F0D"/>
    <w:rsid w:val="005A027E"/>
    <w:rsid w:val="005A2A2C"/>
    <w:rsid w:val="005A36BB"/>
    <w:rsid w:val="005A58A4"/>
    <w:rsid w:val="005A6B0F"/>
    <w:rsid w:val="005B3026"/>
    <w:rsid w:val="005B3F3A"/>
    <w:rsid w:val="005B4151"/>
    <w:rsid w:val="005B7750"/>
    <w:rsid w:val="005C1772"/>
    <w:rsid w:val="005C3A88"/>
    <w:rsid w:val="005C6A2C"/>
    <w:rsid w:val="005C6B98"/>
    <w:rsid w:val="005D2F3F"/>
    <w:rsid w:val="005D2F7A"/>
    <w:rsid w:val="005D38E5"/>
    <w:rsid w:val="005D4191"/>
    <w:rsid w:val="005E0FFF"/>
    <w:rsid w:val="005E1B65"/>
    <w:rsid w:val="005E2480"/>
    <w:rsid w:val="005E2936"/>
    <w:rsid w:val="005E35F6"/>
    <w:rsid w:val="005E3820"/>
    <w:rsid w:val="005E55FE"/>
    <w:rsid w:val="005E5930"/>
    <w:rsid w:val="005F1F8A"/>
    <w:rsid w:val="005F2A7B"/>
    <w:rsid w:val="005F389A"/>
    <w:rsid w:val="00600007"/>
    <w:rsid w:val="00603CDC"/>
    <w:rsid w:val="00604269"/>
    <w:rsid w:val="00604C8A"/>
    <w:rsid w:val="00607DFB"/>
    <w:rsid w:val="00615E1F"/>
    <w:rsid w:val="00620CD7"/>
    <w:rsid w:val="00622CA8"/>
    <w:rsid w:val="006237F3"/>
    <w:rsid w:val="00626B9B"/>
    <w:rsid w:val="0063096C"/>
    <w:rsid w:val="00630CA2"/>
    <w:rsid w:val="006348F9"/>
    <w:rsid w:val="006362D8"/>
    <w:rsid w:val="00640B56"/>
    <w:rsid w:val="006413E6"/>
    <w:rsid w:val="00650E2B"/>
    <w:rsid w:val="006521AD"/>
    <w:rsid w:val="006531DB"/>
    <w:rsid w:val="00655B9F"/>
    <w:rsid w:val="0065763F"/>
    <w:rsid w:val="00662B64"/>
    <w:rsid w:val="006635DC"/>
    <w:rsid w:val="00663C1C"/>
    <w:rsid w:val="00663D2A"/>
    <w:rsid w:val="006664B0"/>
    <w:rsid w:val="00666896"/>
    <w:rsid w:val="00667600"/>
    <w:rsid w:val="00670DFA"/>
    <w:rsid w:val="006713B0"/>
    <w:rsid w:val="00674692"/>
    <w:rsid w:val="006810B2"/>
    <w:rsid w:val="006833C1"/>
    <w:rsid w:val="006844DA"/>
    <w:rsid w:val="00684799"/>
    <w:rsid w:val="00685886"/>
    <w:rsid w:val="00687E18"/>
    <w:rsid w:val="006900FA"/>
    <w:rsid w:val="0069046C"/>
    <w:rsid w:val="006904CF"/>
    <w:rsid w:val="00692E06"/>
    <w:rsid w:val="0069355F"/>
    <w:rsid w:val="006942F9"/>
    <w:rsid w:val="00694619"/>
    <w:rsid w:val="00695073"/>
    <w:rsid w:val="00695490"/>
    <w:rsid w:val="006A0ADD"/>
    <w:rsid w:val="006A3D28"/>
    <w:rsid w:val="006A4EF9"/>
    <w:rsid w:val="006A70D9"/>
    <w:rsid w:val="006A7D0D"/>
    <w:rsid w:val="006B0480"/>
    <w:rsid w:val="006B1EFC"/>
    <w:rsid w:val="006B1F12"/>
    <w:rsid w:val="006B20B9"/>
    <w:rsid w:val="006B2540"/>
    <w:rsid w:val="006B45B0"/>
    <w:rsid w:val="006B67F7"/>
    <w:rsid w:val="006B7219"/>
    <w:rsid w:val="006B7499"/>
    <w:rsid w:val="006C0A57"/>
    <w:rsid w:val="006C4C64"/>
    <w:rsid w:val="006C5890"/>
    <w:rsid w:val="006C6597"/>
    <w:rsid w:val="006C7C9E"/>
    <w:rsid w:val="006D0677"/>
    <w:rsid w:val="006D19D7"/>
    <w:rsid w:val="006D2681"/>
    <w:rsid w:val="006D53CE"/>
    <w:rsid w:val="006D5EB6"/>
    <w:rsid w:val="006E0E6C"/>
    <w:rsid w:val="006E2C1D"/>
    <w:rsid w:val="006E3B36"/>
    <w:rsid w:val="006E43B8"/>
    <w:rsid w:val="006E6E28"/>
    <w:rsid w:val="006E728C"/>
    <w:rsid w:val="006F01C1"/>
    <w:rsid w:val="006F2599"/>
    <w:rsid w:val="006F35EC"/>
    <w:rsid w:val="006F4310"/>
    <w:rsid w:val="006F4442"/>
    <w:rsid w:val="006F7FB9"/>
    <w:rsid w:val="00700180"/>
    <w:rsid w:val="007025B0"/>
    <w:rsid w:val="00705217"/>
    <w:rsid w:val="00706E07"/>
    <w:rsid w:val="007075DA"/>
    <w:rsid w:val="0070798A"/>
    <w:rsid w:val="00710B0E"/>
    <w:rsid w:val="00710C8C"/>
    <w:rsid w:val="007122A2"/>
    <w:rsid w:val="00713F4B"/>
    <w:rsid w:val="007149CE"/>
    <w:rsid w:val="0071614E"/>
    <w:rsid w:val="00716CBE"/>
    <w:rsid w:val="00717D0B"/>
    <w:rsid w:val="00721EE7"/>
    <w:rsid w:val="00723B06"/>
    <w:rsid w:val="0072467E"/>
    <w:rsid w:val="00727945"/>
    <w:rsid w:val="00730C94"/>
    <w:rsid w:val="00730F79"/>
    <w:rsid w:val="00731971"/>
    <w:rsid w:val="00733E56"/>
    <w:rsid w:val="00734B3E"/>
    <w:rsid w:val="00735689"/>
    <w:rsid w:val="0073691B"/>
    <w:rsid w:val="007408D2"/>
    <w:rsid w:val="00740C4A"/>
    <w:rsid w:val="00742878"/>
    <w:rsid w:val="00743EDF"/>
    <w:rsid w:val="00750489"/>
    <w:rsid w:val="00750B87"/>
    <w:rsid w:val="00750E20"/>
    <w:rsid w:val="007537E6"/>
    <w:rsid w:val="00754C8E"/>
    <w:rsid w:val="00755175"/>
    <w:rsid w:val="00755203"/>
    <w:rsid w:val="00755F4A"/>
    <w:rsid w:val="00756F0D"/>
    <w:rsid w:val="00763773"/>
    <w:rsid w:val="00764091"/>
    <w:rsid w:val="00764F6E"/>
    <w:rsid w:val="00765DC3"/>
    <w:rsid w:val="00771385"/>
    <w:rsid w:val="00773D17"/>
    <w:rsid w:val="00773EC7"/>
    <w:rsid w:val="00775990"/>
    <w:rsid w:val="007774BA"/>
    <w:rsid w:val="0078136B"/>
    <w:rsid w:val="00784E50"/>
    <w:rsid w:val="00784F2E"/>
    <w:rsid w:val="00785778"/>
    <w:rsid w:val="007922E1"/>
    <w:rsid w:val="007956E2"/>
    <w:rsid w:val="0079648D"/>
    <w:rsid w:val="00796927"/>
    <w:rsid w:val="007969F1"/>
    <w:rsid w:val="007A1006"/>
    <w:rsid w:val="007A38E6"/>
    <w:rsid w:val="007A4B3B"/>
    <w:rsid w:val="007A5960"/>
    <w:rsid w:val="007A5B4B"/>
    <w:rsid w:val="007A69FF"/>
    <w:rsid w:val="007B0D8C"/>
    <w:rsid w:val="007B2277"/>
    <w:rsid w:val="007B267D"/>
    <w:rsid w:val="007B2BD4"/>
    <w:rsid w:val="007B5002"/>
    <w:rsid w:val="007B66CE"/>
    <w:rsid w:val="007B7491"/>
    <w:rsid w:val="007C01DD"/>
    <w:rsid w:val="007C0A7D"/>
    <w:rsid w:val="007C1E4B"/>
    <w:rsid w:val="007C3816"/>
    <w:rsid w:val="007C3F59"/>
    <w:rsid w:val="007D14CD"/>
    <w:rsid w:val="007D233D"/>
    <w:rsid w:val="007D3628"/>
    <w:rsid w:val="007D4C0D"/>
    <w:rsid w:val="007D610A"/>
    <w:rsid w:val="007D747C"/>
    <w:rsid w:val="007E15DE"/>
    <w:rsid w:val="007E5FCC"/>
    <w:rsid w:val="007E6B6B"/>
    <w:rsid w:val="007F32F9"/>
    <w:rsid w:val="007F4507"/>
    <w:rsid w:val="007F6D19"/>
    <w:rsid w:val="007F75B2"/>
    <w:rsid w:val="007F7D35"/>
    <w:rsid w:val="00800906"/>
    <w:rsid w:val="008017B8"/>
    <w:rsid w:val="008046F6"/>
    <w:rsid w:val="00804DEE"/>
    <w:rsid w:val="00805335"/>
    <w:rsid w:val="008054B0"/>
    <w:rsid w:val="00806C3E"/>
    <w:rsid w:val="00810D55"/>
    <w:rsid w:val="00814DF3"/>
    <w:rsid w:val="00815705"/>
    <w:rsid w:val="008201C3"/>
    <w:rsid w:val="00820BBA"/>
    <w:rsid w:val="00822902"/>
    <w:rsid w:val="00822C90"/>
    <w:rsid w:val="00823872"/>
    <w:rsid w:val="00825897"/>
    <w:rsid w:val="00825D62"/>
    <w:rsid w:val="00832CBF"/>
    <w:rsid w:val="00833895"/>
    <w:rsid w:val="00833940"/>
    <w:rsid w:val="008343E7"/>
    <w:rsid w:val="00835C84"/>
    <w:rsid w:val="00835FE2"/>
    <w:rsid w:val="00837EE7"/>
    <w:rsid w:val="008415C5"/>
    <w:rsid w:val="008425A7"/>
    <w:rsid w:val="00842AEE"/>
    <w:rsid w:val="00843088"/>
    <w:rsid w:val="00845499"/>
    <w:rsid w:val="008467D2"/>
    <w:rsid w:val="008470BE"/>
    <w:rsid w:val="00850530"/>
    <w:rsid w:val="0085177A"/>
    <w:rsid w:val="008518A0"/>
    <w:rsid w:val="008524EB"/>
    <w:rsid w:val="008527AC"/>
    <w:rsid w:val="00853945"/>
    <w:rsid w:val="00854A00"/>
    <w:rsid w:val="00854F4E"/>
    <w:rsid w:val="0085723E"/>
    <w:rsid w:val="00857C10"/>
    <w:rsid w:val="00857C7D"/>
    <w:rsid w:val="00857FB1"/>
    <w:rsid w:val="0086078B"/>
    <w:rsid w:val="00860C4B"/>
    <w:rsid w:val="00861E7A"/>
    <w:rsid w:val="00862589"/>
    <w:rsid w:val="00862FCD"/>
    <w:rsid w:val="0086397A"/>
    <w:rsid w:val="008648DB"/>
    <w:rsid w:val="00866370"/>
    <w:rsid w:val="00866AC9"/>
    <w:rsid w:val="00885CBC"/>
    <w:rsid w:val="00886A86"/>
    <w:rsid w:val="00891073"/>
    <w:rsid w:val="00891CA3"/>
    <w:rsid w:val="008937BF"/>
    <w:rsid w:val="00893B0C"/>
    <w:rsid w:val="00894365"/>
    <w:rsid w:val="008958D7"/>
    <w:rsid w:val="008977E0"/>
    <w:rsid w:val="00897CBE"/>
    <w:rsid w:val="008A0022"/>
    <w:rsid w:val="008A3068"/>
    <w:rsid w:val="008A6C6C"/>
    <w:rsid w:val="008B11E5"/>
    <w:rsid w:val="008B1AB2"/>
    <w:rsid w:val="008B2F78"/>
    <w:rsid w:val="008B3580"/>
    <w:rsid w:val="008B3770"/>
    <w:rsid w:val="008B45E7"/>
    <w:rsid w:val="008B66F0"/>
    <w:rsid w:val="008C3003"/>
    <w:rsid w:val="008D440E"/>
    <w:rsid w:val="008D5794"/>
    <w:rsid w:val="008D5800"/>
    <w:rsid w:val="008D6012"/>
    <w:rsid w:val="008D696A"/>
    <w:rsid w:val="008D7F20"/>
    <w:rsid w:val="008E0093"/>
    <w:rsid w:val="008E0DFB"/>
    <w:rsid w:val="008E584E"/>
    <w:rsid w:val="008E5C9A"/>
    <w:rsid w:val="008E69CD"/>
    <w:rsid w:val="008F10E4"/>
    <w:rsid w:val="008F2B87"/>
    <w:rsid w:val="008F2E48"/>
    <w:rsid w:val="008F4150"/>
    <w:rsid w:val="008F6C13"/>
    <w:rsid w:val="00901D62"/>
    <w:rsid w:val="00913302"/>
    <w:rsid w:val="00913435"/>
    <w:rsid w:val="00913D1F"/>
    <w:rsid w:val="009167D5"/>
    <w:rsid w:val="009174B0"/>
    <w:rsid w:val="0092190B"/>
    <w:rsid w:val="00921E43"/>
    <w:rsid w:val="0092261B"/>
    <w:rsid w:val="009243A6"/>
    <w:rsid w:val="0092524C"/>
    <w:rsid w:val="00925463"/>
    <w:rsid w:val="0092569A"/>
    <w:rsid w:val="00925F3F"/>
    <w:rsid w:val="009264C8"/>
    <w:rsid w:val="009268F4"/>
    <w:rsid w:val="009274BA"/>
    <w:rsid w:val="00927D17"/>
    <w:rsid w:val="00933643"/>
    <w:rsid w:val="00934591"/>
    <w:rsid w:val="00934CF1"/>
    <w:rsid w:val="00935925"/>
    <w:rsid w:val="0093677F"/>
    <w:rsid w:val="00936840"/>
    <w:rsid w:val="00936F83"/>
    <w:rsid w:val="00937C24"/>
    <w:rsid w:val="00937E54"/>
    <w:rsid w:val="0094078F"/>
    <w:rsid w:val="00942E20"/>
    <w:rsid w:val="00944EE1"/>
    <w:rsid w:val="0095220D"/>
    <w:rsid w:val="00952821"/>
    <w:rsid w:val="009538E4"/>
    <w:rsid w:val="0095570A"/>
    <w:rsid w:val="00955BD0"/>
    <w:rsid w:val="00956031"/>
    <w:rsid w:val="009603B0"/>
    <w:rsid w:val="00962704"/>
    <w:rsid w:val="00962E0E"/>
    <w:rsid w:val="00965F58"/>
    <w:rsid w:val="00971FAA"/>
    <w:rsid w:val="00980CFB"/>
    <w:rsid w:val="0098245B"/>
    <w:rsid w:val="00982485"/>
    <w:rsid w:val="009824D0"/>
    <w:rsid w:val="00983A8E"/>
    <w:rsid w:val="009851D4"/>
    <w:rsid w:val="00985AB1"/>
    <w:rsid w:val="00990C91"/>
    <w:rsid w:val="0099156A"/>
    <w:rsid w:val="0099192D"/>
    <w:rsid w:val="009923A8"/>
    <w:rsid w:val="009924F1"/>
    <w:rsid w:val="00996E6A"/>
    <w:rsid w:val="009A3827"/>
    <w:rsid w:val="009A38C0"/>
    <w:rsid w:val="009A4CD5"/>
    <w:rsid w:val="009A5B82"/>
    <w:rsid w:val="009A5DB6"/>
    <w:rsid w:val="009B04DE"/>
    <w:rsid w:val="009B0E05"/>
    <w:rsid w:val="009B0ED7"/>
    <w:rsid w:val="009B4169"/>
    <w:rsid w:val="009C2A45"/>
    <w:rsid w:val="009C2BBA"/>
    <w:rsid w:val="009C3A12"/>
    <w:rsid w:val="009C40B6"/>
    <w:rsid w:val="009C4461"/>
    <w:rsid w:val="009C5137"/>
    <w:rsid w:val="009C710D"/>
    <w:rsid w:val="009C7317"/>
    <w:rsid w:val="009D3E2E"/>
    <w:rsid w:val="009D4293"/>
    <w:rsid w:val="009D527A"/>
    <w:rsid w:val="009D6E45"/>
    <w:rsid w:val="009E106F"/>
    <w:rsid w:val="009E6154"/>
    <w:rsid w:val="009E7070"/>
    <w:rsid w:val="009E73F9"/>
    <w:rsid w:val="009F14AA"/>
    <w:rsid w:val="009F6B68"/>
    <w:rsid w:val="009F7B1E"/>
    <w:rsid w:val="00A02282"/>
    <w:rsid w:val="00A0620D"/>
    <w:rsid w:val="00A074F0"/>
    <w:rsid w:val="00A1138C"/>
    <w:rsid w:val="00A115B7"/>
    <w:rsid w:val="00A1186F"/>
    <w:rsid w:val="00A1241C"/>
    <w:rsid w:val="00A16634"/>
    <w:rsid w:val="00A16C57"/>
    <w:rsid w:val="00A2001B"/>
    <w:rsid w:val="00A20378"/>
    <w:rsid w:val="00A2071B"/>
    <w:rsid w:val="00A2209D"/>
    <w:rsid w:val="00A2284E"/>
    <w:rsid w:val="00A24B49"/>
    <w:rsid w:val="00A253A4"/>
    <w:rsid w:val="00A254CD"/>
    <w:rsid w:val="00A25A22"/>
    <w:rsid w:val="00A27B51"/>
    <w:rsid w:val="00A3066B"/>
    <w:rsid w:val="00A31F25"/>
    <w:rsid w:val="00A331E5"/>
    <w:rsid w:val="00A344A8"/>
    <w:rsid w:val="00A3661D"/>
    <w:rsid w:val="00A4079E"/>
    <w:rsid w:val="00A413BD"/>
    <w:rsid w:val="00A414B2"/>
    <w:rsid w:val="00A422DF"/>
    <w:rsid w:val="00A44D79"/>
    <w:rsid w:val="00A47162"/>
    <w:rsid w:val="00A472CF"/>
    <w:rsid w:val="00A47581"/>
    <w:rsid w:val="00A475A5"/>
    <w:rsid w:val="00A51C43"/>
    <w:rsid w:val="00A5503B"/>
    <w:rsid w:val="00A550D3"/>
    <w:rsid w:val="00A557FA"/>
    <w:rsid w:val="00A55DD4"/>
    <w:rsid w:val="00A561E1"/>
    <w:rsid w:val="00A61A1C"/>
    <w:rsid w:val="00A62F96"/>
    <w:rsid w:val="00A63EEC"/>
    <w:rsid w:val="00A644CF"/>
    <w:rsid w:val="00A64FB6"/>
    <w:rsid w:val="00A65BBF"/>
    <w:rsid w:val="00A65BFE"/>
    <w:rsid w:val="00A70D2C"/>
    <w:rsid w:val="00A753CA"/>
    <w:rsid w:val="00A766BD"/>
    <w:rsid w:val="00A77A87"/>
    <w:rsid w:val="00A806B5"/>
    <w:rsid w:val="00A8351D"/>
    <w:rsid w:val="00A87620"/>
    <w:rsid w:val="00A904C5"/>
    <w:rsid w:val="00A91132"/>
    <w:rsid w:val="00A932BE"/>
    <w:rsid w:val="00A93551"/>
    <w:rsid w:val="00A9384C"/>
    <w:rsid w:val="00A93EE8"/>
    <w:rsid w:val="00A95683"/>
    <w:rsid w:val="00A96C7B"/>
    <w:rsid w:val="00AA6F5A"/>
    <w:rsid w:val="00AB47C1"/>
    <w:rsid w:val="00AB4ECD"/>
    <w:rsid w:val="00AB5ADB"/>
    <w:rsid w:val="00AB69B4"/>
    <w:rsid w:val="00AC2EA0"/>
    <w:rsid w:val="00AC5FAB"/>
    <w:rsid w:val="00AC71FE"/>
    <w:rsid w:val="00AD1340"/>
    <w:rsid w:val="00AD7603"/>
    <w:rsid w:val="00AD7F31"/>
    <w:rsid w:val="00AE0040"/>
    <w:rsid w:val="00AE0779"/>
    <w:rsid w:val="00AE07B5"/>
    <w:rsid w:val="00AE093E"/>
    <w:rsid w:val="00AE11B4"/>
    <w:rsid w:val="00AE1522"/>
    <w:rsid w:val="00AE1D96"/>
    <w:rsid w:val="00AE50A3"/>
    <w:rsid w:val="00AE5276"/>
    <w:rsid w:val="00AF2133"/>
    <w:rsid w:val="00AF2DAA"/>
    <w:rsid w:val="00AF3A69"/>
    <w:rsid w:val="00AF70BB"/>
    <w:rsid w:val="00AF7F7C"/>
    <w:rsid w:val="00B02D9E"/>
    <w:rsid w:val="00B02EA1"/>
    <w:rsid w:val="00B03567"/>
    <w:rsid w:val="00B0572D"/>
    <w:rsid w:val="00B05F7D"/>
    <w:rsid w:val="00B0714E"/>
    <w:rsid w:val="00B079D2"/>
    <w:rsid w:val="00B07FB2"/>
    <w:rsid w:val="00B12110"/>
    <w:rsid w:val="00B121E1"/>
    <w:rsid w:val="00B142E1"/>
    <w:rsid w:val="00B155F4"/>
    <w:rsid w:val="00B1768C"/>
    <w:rsid w:val="00B176B0"/>
    <w:rsid w:val="00B232EC"/>
    <w:rsid w:val="00B23A8A"/>
    <w:rsid w:val="00B31810"/>
    <w:rsid w:val="00B31CA1"/>
    <w:rsid w:val="00B33572"/>
    <w:rsid w:val="00B34177"/>
    <w:rsid w:val="00B34229"/>
    <w:rsid w:val="00B3466F"/>
    <w:rsid w:val="00B37383"/>
    <w:rsid w:val="00B37A87"/>
    <w:rsid w:val="00B37BDB"/>
    <w:rsid w:val="00B404EE"/>
    <w:rsid w:val="00B4085F"/>
    <w:rsid w:val="00B4130E"/>
    <w:rsid w:val="00B41B49"/>
    <w:rsid w:val="00B42683"/>
    <w:rsid w:val="00B42F41"/>
    <w:rsid w:val="00B45884"/>
    <w:rsid w:val="00B4768E"/>
    <w:rsid w:val="00B5511B"/>
    <w:rsid w:val="00B552C1"/>
    <w:rsid w:val="00B5626B"/>
    <w:rsid w:val="00B57B55"/>
    <w:rsid w:val="00B613CD"/>
    <w:rsid w:val="00B6157E"/>
    <w:rsid w:val="00B6173E"/>
    <w:rsid w:val="00B61995"/>
    <w:rsid w:val="00B656A6"/>
    <w:rsid w:val="00B65F3F"/>
    <w:rsid w:val="00B665AF"/>
    <w:rsid w:val="00B67224"/>
    <w:rsid w:val="00B67E87"/>
    <w:rsid w:val="00B712EB"/>
    <w:rsid w:val="00B72496"/>
    <w:rsid w:val="00B74021"/>
    <w:rsid w:val="00B75767"/>
    <w:rsid w:val="00B8002A"/>
    <w:rsid w:val="00B8010B"/>
    <w:rsid w:val="00B814B4"/>
    <w:rsid w:val="00B83523"/>
    <w:rsid w:val="00B865D3"/>
    <w:rsid w:val="00B93841"/>
    <w:rsid w:val="00B94075"/>
    <w:rsid w:val="00B94863"/>
    <w:rsid w:val="00B94952"/>
    <w:rsid w:val="00B96868"/>
    <w:rsid w:val="00BA0E7D"/>
    <w:rsid w:val="00BA1B7B"/>
    <w:rsid w:val="00BA3874"/>
    <w:rsid w:val="00BA6D78"/>
    <w:rsid w:val="00BA7505"/>
    <w:rsid w:val="00BB0E90"/>
    <w:rsid w:val="00BB139C"/>
    <w:rsid w:val="00BB3439"/>
    <w:rsid w:val="00BB523D"/>
    <w:rsid w:val="00BB65E7"/>
    <w:rsid w:val="00BB7549"/>
    <w:rsid w:val="00BB764F"/>
    <w:rsid w:val="00BB7761"/>
    <w:rsid w:val="00BC265A"/>
    <w:rsid w:val="00BC6D48"/>
    <w:rsid w:val="00BD1CBF"/>
    <w:rsid w:val="00BD2111"/>
    <w:rsid w:val="00BD403A"/>
    <w:rsid w:val="00BD4FD2"/>
    <w:rsid w:val="00BD5FDD"/>
    <w:rsid w:val="00BD63D2"/>
    <w:rsid w:val="00BD6D8A"/>
    <w:rsid w:val="00BE0CCB"/>
    <w:rsid w:val="00BE16B0"/>
    <w:rsid w:val="00BE51E6"/>
    <w:rsid w:val="00BE7B88"/>
    <w:rsid w:val="00BF061A"/>
    <w:rsid w:val="00BF15CB"/>
    <w:rsid w:val="00BF546B"/>
    <w:rsid w:val="00BF581E"/>
    <w:rsid w:val="00C00D6B"/>
    <w:rsid w:val="00C013BD"/>
    <w:rsid w:val="00C022CD"/>
    <w:rsid w:val="00C03040"/>
    <w:rsid w:val="00C03DB7"/>
    <w:rsid w:val="00C04724"/>
    <w:rsid w:val="00C05566"/>
    <w:rsid w:val="00C05A08"/>
    <w:rsid w:val="00C06206"/>
    <w:rsid w:val="00C0629F"/>
    <w:rsid w:val="00C139A4"/>
    <w:rsid w:val="00C1487D"/>
    <w:rsid w:val="00C14F61"/>
    <w:rsid w:val="00C21F09"/>
    <w:rsid w:val="00C22CB5"/>
    <w:rsid w:val="00C24222"/>
    <w:rsid w:val="00C3350C"/>
    <w:rsid w:val="00C337F1"/>
    <w:rsid w:val="00C348E5"/>
    <w:rsid w:val="00C35438"/>
    <w:rsid w:val="00C35527"/>
    <w:rsid w:val="00C365AE"/>
    <w:rsid w:val="00C37CFB"/>
    <w:rsid w:val="00C424DE"/>
    <w:rsid w:val="00C433C7"/>
    <w:rsid w:val="00C445C2"/>
    <w:rsid w:val="00C44928"/>
    <w:rsid w:val="00C45242"/>
    <w:rsid w:val="00C505F2"/>
    <w:rsid w:val="00C50A76"/>
    <w:rsid w:val="00C516EC"/>
    <w:rsid w:val="00C537A5"/>
    <w:rsid w:val="00C539EB"/>
    <w:rsid w:val="00C55EB2"/>
    <w:rsid w:val="00C56BEC"/>
    <w:rsid w:val="00C5772B"/>
    <w:rsid w:val="00C603C5"/>
    <w:rsid w:val="00C6085C"/>
    <w:rsid w:val="00C609F3"/>
    <w:rsid w:val="00C612F5"/>
    <w:rsid w:val="00C63B75"/>
    <w:rsid w:val="00C64206"/>
    <w:rsid w:val="00C6424A"/>
    <w:rsid w:val="00C64776"/>
    <w:rsid w:val="00C65ECF"/>
    <w:rsid w:val="00C72962"/>
    <w:rsid w:val="00C72F1D"/>
    <w:rsid w:val="00C73007"/>
    <w:rsid w:val="00C73CDF"/>
    <w:rsid w:val="00C7624B"/>
    <w:rsid w:val="00C839D6"/>
    <w:rsid w:val="00C85B37"/>
    <w:rsid w:val="00C8605B"/>
    <w:rsid w:val="00C8713A"/>
    <w:rsid w:val="00C94EB2"/>
    <w:rsid w:val="00CA00AF"/>
    <w:rsid w:val="00CA02EE"/>
    <w:rsid w:val="00CB0601"/>
    <w:rsid w:val="00CB39B3"/>
    <w:rsid w:val="00CB7089"/>
    <w:rsid w:val="00CB75FF"/>
    <w:rsid w:val="00CC004D"/>
    <w:rsid w:val="00CC0186"/>
    <w:rsid w:val="00CC064A"/>
    <w:rsid w:val="00CC0B71"/>
    <w:rsid w:val="00CC5CEE"/>
    <w:rsid w:val="00CD0271"/>
    <w:rsid w:val="00CD0529"/>
    <w:rsid w:val="00CD0C19"/>
    <w:rsid w:val="00CD2B10"/>
    <w:rsid w:val="00CD31F8"/>
    <w:rsid w:val="00CD3C0F"/>
    <w:rsid w:val="00CD4C03"/>
    <w:rsid w:val="00CD53EF"/>
    <w:rsid w:val="00CE082F"/>
    <w:rsid w:val="00CE1222"/>
    <w:rsid w:val="00CE2B97"/>
    <w:rsid w:val="00CE3E7A"/>
    <w:rsid w:val="00CE533D"/>
    <w:rsid w:val="00CE5882"/>
    <w:rsid w:val="00CE67C8"/>
    <w:rsid w:val="00CE74CE"/>
    <w:rsid w:val="00CF1CED"/>
    <w:rsid w:val="00CF1EE0"/>
    <w:rsid w:val="00CF25D6"/>
    <w:rsid w:val="00CF2A41"/>
    <w:rsid w:val="00CF3235"/>
    <w:rsid w:val="00CF4B93"/>
    <w:rsid w:val="00CF53CD"/>
    <w:rsid w:val="00D02121"/>
    <w:rsid w:val="00D029EE"/>
    <w:rsid w:val="00D049DA"/>
    <w:rsid w:val="00D0718A"/>
    <w:rsid w:val="00D14036"/>
    <w:rsid w:val="00D14346"/>
    <w:rsid w:val="00D162DE"/>
    <w:rsid w:val="00D16411"/>
    <w:rsid w:val="00D17845"/>
    <w:rsid w:val="00D17D93"/>
    <w:rsid w:val="00D234B5"/>
    <w:rsid w:val="00D2578D"/>
    <w:rsid w:val="00D2667B"/>
    <w:rsid w:val="00D303B4"/>
    <w:rsid w:val="00D30C20"/>
    <w:rsid w:val="00D30DB7"/>
    <w:rsid w:val="00D30E8F"/>
    <w:rsid w:val="00D3238B"/>
    <w:rsid w:val="00D35D9B"/>
    <w:rsid w:val="00D36F62"/>
    <w:rsid w:val="00D404D2"/>
    <w:rsid w:val="00D41B57"/>
    <w:rsid w:val="00D429A1"/>
    <w:rsid w:val="00D43771"/>
    <w:rsid w:val="00D46859"/>
    <w:rsid w:val="00D47B57"/>
    <w:rsid w:val="00D5015C"/>
    <w:rsid w:val="00D52531"/>
    <w:rsid w:val="00D52E8A"/>
    <w:rsid w:val="00D547D5"/>
    <w:rsid w:val="00D559CD"/>
    <w:rsid w:val="00D56083"/>
    <w:rsid w:val="00D61B70"/>
    <w:rsid w:val="00D6471C"/>
    <w:rsid w:val="00D6603C"/>
    <w:rsid w:val="00D67258"/>
    <w:rsid w:val="00D714B3"/>
    <w:rsid w:val="00D71619"/>
    <w:rsid w:val="00D71F70"/>
    <w:rsid w:val="00D7273B"/>
    <w:rsid w:val="00D731D0"/>
    <w:rsid w:val="00D733AA"/>
    <w:rsid w:val="00D73613"/>
    <w:rsid w:val="00D75FAF"/>
    <w:rsid w:val="00D77828"/>
    <w:rsid w:val="00D83130"/>
    <w:rsid w:val="00D84591"/>
    <w:rsid w:val="00D85C6F"/>
    <w:rsid w:val="00D91049"/>
    <w:rsid w:val="00D93BAD"/>
    <w:rsid w:val="00D93EC3"/>
    <w:rsid w:val="00D96D8B"/>
    <w:rsid w:val="00D973F4"/>
    <w:rsid w:val="00DA2ED0"/>
    <w:rsid w:val="00DA365D"/>
    <w:rsid w:val="00DA5050"/>
    <w:rsid w:val="00DA532B"/>
    <w:rsid w:val="00DB0381"/>
    <w:rsid w:val="00DB1144"/>
    <w:rsid w:val="00DB13DF"/>
    <w:rsid w:val="00DB29DB"/>
    <w:rsid w:val="00DB3256"/>
    <w:rsid w:val="00DB363F"/>
    <w:rsid w:val="00DB7292"/>
    <w:rsid w:val="00DC0AF3"/>
    <w:rsid w:val="00DC4DA2"/>
    <w:rsid w:val="00DC51A5"/>
    <w:rsid w:val="00DC711E"/>
    <w:rsid w:val="00DC72A6"/>
    <w:rsid w:val="00DD036F"/>
    <w:rsid w:val="00DD0CCE"/>
    <w:rsid w:val="00DD39F2"/>
    <w:rsid w:val="00DD7E39"/>
    <w:rsid w:val="00DE2D4A"/>
    <w:rsid w:val="00DE3D5E"/>
    <w:rsid w:val="00DE5D92"/>
    <w:rsid w:val="00DE6509"/>
    <w:rsid w:val="00DE7008"/>
    <w:rsid w:val="00DF172C"/>
    <w:rsid w:val="00DF2AA3"/>
    <w:rsid w:val="00DF7699"/>
    <w:rsid w:val="00DF78CD"/>
    <w:rsid w:val="00E0057D"/>
    <w:rsid w:val="00E02FA0"/>
    <w:rsid w:val="00E04CCD"/>
    <w:rsid w:val="00E071E7"/>
    <w:rsid w:val="00E100E5"/>
    <w:rsid w:val="00E105DD"/>
    <w:rsid w:val="00E10F63"/>
    <w:rsid w:val="00E11064"/>
    <w:rsid w:val="00E115ED"/>
    <w:rsid w:val="00E12514"/>
    <w:rsid w:val="00E2178D"/>
    <w:rsid w:val="00E2181B"/>
    <w:rsid w:val="00E21A67"/>
    <w:rsid w:val="00E23A11"/>
    <w:rsid w:val="00E23F60"/>
    <w:rsid w:val="00E24EFD"/>
    <w:rsid w:val="00E27CAA"/>
    <w:rsid w:val="00E3056A"/>
    <w:rsid w:val="00E3329E"/>
    <w:rsid w:val="00E36C81"/>
    <w:rsid w:val="00E42861"/>
    <w:rsid w:val="00E437D8"/>
    <w:rsid w:val="00E447B1"/>
    <w:rsid w:val="00E45CA8"/>
    <w:rsid w:val="00E4672A"/>
    <w:rsid w:val="00E46AEB"/>
    <w:rsid w:val="00E510C0"/>
    <w:rsid w:val="00E51EFE"/>
    <w:rsid w:val="00E5271F"/>
    <w:rsid w:val="00E5277F"/>
    <w:rsid w:val="00E53904"/>
    <w:rsid w:val="00E539EF"/>
    <w:rsid w:val="00E55F95"/>
    <w:rsid w:val="00E603D9"/>
    <w:rsid w:val="00E6049E"/>
    <w:rsid w:val="00E62781"/>
    <w:rsid w:val="00E6396D"/>
    <w:rsid w:val="00E653F3"/>
    <w:rsid w:val="00E655E4"/>
    <w:rsid w:val="00E66C84"/>
    <w:rsid w:val="00E705F7"/>
    <w:rsid w:val="00E72C52"/>
    <w:rsid w:val="00E74370"/>
    <w:rsid w:val="00E807DE"/>
    <w:rsid w:val="00E80FBE"/>
    <w:rsid w:val="00E8242A"/>
    <w:rsid w:val="00E86F5E"/>
    <w:rsid w:val="00E874FE"/>
    <w:rsid w:val="00E92B98"/>
    <w:rsid w:val="00E932EA"/>
    <w:rsid w:val="00E937AF"/>
    <w:rsid w:val="00E947CB"/>
    <w:rsid w:val="00E957EE"/>
    <w:rsid w:val="00E97F09"/>
    <w:rsid w:val="00EA033D"/>
    <w:rsid w:val="00EA0C7A"/>
    <w:rsid w:val="00EA0FCE"/>
    <w:rsid w:val="00EA179A"/>
    <w:rsid w:val="00EA1A41"/>
    <w:rsid w:val="00EA363F"/>
    <w:rsid w:val="00EA3813"/>
    <w:rsid w:val="00EA484B"/>
    <w:rsid w:val="00EA5787"/>
    <w:rsid w:val="00EA7C3D"/>
    <w:rsid w:val="00EA7CA4"/>
    <w:rsid w:val="00EC2769"/>
    <w:rsid w:val="00EC4AA2"/>
    <w:rsid w:val="00EC5231"/>
    <w:rsid w:val="00ED070E"/>
    <w:rsid w:val="00ED1009"/>
    <w:rsid w:val="00ED13B8"/>
    <w:rsid w:val="00ED1868"/>
    <w:rsid w:val="00ED1E95"/>
    <w:rsid w:val="00ED3AE2"/>
    <w:rsid w:val="00ED4A98"/>
    <w:rsid w:val="00ED6847"/>
    <w:rsid w:val="00ED6E53"/>
    <w:rsid w:val="00EE25B9"/>
    <w:rsid w:val="00EE2BDD"/>
    <w:rsid w:val="00EE5A38"/>
    <w:rsid w:val="00EE79C5"/>
    <w:rsid w:val="00EE7AFB"/>
    <w:rsid w:val="00EF2B49"/>
    <w:rsid w:val="00EF3678"/>
    <w:rsid w:val="00EF472E"/>
    <w:rsid w:val="00EF5B01"/>
    <w:rsid w:val="00EF5BEA"/>
    <w:rsid w:val="00EF5C75"/>
    <w:rsid w:val="00F023CB"/>
    <w:rsid w:val="00F03A92"/>
    <w:rsid w:val="00F05D52"/>
    <w:rsid w:val="00F061A1"/>
    <w:rsid w:val="00F0665D"/>
    <w:rsid w:val="00F0670D"/>
    <w:rsid w:val="00F07468"/>
    <w:rsid w:val="00F11CC9"/>
    <w:rsid w:val="00F13003"/>
    <w:rsid w:val="00F167BE"/>
    <w:rsid w:val="00F17ABC"/>
    <w:rsid w:val="00F227D8"/>
    <w:rsid w:val="00F22B76"/>
    <w:rsid w:val="00F2471D"/>
    <w:rsid w:val="00F25A3B"/>
    <w:rsid w:val="00F26303"/>
    <w:rsid w:val="00F264A2"/>
    <w:rsid w:val="00F277FD"/>
    <w:rsid w:val="00F27F8F"/>
    <w:rsid w:val="00F30617"/>
    <w:rsid w:val="00F30A7F"/>
    <w:rsid w:val="00F31283"/>
    <w:rsid w:val="00F3668B"/>
    <w:rsid w:val="00F36BA6"/>
    <w:rsid w:val="00F37228"/>
    <w:rsid w:val="00F37F2A"/>
    <w:rsid w:val="00F4055D"/>
    <w:rsid w:val="00F41806"/>
    <w:rsid w:val="00F42109"/>
    <w:rsid w:val="00F42EEA"/>
    <w:rsid w:val="00F435FC"/>
    <w:rsid w:val="00F43BD6"/>
    <w:rsid w:val="00F459C5"/>
    <w:rsid w:val="00F45D46"/>
    <w:rsid w:val="00F5235C"/>
    <w:rsid w:val="00F53143"/>
    <w:rsid w:val="00F534A8"/>
    <w:rsid w:val="00F57B0D"/>
    <w:rsid w:val="00F60439"/>
    <w:rsid w:val="00F612C8"/>
    <w:rsid w:val="00F63310"/>
    <w:rsid w:val="00F6346F"/>
    <w:rsid w:val="00F66F55"/>
    <w:rsid w:val="00F7033D"/>
    <w:rsid w:val="00F706DA"/>
    <w:rsid w:val="00F710FC"/>
    <w:rsid w:val="00F7565F"/>
    <w:rsid w:val="00F75E89"/>
    <w:rsid w:val="00F776E7"/>
    <w:rsid w:val="00F7798E"/>
    <w:rsid w:val="00F819C9"/>
    <w:rsid w:val="00F81BAF"/>
    <w:rsid w:val="00F82524"/>
    <w:rsid w:val="00F84C38"/>
    <w:rsid w:val="00F86CD3"/>
    <w:rsid w:val="00F87C0B"/>
    <w:rsid w:val="00F90918"/>
    <w:rsid w:val="00F91AA8"/>
    <w:rsid w:val="00F921D9"/>
    <w:rsid w:val="00F94B37"/>
    <w:rsid w:val="00F95049"/>
    <w:rsid w:val="00F96485"/>
    <w:rsid w:val="00F97BB6"/>
    <w:rsid w:val="00F97E22"/>
    <w:rsid w:val="00FA0188"/>
    <w:rsid w:val="00FA08C0"/>
    <w:rsid w:val="00FA1CCC"/>
    <w:rsid w:val="00FA2C94"/>
    <w:rsid w:val="00FA3CE3"/>
    <w:rsid w:val="00FA3D9A"/>
    <w:rsid w:val="00FA51EF"/>
    <w:rsid w:val="00FB0624"/>
    <w:rsid w:val="00FB4825"/>
    <w:rsid w:val="00FB580A"/>
    <w:rsid w:val="00FC1D33"/>
    <w:rsid w:val="00FC39F1"/>
    <w:rsid w:val="00FC45AA"/>
    <w:rsid w:val="00FC5577"/>
    <w:rsid w:val="00FC56CD"/>
    <w:rsid w:val="00FC6A92"/>
    <w:rsid w:val="00FC6FCF"/>
    <w:rsid w:val="00FC713F"/>
    <w:rsid w:val="00FD1D2E"/>
    <w:rsid w:val="00FD63BE"/>
    <w:rsid w:val="00FE1BF5"/>
    <w:rsid w:val="00FE4BFC"/>
    <w:rsid w:val="00FE5B3A"/>
    <w:rsid w:val="00FE5F32"/>
    <w:rsid w:val="00FE6568"/>
    <w:rsid w:val="00FF028A"/>
    <w:rsid w:val="00FF4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64"/>
    <o:shapelayout v:ext="edit">
      <o:idmap v:ext="edit" data="1"/>
      <o:rules v:ext="edit">
        <o:r id="V:Rule1" type="callout" idref="#AutoShape 26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Hyperlink" w:locked="1" w:semiHidden="0" w:unhideWhenUsed="0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6B2C"/>
    <w:pPr>
      <w:widowControl w:val="0"/>
    </w:pPr>
    <w:rPr>
      <w:rFonts w:ascii="Arial" w:hAnsi="Arial"/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9"/>
    <w:qFormat/>
    <w:rsid w:val="006E6E28"/>
    <w:pPr>
      <w:keepNext/>
      <w:spacing w:before="120" w:after="120"/>
      <w:outlineLvl w:val="0"/>
    </w:pPr>
    <w:rPr>
      <w:b/>
      <w:sz w:val="36"/>
      <w:szCs w:val="24"/>
    </w:rPr>
  </w:style>
  <w:style w:type="paragraph" w:styleId="Heading2">
    <w:name w:val="heading 2"/>
    <w:basedOn w:val="Heading1"/>
    <w:next w:val="Normal"/>
    <w:link w:val="Heading2Char"/>
    <w:uiPriority w:val="99"/>
    <w:qFormat/>
    <w:rsid w:val="006E6E28"/>
    <w:pPr>
      <w:outlineLvl w:val="1"/>
    </w:pPr>
    <w:rPr>
      <w:i/>
      <w:sz w:val="32"/>
    </w:rPr>
  </w:style>
  <w:style w:type="paragraph" w:styleId="Heading3">
    <w:name w:val="heading 3"/>
    <w:basedOn w:val="Heading2"/>
    <w:next w:val="Normal"/>
    <w:link w:val="Heading3Char"/>
    <w:uiPriority w:val="99"/>
    <w:qFormat/>
    <w:rsid w:val="006E6E28"/>
    <w:pPr>
      <w:outlineLvl w:val="2"/>
    </w:pPr>
    <w:rPr>
      <w:i w:val="0"/>
      <w:sz w:val="28"/>
    </w:rPr>
  </w:style>
  <w:style w:type="paragraph" w:styleId="Heading4">
    <w:name w:val="heading 4"/>
    <w:basedOn w:val="Heading3"/>
    <w:next w:val="Normal"/>
    <w:link w:val="Heading4Char"/>
    <w:uiPriority w:val="99"/>
    <w:qFormat/>
    <w:rsid w:val="006E6E28"/>
    <w:pPr>
      <w:spacing w:after="60"/>
      <w:outlineLvl w:val="3"/>
    </w:pPr>
    <w:rPr>
      <w:i/>
    </w:rPr>
  </w:style>
  <w:style w:type="paragraph" w:styleId="Heading5">
    <w:name w:val="heading 5"/>
    <w:basedOn w:val="Heading4"/>
    <w:next w:val="Normal"/>
    <w:link w:val="Heading5Char"/>
    <w:uiPriority w:val="99"/>
    <w:qFormat/>
    <w:rsid w:val="006E6E28"/>
    <w:pPr>
      <w:outlineLvl w:val="4"/>
    </w:pPr>
    <w:rPr>
      <w:i w:val="0"/>
      <w:sz w:val="24"/>
    </w:rPr>
  </w:style>
  <w:style w:type="paragraph" w:styleId="Heading6">
    <w:name w:val="heading 6"/>
    <w:basedOn w:val="Heading5"/>
    <w:next w:val="Normal"/>
    <w:link w:val="Heading6Char"/>
    <w:uiPriority w:val="99"/>
    <w:qFormat/>
    <w:rsid w:val="006E6E28"/>
    <w:pPr>
      <w:outlineLvl w:val="5"/>
    </w:pPr>
    <w:rPr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D52E8A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6E6E28"/>
    <w:rPr>
      <w:rFonts w:ascii="Arial" w:hAnsi="Arial" w:cs="Times New Roman"/>
      <w:b/>
      <w:i/>
      <w:sz w:val="24"/>
      <w:szCs w:val="24"/>
      <w:lang w:val="en-US" w:eastAsia="en-US" w:bidi="ar-SA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6E6E28"/>
    <w:rPr>
      <w:rFonts w:ascii="Arial" w:hAnsi="Arial" w:cs="Times New Roman"/>
      <w:b/>
      <w:sz w:val="24"/>
      <w:szCs w:val="24"/>
      <w:lang w:val="en-US" w:eastAsia="en-US" w:bidi="ar-SA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D52E8A"/>
    <w:rPr>
      <w:rFonts w:ascii="Calibri" w:hAnsi="Calibri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D52E8A"/>
    <w:rPr>
      <w:rFonts w:ascii="Calibri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D52E8A"/>
    <w:rPr>
      <w:rFonts w:ascii="Calibri" w:hAnsi="Calibri" w:cs="Times New Roman"/>
      <w:b/>
      <w:bCs/>
    </w:rPr>
  </w:style>
  <w:style w:type="paragraph" w:customStyle="1" w:styleId="NumberLevel1">
    <w:name w:val="Number Level 1"/>
    <w:basedOn w:val="BodyText"/>
    <w:uiPriority w:val="99"/>
    <w:rsid w:val="006E6E28"/>
    <w:pPr>
      <w:numPr>
        <w:numId w:val="7"/>
      </w:numPr>
    </w:pPr>
  </w:style>
  <w:style w:type="paragraph" w:styleId="BodyText">
    <w:name w:val="Body Text"/>
    <w:basedOn w:val="Normal"/>
    <w:link w:val="BodyTextChar"/>
    <w:uiPriority w:val="99"/>
    <w:rsid w:val="006E6E2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locked/>
    <w:rsid w:val="006E6E28"/>
    <w:rPr>
      <w:rFonts w:ascii="Arial" w:hAnsi="Arial" w:cs="Times New Roman"/>
      <w:sz w:val="24"/>
      <w:lang w:val="en-US" w:eastAsia="en-US" w:bidi="ar-SA"/>
    </w:rPr>
  </w:style>
  <w:style w:type="paragraph" w:customStyle="1" w:styleId="TableHeadCenter">
    <w:name w:val="Table Head Center"/>
    <w:basedOn w:val="TableHead"/>
    <w:uiPriority w:val="99"/>
    <w:rsid w:val="006E6E28"/>
    <w:pPr>
      <w:jc w:val="center"/>
    </w:pPr>
  </w:style>
  <w:style w:type="paragraph" w:customStyle="1" w:styleId="TableHead">
    <w:name w:val="Table Head"/>
    <w:autoRedefine/>
    <w:uiPriority w:val="99"/>
    <w:rsid w:val="006E6E28"/>
    <w:pPr>
      <w:widowControl w:val="0"/>
      <w:spacing w:before="60" w:after="60" w:line="280" w:lineRule="exact"/>
      <w:ind w:left="75"/>
    </w:pPr>
    <w:rPr>
      <w:rFonts w:ascii="Arial" w:hAnsi="Arial"/>
      <w:b/>
      <w:i/>
      <w:sz w:val="28"/>
      <w:szCs w:val="20"/>
    </w:rPr>
  </w:style>
  <w:style w:type="paragraph" w:customStyle="1" w:styleId="Outdent1">
    <w:name w:val="Outdent 1"/>
    <w:basedOn w:val="BodyText"/>
    <w:uiPriority w:val="99"/>
    <w:rsid w:val="006E6E28"/>
    <w:pPr>
      <w:tabs>
        <w:tab w:val="left" w:pos="3240"/>
      </w:tabs>
      <w:spacing w:line="280" w:lineRule="exact"/>
      <w:ind w:left="3240" w:hanging="360"/>
    </w:pPr>
  </w:style>
  <w:style w:type="paragraph" w:customStyle="1" w:styleId="Cover1">
    <w:name w:val="Cover 1"/>
    <w:next w:val="Cover2"/>
    <w:uiPriority w:val="99"/>
    <w:rsid w:val="006E6E28"/>
    <w:pPr>
      <w:pageBreakBefore/>
      <w:widowControl w:val="0"/>
      <w:spacing w:before="4320" w:after="120"/>
      <w:ind w:left="2160"/>
    </w:pPr>
    <w:rPr>
      <w:rFonts w:ascii="Arial" w:hAnsi="Arial"/>
      <w:b/>
      <w:caps/>
      <w:spacing w:val="30"/>
      <w:kern w:val="32"/>
      <w:sz w:val="32"/>
      <w:szCs w:val="20"/>
    </w:rPr>
  </w:style>
  <w:style w:type="paragraph" w:customStyle="1" w:styleId="Cover2">
    <w:name w:val="Cover 2"/>
    <w:uiPriority w:val="99"/>
    <w:rsid w:val="006E6E28"/>
    <w:pPr>
      <w:widowControl w:val="0"/>
      <w:pBdr>
        <w:top w:val="single" w:sz="18" w:space="6" w:color="auto"/>
        <w:bottom w:val="single" w:sz="18" w:space="6" w:color="auto"/>
      </w:pBdr>
      <w:spacing w:before="1200" w:line="400" w:lineRule="exact"/>
      <w:ind w:left="2160"/>
    </w:pPr>
    <w:rPr>
      <w:rFonts w:ascii="Arial" w:hAnsi="Arial"/>
      <w:b/>
      <w:smallCaps/>
      <w:spacing w:val="30"/>
      <w:kern w:val="32"/>
      <w:sz w:val="32"/>
      <w:szCs w:val="20"/>
    </w:rPr>
  </w:style>
  <w:style w:type="paragraph" w:customStyle="1" w:styleId="ActivityHead">
    <w:name w:val="Activity Head"/>
    <w:next w:val="BodyText"/>
    <w:autoRedefine/>
    <w:uiPriority w:val="99"/>
    <w:rsid w:val="00773D17"/>
    <w:pPr>
      <w:keepNext/>
      <w:widowControl w:val="0"/>
      <w:pBdr>
        <w:bottom w:val="single" w:sz="12" w:space="3" w:color="auto"/>
      </w:pBdr>
      <w:tabs>
        <w:tab w:val="left" w:pos="360"/>
        <w:tab w:val="right" w:pos="9216"/>
      </w:tabs>
      <w:spacing w:before="240" w:after="240"/>
    </w:pPr>
    <w:rPr>
      <w:rFonts w:ascii="Arial" w:hAnsi="Arial"/>
      <w:b/>
      <w:bCs/>
      <w:iCs/>
      <w:spacing w:val="30"/>
      <w:kern w:val="28"/>
      <w:sz w:val="36"/>
      <w:szCs w:val="36"/>
    </w:rPr>
  </w:style>
  <w:style w:type="paragraph" w:customStyle="1" w:styleId="NumberLevel2">
    <w:name w:val="Number Level 2"/>
    <w:basedOn w:val="BodyText"/>
    <w:uiPriority w:val="99"/>
    <w:rsid w:val="006E6E28"/>
    <w:pPr>
      <w:numPr>
        <w:ilvl w:val="1"/>
        <w:numId w:val="7"/>
      </w:numPr>
    </w:pPr>
  </w:style>
  <w:style w:type="paragraph" w:customStyle="1" w:styleId="Outdent2">
    <w:name w:val="Outdent 2"/>
    <w:basedOn w:val="BodyText"/>
    <w:uiPriority w:val="99"/>
    <w:rsid w:val="006E6E28"/>
    <w:pPr>
      <w:tabs>
        <w:tab w:val="left" w:pos="3600"/>
      </w:tabs>
      <w:ind w:left="3600"/>
    </w:pPr>
  </w:style>
  <w:style w:type="paragraph" w:customStyle="1" w:styleId="Indent2">
    <w:name w:val="Indent 2"/>
    <w:basedOn w:val="BodyText"/>
    <w:uiPriority w:val="99"/>
    <w:rsid w:val="006E6E28"/>
    <w:pPr>
      <w:ind w:left="2880"/>
    </w:pPr>
  </w:style>
  <w:style w:type="paragraph" w:customStyle="1" w:styleId="Indent1">
    <w:name w:val="Indent 1"/>
    <w:basedOn w:val="Normal"/>
    <w:uiPriority w:val="99"/>
    <w:rsid w:val="006E6E28"/>
    <w:pPr>
      <w:tabs>
        <w:tab w:val="left" w:pos="2520"/>
      </w:tabs>
      <w:spacing w:after="180" w:line="280" w:lineRule="exact"/>
      <w:ind w:left="2160"/>
    </w:pPr>
    <w:rPr>
      <w:szCs w:val="24"/>
    </w:rPr>
  </w:style>
  <w:style w:type="paragraph" w:styleId="TOC3">
    <w:name w:val="toc 3"/>
    <w:basedOn w:val="Normal"/>
    <w:next w:val="Normal"/>
    <w:autoRedefine/>
    <w:uiPriority w:val="99"/>
    <w:semiHidden/>
    <w:rsid w:val="006E6E28"/>
    <w:pPr>
      <w:ind w:left="480"/>
    </w:pPr>
    <w:rPr>
      <w:lang w:val="en-GB"/>
    </w:rPr>
  </w:style>
  <w:style w:type="paragraph" w:customStyle="1" w:styleId="GraphicFileName">
    <w:name w:val="Graphic File Name"/>
    <w:uiPriority w:val="99"/>
    <w:rsid w:val="006E6E28"/>
    <w:pPr>
      <w:framePr w:w="3010" w:wrap="around" w:vAnchor="page" w:hAnchor="page" w:x="7777" w:y="13321" w:anchorLock="1"/>
      <w:widowControl w:val="0"/>
      <w:jc w:val="right"/>
    </w:pPr>
    <w:rPr>
      <w:rFonts w:ascii="Arial" w:hAnsi="Arial"/>
      <w:caps/>
      <w:sz w:val="16"/>
      <w:szCs w:val="20"/>
    </w:rPr>
  </w:style>
  <w:style w:type="paragraph" w:customStyle="1" w:styleId="Symbol">
    <w:name w:val="Symbol"/>
    <w:uiPriority w:val="99"/>
    <w:rsid w:val="006E6E28"/>
    <w:pPr>
      <w:widowControl w:val="0"/>
      <w:spacing w:line="960" w:lineRule="exact"/>
      <w:ind w:left="75"/>
    </w:pPr>
    <w:rPr>
      <w:rFonts w:ascii="TIGH97" w:hAnsi="TIGH97"/>
      <w:sz w:val="96"/>
      <w:szCs w:val="20"/>
    </w:rPr>
  </w:style>
  <w:style w:type="paragraph" w:styleId="Header">
    <w:name w:val="header"/>
    <w:basedOn w:val="Normal"/>
    <w:link w:val="HeaderChar"/>
    <w:uiPriority w:val="99"/>
    <w:rsid w:val="006E6E28"/>
    <w:pPr>
      <w:widowControl/>
      <w:pBdr>
        <w:between w:val="single" w:sz="6" w:space="1" w:color="auto"/>
      </w:pBdr>
      <w:tabs>
        <w:tab w:val="right" w:pos="9360"/>
      </w:tabs>
    </w:pPr>
    <w:rPr>
      <w:sz w:val="20"/>
    </w:r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rsid w:val="006E6E28"/>
    <w:pPr>
      <w:pBdr>
        <w:top w:val="single" w:sz="6" w:space="1" w:color="auto"/>
      </w:pBdr>
      <w:tabs>
        <w:tab w:val="center" w:pos="4680"/>
        <w:tab w:val="right" w:pos="936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customStyle="1" w:styleId="SmallSpace">
    <w:name w:val="Small Space"/>
    <w:uiPriority w:val="99"/>
    <w:rsid w:val="006E6E28"/>
    <w:pPr>
      <w:widowControl w:val="0"/>
      <w:spacing w:line="60" w:lineRule="exact"/>
      <w:ind w:left="2880"/>
    </w:pPr>
    <w:rPr>
      <w:sz w:val="16"/>
      <w:szCs w:val="20"/>
    </w:rPr>
  </w:style>
  <w:style w:type="paragraph" w:customStyle="1" w:styleId="Path">
    <w:name w:val="Path"/>
    <w:uiPriority w:val="99"/>
    <w:rsid w:val="006E6E28"/>
    <w:pPr>
      <w:widowControl w:val="0"/>
      <w:ind w:right="274"/>
      <w:jc w:val="right"/>
    </w:pPr>
    <w:rPr>
      <w:rFonts w:ascii="Arial" w:hAnsi="Arial"/>
      <w:smallCaps/>
      <w:sz w:val="16"/>
      <w:szCs w:val="20"/>
    </w:rPr>
  </w:style>
  <w:style w:type="paragraph" w:customStyle="1" w:styleId="TableText">
    <w:name w:val="Table Text"/>
    <w:autoRedefine/>
    <w:uiPriority w:val="99"/>
    <w:rsid w:val="006E6E28"/>
    <w:pPr>
      <w:widowControl w:val="0"/>
      <w:spacing w:before="60" w:after="60" w:line="240" w:lineRule="exact"/>
      <w:ind w:left="75"/>
    </w:pPr>
    <w:rPr>
      <w:rFonts w:ascii="Arial" w:hAnsi="Arial"/>
      <w:sz w:val="20"/>
      <w:szCs w:val="20"/>
    </w:rPr>
  </w:style>
  <w:style w:type="paragraph" w:customStyle="1" w:styleId="Bullet3">
    <w:name w:val="Bullet 3"/>
    <w:uiPriority w:val="99"/>
    <w:rsid w:val="006E6E28"/>
    <w:pPr>
      <w:numPr>
        <w:numId w:val="4"/>
      </w:numPr>
      <w:tabs>
        <w:tab w:val="num" w:pos="3240"/>
      </w:tabs>
      <w:spacing w:after="180"/>
      <w:ind w:left="3240"/>
    </w:pPr>
    <w:rPr>
      <w:rFonts w:ascii="Arial" w:hAnsi="Arial" w:cs="Arial"/>
      <w:sz w:val="24"/>
      <w:szCs w:val="20"/>
    </w:rPr>
  </w:style>
  <w:style w:type="paragraph" w:customStyle="1" w:styleId="Bullet2">
    <w:name w:val="Bullet 2"/>
    <w:uiPriority w:val="99"/>
    <w:rsid w:val="006E6E28"/>
    <w:pPr>
      <w:numPr>
        <w:numId w:val="5"/>
      </w:numPr>
      <w:tabs>
        <w:tab w:val="num" w:pos="2880"/>
      </w:tabs>
      <w:spacing w:before="100" w:beforeAutospacing="1" w:after="100" w:afterAutospacing="1"/>
      <w:ind w:left="2880"/>
    </w:pPr>
    <w:rPr>
      <w:rFonts w:ascii="Arial" w:hAnsi="Arial" w:cs="Arial"/>
      <w:sz w:val="24"/>
      <w:szCs w:val="20"/>
    </w:rPr>
  </w:style>
  <w:style w:type="paragraph" w:customStyle="1" w:styleId="Bullet1">
    <w:name w:val="Bullet 1"/>
    <w:uiPriority w:val="99"/>
    <w:rsid w:val="006E6E28"/>
    <w:pPr>
      <w:widowControl w:val="0"/>
      <w:numPr>
        <w:numId w:val="6"/>
      </w:numPr>
      <w:tabs>
        <w:tab w:val="left" w:pos="2520"/>
      </w:tabs>
      <w:spacing w:before="100" w:beforeAutospacing="1" w:after="100" w:afterAutospacing="1"/>
      <w:ind w:left="2520" w:hanging="360"/>
    </w:pPr>
    <w:rPr>
      <w:rFonts w:ascii="Arial" w:hAnsi="Arial" w:cs="Arial"/>
      <w:sz w:val="24"/>
      <w:szCs w:val="20"/>
    </w:rPr>
  </w:style>
  <w:style w:type="paragraph" w:customStyle="1" w:styleId="CheckBox">
    <w:name w:val="Check Box"/>
    <w:basedOn w:val="BodyText"/>
    <w:uiPriority w:val="99"/>
    <w:rsid w:val="006E6E28"/>
    <w:pPr>
      <w:numPr>
        <w:numId w:val="2"/>
      </w:numPr>
      <w:tabs>
        <w:tab w:val="num" w:pos="2520"/>
      </w:tabs>
      <w:spacing w:before="180" w:after="60" w:line="280" w:lineRule="exact"/>
      <w:ind w:left="2520"/>
    </w:pPr>
  </w:style>
  <w:style w:type="character" w:customStyle="1" w:styleId="ComputerText">
    <w:name w:val="Computer Text"/>
    <w:basedOn w:val="DefaultParagraphFont"/>
    <w:uiPriority w:val="99"/>
    <w:rsid w:val="006E6E28"/>
    <w:rPr>
      <w:rFonts w:ascii="Courier New" w:hAnsi="Courier New" w:cs="Times New Roman"/>
    </w:rPr>
  </w:style>
  <w:style w:type="paragraph" w:customStyle="1" w:styleId="NumberLevel3">
    <w:name w:val="Number Level 3"/>
    <w:basedOn w:val="BodyText"/>
    <w:uiPriority w:val="99"/>
    <w:rsid w:val="006E6E28"/>
    <w:pPr>
      <w:numPr>
        <w:ilvl w:val="2"/>
        <w:numId w:val="7"/>
      </w:numPr>
    </w:pPr>
  </w:style>
  <w:style w:type="paragraph" w:customStyle="1" w:styleId="NumberBlank">
    <w:name w:val="Number Blank"/>
    <w:basedOn w:val="BodyText"/>
    <w:uiPriority w:val="99"/>
    <w:rsid w:val="006E6E28"/>
    <w:pPr>
      <w:tabs>
        <w:tab w:val="left" w:pos="2160"/>
      </w:tabs>
      <w:spacing w:line="280" w:lineRule="exact"/>
    </w:pPr>
    <w:rPr>
      <w:u w:val="single"/>
    </w:rPr>
  </w:style>
  <w:style w:type="paragraph" w:customStyle="1" w:styleId="LetterBlank">
    <w:name w:val="Letter Blank"/>
    <w:uiPriority w:val="99"/>
    <w:rsid w:val="006E6E28"/>
    <w:pPr>
      <w:widowControl w:val="0"/>
      <w:tabs>
        <w:tab w:val="left" w:pos="252"/>
        <w:tab w:val="left" w:pos="360"/>
        <w:tab w:val="left" w:pos="648"/>
        <w:tab w:val="left" w:pos="720"/>
      </w:tabs>
      <w:spacing w:before="60" w:after="120" w:line="280" w:lineRule="exact"/>
      <w:ind w:left="1440"/>
    </w:pPr>
    <w:rPr>
      <w:rFonts w:ascii="Arial" w:hAnsi="Arial"/>
      <w:color w:val="0000FF"/>
      <w:sz w:val="24"/>
      <w:szCs w:val="20"/>
      <w:u w:val="single"/>
    </w:rPr>
  </w:style>
  <w:style w:type="paragraph" w:customStyle="1" w:styleId="AnswerLines">
    <w:name w:val="Answer Lines"/>
    <w:uiPriority w:val="99"/>
    <w:rsid w:val="006E6E28"/>
    <w:pPr>
      <w:widowControl w:val="0"/>
      <w:tabs>
        <w:tab w:val="left" w:pos="3960"/>
        <w:tab w:val="right" w:pos="9360"/>
      </w:tabs>
      <w:spacing w:after="120" w:line="360" w:lineRule="auto"/>
      <w:ind w:left="3600"/>
    </w:pPr>
    <w:rPr>
      <w:rFonts w:ascii="Arial" w:hAnsi="Arial"/>
      <w:sz w:val="24"/>
      <w:szCs w:val="20"/>
      <w:u w:val="single"/>
    </w:rPr>
  </w:style>
  <w:style w:type="character" w:styleId="PageNumber">
    <w:name w:val="page number"/>
    <w:basedOn w:val="DefaultParagraphFont"/>
    <w:uiPriority w:val="99"/>
    <w:rsid w:val="006E6E28"/>
    <w:rPr>
      <w:rFonts w:cs="Times New Roman"/>
    </w:rPr>
  </w:style>
  <w:style w:type="paragraph" w:styleId="MacroText">
    <w:name w:val="macro"/>
    <w:link w:val="MacroTextChar"/>
    <w:uiPriority w:val="99"/>
    <w:semiHidden/>
    <w:rsid w:val="006E6E2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Arial" w:hAnsi="Arial"/>
      <w:sz w:val="24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sid w:val="00D52E8A"/>
    <w:rPr>
      <w:rFonts w:ascii="Arial" w:hAnsi="Arial" w:cs="Times New Roman"/>
      <w:sz w:val="24"/>
      <w:lang w:val="en-US" w:eastAsia="en-US" w:bidi="ar-SA"/>
    </w:rPr>
  </w:style>
  <w:style w:type="paragraph" w:customStyle="1" w:styleId="TOC">
    <w:name w:val="TOC"/>
    <w:uiPriority w:val="99"/>
    <w:rsid w:val="006E6E28"/>
    <w:pPr>
      <w:widowControl w:val="0"/>
      <w:tabs>
        <w:tab w:val="right" w:leader="dot" w:pos="9360"/>
      </w:tabs>
      <w:spacing w:before="360" w:after="240"/>
      <w:jc w:val="center"/>
    </w:pPr>
    <w:rPr>
      <w:rFonts w:ascii="Arial" w:hAnsi="Arial"/>
      <w:b/>
      <w:smallCaps/>
      <w:sz w:val="24"/>
      <w:szCs w:val="20"/>
    </w:rPr>
  </w:style>
  <w:style w:type="paragraph" w:customStyle="1" w:styleId="CheckinBox">
    <w:name w:val="Check in Box"/>
    <w:basedOn w:val="BodyText"/>
    <w:uiPriority w:val="99"/>
    <w:rsid w:val="006E6E28"/>
    <w:pPr>
      <w:numPr>
        <w:numId w:val="3"/>
      </w:numPr>
      <w:tabs>
        <w:tab w:val="num" w:pos="2520"/>
      </w:tabs>
      <w:spacing w:before="60" w:after="60" w:line="280" w:lineRule="exact"/>
      <w:ind w:left="2520" w:hanging="360"/>
    </w:pPr>
  </w:style>
  <w:style w:type="paragraph" w:styleId="TOC1">
    <w:name w:val="toc 1"/>
    <w:basedOn w:val="Normal"/>
    <w:uiPriority w:val="39"/>
    <w:rsid w:val="006E6E28"/>
    <w:pPr>
      <w:tabs>
        <w:tab w:val="right" w:leader="dot" w:pos="9360"/>
      </w:tabs>
      <w:spacing w:before="120"/>
    </w:pPr>
  </w:style>
  <w:style w:type="paragraph" w:customStyle="1" w:styleId="BoxRightBullet1">
    <w:name w:val="Box Right Bullet 1"/>
    <w:basedOn w:val="BoxRight"/>
    <w:uiPriority w:val="99"/>
    <w:rsid w:val="006E6E28"/>
    <w:pPr>
      <w:numPr>
        <w:numId w:val="1"/>
      </w:numPr>
      <w:tabs>
        <w:tab w:val="left" w:pos="1073"/>
      </w:tabs>
      <w:ind w:left="1073"/>
    </w:pPr>
  </w:style>
  <w:style w:type="paragraph" w:customStyle="1" w:styleId="BoxRight">
    <w:name w:val="Box Right"/>
    <w:uiPriority w:val="99"/>
    <w:rsid w:val="006E6E28"/>
    <w:pPr>
      <w:widowControl w:val="0"/>
      <w:spacing w:before="60" w:after="60" w:line="280" w:lineRule="exact"/>
      <w:ind w:left="353"/>
    </w:pPr>
    <w:rPr>
      <w:rFonts w:ascii="Arial" w:hAnsi="Arial"/>
      <w:b/>
      <w:i/>
      <w:color w:val="0000FF"/>
      <w:sz w:val="24"/>
      <w:szCs w:val="20"/>
    </w:rPr>
  </w:style>
  <w:style w:type="paragraph" w:customStyle="1" w:styleId="BoxLeft">
    <w:name w:val="Box Left"/>
    <w:uiPriority w:val="99"/>
    <w:rsid w:val="006E6E28"/>
    <w:pPr>
      <w:spacing w:line="960" w:lineRule="exact"/>
      <w:ind w:left="75"/>
    </w:pPr>
    <w:rPr>
      <w:rFonts w:ascii="TIGH97" w:hAnsi="TIGH97"/>
      <w:noProof/>
      <w:sz w:val="96"/>
      <w:szCs w:val="20"/>
    </w:rPr>
  </w:style>
  <w:style w:type="paragraph" w:styleId="TOC4">
    <w:name w:val="toc 4"/>
    <w:basedOn w:val="Normal"/>
    <w:next w:val="Normal"/>
    <w:autoRedefine/>
    <w:uiPriority w:val="99"/>
    <w:semiHidden/>
    <w:rsid w:val="006E6E28"/>
    <w:pPr>
      <w:ind w:left="720"/>
    </w:pPr>
    <w:rPr>
      <w:lang w:val="en-GB"/>
    </w:rPr>
  </w:style>
  <w:style w:type="paragraph" w:customStyle="1" w:styleId="Cover3">
    <w:name w:val="Cover 3"/>
    <w:uiPriority w:val="99"/>
    <w:rsid w:val="006E6E28"/>
    <w:pPr>
      <w:widowControl w:val="0"/>
      <w:spacing w:before="3600"/>
      <w:ind w:left="2520"/>
    </w:pPr>
    <w:rPr>
      <w:rFonts w:ascii="Arial" w:hAnsi="Arial"/>
      <w:sz w:val="20"/>
      <w:szCs w:val="20"/>
    </w:rPr>
  </w:style>
  <w:style w:type="paragraph" w:customStyle="1" w:styleId="BoxRightBullet2">
    <w:name w:val="Box Right Bullet 2"/>
    <w:basedOn w:val="BoxRightBullet1"/>
    <w:uiPriority w:val="99"/>
    <w:rsid w:val="006E6E28"/>
    <w:pPr>
      <w:tabs>
        <w:tab w:val="num" w:pos="1553"/>
      </w:tabs>
      <w:ind w:left="1553" w:hanging="480"/>
    </w:pPr>
  </w:style>
  <w:style w:type="paragraph" w:customStyle="1" w:styleId="Screen9pt">
    <w:name w:val="Screen 9 pt"/>
    <w:uiPriority w:val="99"/>
    <w:rsid w:val="006E6E28"/>
    <w:pPr>
      <w:widowControl w:val="0"/>
      <w:ind w:left="1680"/>
    </w:pPr>
    <w:rPr>
      <w:rFonts w:ascii="Courier New" w:hAnsi="Courier New"/>
      <w:b/>
      <w:sz w:val="18"/>
      <w:szCs w:val="20"/>
    </w:rPr>
  </w:style>
  <w:style w:type="paragraph" w:customStyle="1" w:styleId="Screen9ptsm">
    <w:name w:val="Screen 9 pt sm"/>
    <w:basedOn w:val="Screen9pt"/>
    <w:uiPriority w:val="99"/>
    <w:rsid w:val="006E6E2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1680"/>
      </w:tabs>
      <w:spacing w:line="180" w:lineRule="exact"/>
      <w:ind w:left="1440"/>
    </w:pPr>
  </w:style>
  <w:style w:type="character" w:customStyle="1" w:styleId="WordBlank">
    <w:name w:val="Word Blank"/>
    <w:basedOn w:val="DefaultParagraphFont"/>
    <w:uiPriority w:val="99"/>
    <w:rsid w:val="006E6E28"/>
    <w:rPr>
      <w:rFonts w:ascii="Arial" w:hAnsi="Arial" w:cs="Times New Roman"/>
      <w:b/>
      <w:i/>
      <w:color w:val="0000FF"/>
      <w:spacing w:val="0"/>
      <w:position w:val="0"/>
      <w:sz w:val="24"/>
      <w:u w:val="single"/>
      <w:vertAlign w:val="baseline"/>
      <w:lang w:val="en-US"/>
    </w:rPr>
  </w:style>
  <w:style w:type="paragraph" w:customStyle="1" w:styleId="Screen10pt">
    <w:name w:val="Screen 10 pt"/>
    <w:uiPriority w:val="99"/>
    <w:rsid w:val="006E6E28"/>
    <w:pPr>
      <w:widowControl w:val="0"/>
      <w:ind w:left="1440"/>
    </w:pPr>
    <w:rPr>
      <w:rFonts w:ascii="Courier New" w:hAnsi="Courier New"/>
      <w:b/>
      <w:spacing w:val="-20"/>
      <w:sz w:val="20"/>
      <w:szCs w:val="20"/>
    </w:rPr>
  </w:style>
  <w:style w:type="character" w:customStyle="1" w:styleId="LineBlank">
    <w:name w:val="Line Blank"/>
    <w:basedOn w:val="WordBlank"/>
    <w:uiPriority w:val="99"/>
    <w:rsid w:val="006E6E28"/>
    <w:rPr>
      <w:rFonts w:ascii="Arial" w:hAnsi="Arial" w:cs="Times New Roman"/>
      <w:b/>
      <w:i/>
      <w:color w:val="000000"/>
      <w:spacing w:val="0"/>
      <w:position w:val="0"/>
      <w:sz w:val="24"/>
      <w:u w:val="single"/>
      <w:vertAlign w:val="baseline"/>
      <w:lang w:val="en-US"/>
    </w:rPr>
  </w:style>
  <w:style w:type="paragraph" w:customStyle="1" w:styleId="Frame">
    <w:name w:val="Frame"/>
    <w:uiPriority w:val="99"/>
    <w:rsid w:val="006E6E28"/>
    <w:pPr>
      <w:framePr w:wrap="around" w:vAnchor="page" w:hAnchor="page" w:xAlign="center" w:yAlign="center" w:anchorLock="1"/>
      <w:widowControl w:val="0"/>
      <w:jc w:val="center"/>
    </w:pPr>
    <w:rPr>
      <w:rFonts w:ascii="Arial" w:hAnsi="Arial"/>
      <w:sz w:val="24"/>
      <w:szCs w:val="20"/>
    </w:rPr>
  </w:style>
  <w:style w:type="paragraph" w:customStyle="1" w:styleId="BoxRightOutdent1">
    <w:name w:val="Box Right Outdent 1"/>
    <w:basedOn w:val="BoxRight"/>
    <w:uiPriority w:val="99"/>
    <w:rsid w:val="006E6E28"/>
    <w:pPr>
      <w:tabs>
        <w:tab w:val="left" w:pos="713"/>
      </w:tabs>
      <w:ind w:left="713" w:hanging="120"/>
    </w:pPr>
  </w:style>
  <w:style w:type="paragraph" w:customStyle="1" w:styleId="BoxRightIndent2">
    <w:name w:val="Box Right Indent 2"/>
    <w:basedOn w:val="BoxRight"/>
    <w:uiPriority w:val="99"/>
    <w:rsid w:val="006E6E28"/>
    <w:pPr>
      <w:tabs>
        <w:tab w:val="left" w:pos="1073"/>
      </w:tabs>
      <w:ind w:left="1073"/>
    </w:pPr>
  </w:style>
  <w:style w:type="paragraph" w:customStyle="1" w:styleId="BoxRightOutdent2">
    <w:name w:val="Box Right Outdent 2"/>
    <w:basedOn w:val="BoxRightOutdent1"/>
    <w:uiPriority w:val="99"/>
    <w:rsid w:val="006E6E28"/>
    <w:pPr>
      <w:tabs>
        <w:tab w:val="left" w:pos="1313"/>
        <w:tab w:val="left" w:pos="2640"/>
      </w:tabs>
      <w:ind w:left="1313"/>
    </w:pPr>
  </w:style>
  <w:style w:type="paragraph" w:customStyle="1" w:styleId="BoxRightIndent1">
    <w:name w:val="Box Right Indent 1"/>
    <w:basedOn w:val="BoxRight"/>
    <w:uiPriority w:val="99"/>
    <w:rsid w:val="006E6E28"/>
    <w:pPr>
      <w:ind w:left="833"/>
    </w:pPr>
  </w:style>
  <w:style w:type="paragraph" w:customStyle="1" w:styleId="BoxText">
    <w:name w:val="Box Text"/>
    <w:uiPriority w:val="99"/>
    <w:rsid w:val="006E6E28"/>
    <w:pPr>
      <w:widowControl w:val="0"/>
      <w:spacing w:before="60" w:after="120" w:line="280" w:lineRule="exact"/>
      <w:ind w:left="353"/>
    </w:pPr>
    <w:rPr>
      <w:rFonts w:ascii="Arial" w:hAnsi="Arial"/>
      <w:b/>
      <w:i/>
      <w:sz w:val="24"/>
      <w:szCs w:val="20"/>
    </w:rPr>
  </w:style>
  <w:style w:type="paragraph" w:customStyle="1" w:styleId="letterblank0">
    <w:name w:val="letter blank"/>
    <w:basedOn w:val="BodyText"/>
    <w:uiPriority w:val="99"/>
    <w:rsid w:val="006E6E28"/>
    <w:pPr>
      <w:widowControl/>
      <w:tabs>
        <w:tab w:val="left" w:pos="144"/>
        <w:tab w:val="left" w:pos="360"/>
        <w:tab w:val="left" w:pos="648"/>
        <w:tab w:val="left" w:pos="720"/>
      </w:tabs>
      <w:spacing w:after="180"/>
    </w:pPr>
    <w:rPr>
      <w:rFonts w:ascii="Helvetica" w:hAnsi="Helvetica"/>
      <w:u w:val="single"/>
    </w:rPr>
  </w:style>
  <w:style w:type="paragraph" w:styleId="TOC2">
    <w:name w:val="toc 2"/>
    <w:basedOn w:val="Normal"/>
    <w:next w:val="Normal"/>
    <w:uiPriority w:val="39"/>
    <w:rsid w:val="006E6E28"/>
    <w:pPr>
      <w:tabs>
        <w:tab w:val="right" w:leader="dot" w:pos="9360"/>
      </w:tabs>
      <w:ind w:left="360"/>
    </w:pPr>
  </w:style>
  <w:style w:type="character" w:styleId="Hyperlink">
    <w:name w:val="Hyperlink"/>
    <w:basedOn w:val="DefaultParagraphFont"/>
    <w:uiPriority w:val="99"/>
    <w:rsid w:val="006E6E28"/>
    <w:rPr>
      <w:rFonts w:cs="Times New Roman"/>
      <w:color w:val="0000FF"/>
      <w:u w:val="single"/>
    </w:rPr>
  </w:style>
  <w:style w:type="table" w:styleId="TableGrid">
    <w:name w:val="Table Grid"/>
    <w:basedOn w:val="TableNormal"/>
    <w:uiPriority w:val="99"/>
    <w:rsid w:val="006E6E28"/>
    <w:pPr>
      <w:widowControl w:val="0"/>
      <w:ind w:left="1440"/>
    </w:pPr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ld">
    <w:name w:val="Bold"/>
    <w:basedOn w:val="DefaultParagraphFont"/>
    <w:uiPriority w:val="99"/>
    <w:rsid w:val="006E6E28"/>
    <w:rPr>
      <w:rFonts w:cs="Times New Roman"/>
      <w:b/>
    </w:rPr>
  </w:style>
  <w:style w:type="character" w:customStyle="1" w:styleId="Italic">
    <w:name w:val="Italic"/>
    <w:basedOn w:val="DefaultParagraphFont"/>
    <w:uiPriority w:val="99"/>
    <w:rsid w:val="006E6E28"/>
    <w:rPr>
      <w:rFonts w:cs="Times New Roman"/>
      <w:i/>
    </w:rPr>
  </w:style>
  <w:style w:type="character" w:styleId="CommentReference">
    <w:name w:val="annotation reference"/>
    <w:basedOn w:val="DefaultParagraphFont"/>
    <w:uiPriority w:val="99"/>
    <w:semiHidden/>
    <w:rsid w:val="006E6E28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6E6E28"/>
    <w:rPr>
      <w:sz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6E6E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52E8A"/>
    <w:rPr>
      <w:rFonts w:cs="Times New Roman"/>
      <w:sz w:val="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6E6E28"/>
    <w:rPr>
      <w:b/>
      <w:bCs/>
      <w:lang w:val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D52E8A"/>
    <w:rPr>
      <w:rFonts w:ascii="Arial" w:hAnsi="Arial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rsid w:val="00285CDA"/>
    <w:rPr>
      <w:rFonts w:cs="Times New Roman"/>
      <w:color w:val="800080"/>
      <w:u w:val="single"/>
    </w:rPr>
  </w:style>
  <w:style w:type="character" w:customStyle="1" w:styleId="CharChar2">
    <w:name w:val="Char Char2"/>
    <w:basedOn w:val="DefaultParagraphFont"/>
    <w:uiPriority w:val="99"/>
    <w:locked/>
    <w:rsid w:val="00B4768E"/>
    <w:rPr>
      <w:rFonts w:ascii="Arial" w:hAnsi="Arial" w:cs="Times New Roman"/>
      <w:b/>
      <w:i/>
      <w:sz w:val="24"/>
      <w:szCs w:val="24"/>
      <w:lang w:val="en-US" w:eastAsia="en-US" w:bidi="ar-SA"/>
    </w:rPr>
  </w:style>
  <w:style w:type="paragraph" w:styleId="NormalWeb">
    <w:name w:val="Normal (Web)"/>
    <w:basedOn w:val="Normal"/>
    <w:uiPriority w:val="99"/>
    <w:rsid w:val="00B96868"/>
    <w:pPr>
      <w:widowControl/>
      <w:spacing w:before="100" w:beforeAutospacing="1" w:after="100" w:afterAutospacing="1"/>
    </w:pPr>
    <w:rPr>
      <w:rFonts w:ascii="Times New Roman" w:hAnsi="Times New Roman"/>
      <w:szCs w:val="24"/>
    </w:rPr>
  </w:style>
  <w:style w:type="character" w:styleId="HTMLTypewriter">
    <w:name w:val="HTML Typewriter"/>
    <w:basedOn w:val="DefaultParagraphFont"/>
    <w:uiPriority w:val="99"/>
    <w:rsid w:val="0012719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rsid w:val="00326DB4"/>
    <w:rPr>
      <w:rFonts w:ascii="Courier New" w:hAnsi="Courier New" w:cs="Courier New"/>
      <w:sz w:val="20"/>
      <w:szCs w:val="20"/>
    </w:rPr>
  </w:style>
  <w:style w:type="character" w:styleId="Strong">
    <w:name w:val="Strong"/>
    <w:basedOn w:val="DefaultParagraphFont"/>
    <w:uiPriority w:val="99"/>
    <w:qFormat/>
    <w:rsid w:val="00854F4E"/>
    <w:rPr>
      <w:rFonts w:cs="Times New Roman"/>
      <w:b/>
      <w:bCs/>
    </w:rPr>
  </w:style>
  <w:style w:type="character" w:styleId="Emphasis">
    <w:name w:val="Emphasis"/>
    <w:basedOn w:val="DefaultParagraphFont"/>
    <w:uiPriority w:val="99"/>
    <w:qFormat/>
    <w:rsid w:val="0003491D"/>
    <w:rPr>
      <w:rFonts w:cs="Times New Roman"/>
      <w:i/>
      <w:iCs/>
    </w:rPr>
  </w:style>
  <w:style w:type="paragraph" w:styleId="HTMLPreformatted">
    <w:name w:val="HTML Preformatted"/>
    <w:basedOn w:val="Normal"/>
    <w:link w:val="HTMLPreformattedChar"/>
    <w:uiPriority w:val="99"/>
    <w:rsid w:val="002E408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D52E8A"/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99"/>
    <w:qFormat/>
    <w:rsid w:val="00B42683"/>
    <w:pPr>
      <w:widowControl/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customStyle="1" w:styleId="Title1">
    <w:name w:val="Title1"/>
    <w:basedOn w:val="Normal"/>
    <w:next w:val="Normal"/>
    <w:uiPriority w:val="99"/>
    <w:rsid w:val="00773D17"/>
    <w:pPr>
      <w:widowControl/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773D17"/>
    <w:rPr>
      <w:rFonts w:ascii="Cambria" w:hAnsi="Cambria" w:cs="Times New Roman"/>
      <w:color w:val="17365D"/>
      <w:spacing w:val="5"/>
      <w:kern w:val="28"/>
      <w:sz w:val="52"/>
      <w:szCs w:val="52"/>
    </w:rPr>
  </w:style>
  <w:style w:type="paragraph" w:styleId="Title">
    <w:name w:val="Title"/>
    <w:basedOn w:val="Normal"/>
    <w:next w:val="Normal"/>
    <w:link w:val="TitleChar"/>
    <w:uiPriority w:val="99"/>
    <w:qFormat/>
    <w:locked/>
    <w:rsid w:val="00773D17"/>
    <w:pPr>
      <w:spacing w:before="240" w:after="60"/>
      <w:jc w:val="center"/>
      <w:outlineLvl w:val="0"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1">
    <w:name w:val="Title Char1"/>
    <w:basedOn w:val="DefaultParagraphFont"/>
    <w:uiPriority w:val="99"/>
    <w:locked/>
    <w:rsid w:val="00773D17"/>
    <w:rPr>
      <w:rFonts w:ascii="Cambria" w:hAnsi="Cambria" w:cs="Times New Roman"/>
      <w:b/>
      <w:bCs/>
      <w:kern w:val="28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Hyperlink" w:locked="1" w:semiHidden="0" w:uiPriority="0" w:unhideWhenUsed="0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6B2C"/>
    <w:pPr>
      <w:widowControl w:val="0"/>
    </w:pPr>
    <w:rPr>
      <w:rFonts w:ascii="Arial" w:hAnsi="Arial"/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9"/>
    <w:qFormat/>
    <w:rsid w:val="006E6E28"/>
    <w:pPr>
      <w:keepNext/>
      <w:spacing w:before="120" w:after="120"/>
      <w:outlineLvl w:val="0"/>
    </w:pPr>
    <w:rPr>
      <w:b/>
      <w:sz w:val="36"/>
      <w:szCs w:val="24"/>
    </w:rPr>
  </w:style>
  <w:style w:type="paragraph" w:styleId="Heading2">
    <w:name w:val="heading 2"/>
    <w:basedOn w:val="Heading1"/>
    <w:next w:val="Normal"/>
    <w:link w:val="Heading2Char"/>
    <w:uiPriority w:val="99"/>
    <w:qFormat/>
    <w:rsid w:val="006E6E28"/>
    <w:pPr>
      <w:outlineLvl w:val="1"/>
    </w:pPr>
    <w:rPr>
      <w:i/>
      <w:sz w:val="32"/>
    </w:rPr>
  </w:style>
  <w:style w:type="paragraph" w:styleId="Heading3">
    <w:name w:val="heading 3"/>
    <w:basedOn w:val="Heading2"/>
    <w:next w:val="Normal"/>
    <w:link w:val="Heading3Char"/>
    <w:uiPriority w:val="99"/>
    <w:qFormat/>
    <w:rsid w:val="006E6E28"/>
    <w:pPr>
      <w:outlineLvl w:val="2"/>
    </w:pPr>
    <w:rPr>
      <w:i w:val="0"/>
      <w:sz w:val="28"/>
    </w:rPr>
  </w:style>
  <w:style w:type="paragraph" w:styleId="Heading4">
    <w:name w:val="heading 4"/>
    <w:basedOn w:val="Heading3"/>
    <w:next w:val="Normal"/>
    <w:link w:val="Heading4Char"/>
    <w:uiPriority w:val="99"/>
    <w:qFormat/>
    <w:rsid w:val="006E6E28"/>
    <w:pPr>
      <w:spacing w:after="60"/>
      <w:outlineLvl w:val="3"/>
    </w:pPr>
    <w:rPr>
      <w:i/>
    </w:rPr>
  </w:style>
  <w:style w:type="paragraph" w:styleId="Heading5">
    <w:name w:val="heading 5"/>
    <w:basedOn w:val="Heading4"/>
    <w:next w:val="Normal"/>
    <w:link w:val="Heading5Char"/>
    <w:uiPriority w:val="99"/>
    <w:qFormat/>
    <w:rsid w:val="006E6E28"/>
    <w:pPr>
      <w:outlineLvl w:val="4"/>
    </w:pPr>
    <w:rPr>
      <w:i w:val="0"/>
      <w:sz w:val="24"/>
    </w:rPr>
  </w:style>
  <w:style w:type="paragraph" w:styleId="Heading6">
    <w:name w:val="heading 6"/>
    <w:basedOn w:val="Heading5"/>
    <w:next w:val="Normal"/>
    <w:link w:val="Heading6Char"/>
    <w:uiPriority w:val="99"/>
    <w:qFormat/>
    <w:rsid w:val="006E6E28"/>
    <w:pPr>
      <w:outlineLvl w:val="5"/>
    </w:pPr>
    <w:rPr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D52E8A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6E6E28"/>
    <w:rPr>
      <w:rFonts w:ascii="Arial" w:hAnsi="Arial" w:cs="Times New Roman"/>
      <w:b/>
      <w:i/>
      <w:sz w:val="24"/>
      <w:szCs w:val="24"/>
      <w:lang w:val="en-US" w:eastAsia="en-US" w:bidi="ar-SA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6E6E28"/>
    <w:rPr>
      <w:rFonts w:ascii="Arial" w:hAnsi="Arial" w:cs="Times New Roman"/>
      <w:b/>
      <w:sz w:val="24"/>
      <w:szCs w:val="24"/>
      <w:lang w:val="en-US" w:eastAsia="en-US" w:bidi="ar-SA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D52E8A"/>
    <w:rPr>
      <w:rFonts w:ascii="Calibri" w:hAnsi="Calibri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D52E8A"/>
    <w:rPr>
      <w:rFonts w:ascii="Calibri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D52E8A"/>
    <w:rPr>
      <w:rFonts w:ascii="Calibri" w:hAnsi="Calibri" w:cs="Times New Roman"/>
      <w:b/>
      <w:bCs/>
    </w:rPr>
  </w:style>
  <w:style w:type="paragraph" w:customStyle="1" w:styleId="NumberLevel1">
    <w:name w:val="Number Level 1"/>
    <w:basedOn w:val="BodyText"/>
    <w:uiPriority w:val="99"/>
    <w:rsid w:val="006E6E28"/>
    <w:pPr>
      <w:numPr>
        <w:numId w:val="7"/>
      </w:numPr>
    </w:pPr>
  </w:style>
  <w:style w:type="paragraph" w:styleId="BodyText">
    <w:name w:val="Body Text"/>
    <w:basedOn w:val="Normal"/>
    <w:link w:val="BodyTextChar"/>
    <w:uiPriority w:val="99"/>
    <w:rsid w:val="006E6E2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locked/>
    <w:rsid w:val="006E6E28"/>
    <w:rPr>
      <w:rFonts w:ascii="Arial" w:hAnsi="Arial" w:cs="Times New Roman"/>
      <w:sz w:val="24"/>
      <w:lang w:val="en-US" w:eastAsia="en-US" w:bidi="ar-SA"/>
    </w:rPr>
  </w:style>
  <w:style w:type="paragraph" w:customStyle="1" w:styleId="TableHeadCenter">
    <w:name w:val="Table Head Center"/>
    <w:basedOn w:val="TableHead"/>
    <w:uiPriority w:val="99"/>
    <w:rsid w:val="006E6E28"/>
    <w:pPr>
      <w:jc w:val="center"/>
    </w:pPr>
  </w:style>
  <w:style w:type="paragraph" w:customStyle="1" w:styleId="TableHead">
    <w:name w:val="Table Head"/>
    <w:autoRedefine/>
    <w:uiPriority w:val="99"/>
    <w:rsid w:val="006E6E28"/>
    <w:pPr>
      <w:widowControl w:val="0"/>
      <w:spacing w:before="60" w:after="60" w:line="280" w:lineRule="exact"/>
      <w:ind w:left="75"/>
    </w:pPr>
    <w:rPr>
      <w:rFonts w:ascii="Arial" w:hAnsi="Arial"/>
      <w:b/>
      <w:i/>
      <w:sz w:val="28"/>
      <w:szCs w:val="20"/>
    </w:rPr>
  </w:style>
  <w:style w:type="paragraph" w:customStyle="1" w:styleId="Outdent1">
    <w:name w:val="Outdent 1"/>
    <w:basedOn w:val="BodyText"/>
    <w:uiPriority w:val="99"/>
    <w:rsid w:val="006E6E28"/>
    <w:pPr>
      <w:tabs>
        <w:tab w:val="left" w:pos="3240"/>
      </w:tabs>
      <w:spacing w:line="280" w:lineRule="exact"/>
      <w:ind w:left="3240" w:hanging="360"/>
    </w:pPr>
  </w:style>
  <w:style w:type="paragraph" w:customStyle="1" w:styleId="Cover1">
    <w:name w:val="Cover 1"/>
    <w:next w:val="Cover2"/>
    <w:uiPriority w:val="99"/>
    <w:rsid w:val="006E6E28"/>
    <w:pPr>
      <w:pageBreakBefore/>
      <w:widowControl w:val="0"/>
      <w:spacing w:before="4320" w:after="120"/>
      <w:ind w:left="2160"/>
    </w:pPr>
    <w:rPr>
      <w:rFonts w:ascii="Arial" w:hAnsi="Arial"/>
      <w:b/>
      <w:caps/>
      <w:spacing w:val="30"/>
      <w:kern w:val="32"/>
      <w:sz w:val="32"/>
      <w:szCs w:val="20"/>
    </w:rPr>
  </w:style>
  <w:style w:type="paragraph" w:customStyle="1" w:styleId="Cover2">
    <w:name w:val="Cover 2"/>
    <w:uiPriority w:val="99"/>
    <w:rsid w:val="006E6E28"/>
    <w:pPr>
      <w:widowControl w:val="0"/>
      <w:pBdr>
        <w:top w:val="single" w:sz="18" w:space="6" w:color="auto"/>
        <w:bottom w:val="single" w:sz="18" w:space="6" w:color="auto"/>
      </w:pBdr>
      <w:spacing w:before="1200" w:line="400" w:lineRule="exact"/>
      <w:ind w:left="2160"/>
    </w:pPr>
    <w:rPr>
      <w:rFonts w:ascii="Arial" w:hAnsi="Arial"/>
      <w:b/>
      <w:smallCaps/>
      <w:spacing w:val="30"/>
      <w:kern w:val="32"/>
      <w:sz w:val="32"/>
      <w:szCs w:val="20"/>
    </w:rPr>
  </w:style>
  <w:style w:type="paragraph" w:customStyle="1" w:styleId="ActivityHead">
    <w:name w:val="Activity Head"/>
    <w:next w:val="BodyText"/>
    <w:autoRedefine/>
    <w:uiPriority w:val="99"/>
    <w:rsid w:val="00773D17"/>
    <w:pPr>
      <w:keepNext/>
      <w:widowControl w:val="0"/>
      <w:pBdr>
        <w:bottom w:val="single" w:sz="12" w:space="3" w:color="auto"/>
      </w:pBdr>
      <w:tabs>
        <w:tab w:val="left" w:pos="360"/>
        <w:tab w:val="right" w:pos="9216"/>
      </w:tabs>
      <w:spacing w:before="240" w:after="240"/>
    </w:pPr>
    <w:rPr>
      <w:rFonts w:ascii="Arial" w:hAnsi="Arial"/>
      <w:b/>
      <w:bCs/>
      <w:iCs/>
      <w:spacing w:val="30"/>
      <w:kern w:val="28"/>
      <w:sz w:val="36"/>
      <w:szCs w:val="36"/>
    </w:rPr>
  </w:style>
  <w:style w:type="paragraph" w:customStyle="1" w:styleId="NumberLevel2">
    <w:name w:val="Number Level 2"/>
    <w:basedOn w:val="BodyText"/>
    <w:uiPriority w:val="99"/>
    <w:rsid w:val="006E6E28"/>
    <w:pPr>
      <w:numPr>
        <w:ilvl w:val="1"/>
        <w:numId w:val="7"/>
      </w:numPr>
    </w:pPr>
  </w:style>
  <w:style w:type="paragraph" w:customStyle="1" w:styleId="Outdent2">
    <w:name w:val="Outdent 2"/>
    <w:basedOn w:val="BodyText"/>
    <w:uiPriority w:val="99"/>
    <w:rsid w:val="006E6E28"/>
    <w:pPr>
      <w:tabs>
        <w:tab w:val="left" w:pos="3600"/>
      </w:tabs>
      <w:ind w:left="3600"/>
    </w:pPr>
  </w:style>
  <w:style w:type="paragraph" w:customStyle="1" w:styleId="Indent2">
    <w:name w:val="Indent 2"/>
    <w:basedOn w:val="BodyText"/>
    <w:uiPriority w:val="99"/>
    <w:rsid w:val="006E6E28"/>
    <w:pPr>
      <w:ind w:left="2880"/>
    </w:pPr>
  </w:style>
  <w:style w:type="paragraph" w:customStyle="1" w:styleId="Indent1">
    <w:name w:val="Indent 1"/>
    <w:basedOn w:val="Normal"/>
    <w:uiPriority w:val="99"/>
    <w:rsid w:val="006E6E28"/>
    <w:pPr>
      <w:tabs>
        <w:tab w:val="left" w:pos="2520"/>
      </w:tabs>
      <w:spacing w:after="180" w:line="280" w:lineRule="exact"/>
      <w:ind w:left="2160"/>
    </w:pPr>
    <w:rPr>
      <w:szCs w:val="24"/>
    </w:rPr>
  </w:style>
  <w:style w:type="paragraph" w:styleId="TOC3">
    <w:name w:val="toc 3"/>
    <w:basedOn w:val="Normal"/>
    <w:next w:val="Normal"/>
    <w:autoRedefine/>
    <w:uiPriority w:val="99"/>
    <w:semiHidden/>
    <w:rsid w:val="006E6E28"/>
    <w:pPr>
      <w:ind w:left="480"/>
    </w:pPr>
    <w:rPr>
      <w:lang w:val="en-GB"/>
    </w:rPr>
  </w:style>
  <w:style w:type="paragraph" w:customStyle="1" w:styleId="GraphicFileName">
    <w:name w:val="Graphic File Name"/>
    <w:uiPriority w:val="99"/>
    <w:rsid w:val="006E6E28"/>
    <w:pPr>
      <w:framePr w:w="3010" w:wrap="around" w:vAnchor="page" w:hAnchor="page" w:x="7777" w:y="13321" w:anchorLock="1"/>
      <w:widowControl w:val="0"/>
      <w:jc w:val="right"/>
    </w:pPr>
    <w:rPr>
      <w:rFonts w:ascii="Arial" w:hAnsi="Arial"/>
      <w:caps/>
      <w:sz w:val="16"/>
      <w:szCs w:val="20"/>
    </w:rPr>
  </w:style>
  <w:style w:type="paragraph" w:customStyle="1" w:styleId="Symbol">
    <w:name w:val="Symbol"/>
    <w:uiPriority w:val="99"/>
    <w:rsid w:val="006E6E28"/>
    <w:pPr>
      <w:widowControl w:val="0"/>
      <w:spacing w:line="960" w:lineRule="exact"/>
      <w:ind w:left="75"/>
    </w:pPr>
    <w:rPr>
      <w:rFonts w:ascii="TIGH97" w:hAnsi="TIGH97"/>
      <w:sz w:val="96"/>
      <w:szCs w:val="20"/>
    </w:rPr>
  </w:style>
  <w:style w:type="paragraph" w:styleId="Header">
    <w:name w:val="header"/>
    <w:basedOn w:val="Normal"/>
    <w:link w:val="HeaderChar"/>
    <w:uiPriority w:val="99"/>
    <w:rsid w:val="006E6E28"/>
    <w:pPr>
      <w:widowControl/>
      <w:pBdr>
        <w:between w:val="single" w:sz="6" w:space="1" w:color="auto"/>
      </w:pBdr>
      <w:tabs>
        <w:tab w:val="right" w:pos="9360"/>
      </w:tabs>
    </w:pPr>
    <w:rPr>
      <w:sz w:val="20"/>
    </w:r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rsid w:val="006E6E28"/>
    <w:pPr>
      <w:pBdr>
        <w:top w:val="single" w:sz="6" w:space="1" w:color="auto"/>
      </w:pBdr>
      <w:tabs>
        <w:tab w:val="center" w:pos="4680"/>
        <w:tab w:val="right" w:pos="936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customStyle="1" w:styleId="SmallSpace">
    <w:name w:val="Small Space"/>
    <w:uiPriority w:val="99"/>
    <w:rsid w:val="006E6E28"/>
    <w:pPr>
      <w:widowControl w:val="0"/>
      <w:spacing w:line="60" w:lineRule="exact"/>
      <w:ind w:left="2880"/>
    </w:pPr>
    <w:rPr>
      <w:sz w:val="16"/>
      <w:szCs w:val="20"/>
    </w:rPr>
  </w:style>
  <w:style w:type="paragraph" w:customStyle="1" w:styleId="Path">
    <w:name w:val="Path"/>
    <w:uiPriority w:val="99"/>
    <w:rsid w:val="006E6E28"/>
    <w:pPr>
      <w:widowControl w:val="0"/>
      <w:ind w:right="274"/>
      <w:jc w:val="right"/>
    </w:pPr>
    <w:rPr>
      <w:rFonts w:ascii="Arial" w:hAnsi="Arial"/>
      <w:smallCaps/>
      <w:sz w:val="16"/>
      <w:szCs w:val="20"/>
    </w:rPr>
  </w:style>
  <w:style w:type="paragraph" w:customStyle="1" w:styleId="TableText">
    <w:name w:val="Table Text"/>
    <w:autoRedefine/>
    <w:uiPriority w:val="99"/>
    <w:rsid w:val="006E6E28"/>
    <w:pPr>
      <w:widowControl w:val="0"/>
      <w:spacing w:before="60" w:after="60" w:line="240" w:lineRule="exact"/>
      <w:ind w:left="75"/>
    </w:pPr>
    <w:rPr>
      <w:rFonts w:ascii="Arial" w:hAnsi="Arial"/>
      <w:sz w:val="20"/>
      <w:szCs w:val="20"/>
    </w:rPr>
  </w:style>
  <w:style w:type="paragraph" w:customStyle="1" w:styleId="Bullet3">
    <w:name w:val="Bullet 3"/>
    <w:uiPriority w:val="99"/>
    <w:rsid w:val="006E6E28"/>
    <w:pPr>
      <w:numPr>
        <w:numId w:val="4"/>
      </w:numPr>
      <w:tabs>
        <w:tab w:val="num" w:pos="3240"/>
      </w:tabs>
      <w:spacing w:after="180"/>
      <w:ind w:left="3240"/>
    </w:pPr>
    <w:rPr>
      <w:rFonts w:ascii="Arial" w:hAnsi="Arial" w:cs="Arial"/>
      <w:sz w:val="24"/>
      <w:szCs w:val="20"/>
    </w:rPr>
  </w:style>
  <w:style w:type="paragraph" w:customStyle="1" w:styleId="Bullet2">
    <w:name w:val="Bullet 2"/>
    <w:uiPriority w:val="99"/>
    <w:rsid w:val="006E6E28"/>
    <w:pPr>
      <w:numPr>
        <w:numId w:val="5"/>
      </w:numPr>
      <w:tabs>
        <w:tab w:val="num" w:pos="2880"/>
      </w:tabs>
      <w:spacing w:before="100" w:beforeAutospacing="1" w:after="100" w:afterAutospacing="1"/>
      <w:ind w:left="2880"/>
    </w:pPr>
    <w:rPr>
      <w:rFonts w:ascii="Arial" w:hAnsi="Arial" w:cs="Arial"/>
      <w:sz w:val="24"/>
      <w:szCs w:val="20"/>
    </w:rPr>
  </w:style>
  <w:style w:type="paragraph" w:customStyle="1" w:styleId="Bullet1">
    <w:name w:val="Bullet 1"/>
    <w:uiPriority w:val="99"/>
    <w:rsid w:val="006E6E28"/>
    <w:pPr>
      <w:widowControl w:val="0"/>
      <w:numPr>
        <w:numId w:val="6"/>
      </w:numPr>
      <w:tabs>
        <w:tab w:val="left" w:pos="2520"/>
      </w:tabs>
      <w:spacing w:before="100" w:beforeAutospacing="1" w:after="100" w:afterAutospacing="1"/>
      <w:ind w:left="2520" w:hanging="360"/>
    </w:pPr>
    <w:rPr>
      <w:rFonts w:ascii="Arial" w:hAnsi="Arial" w:cs="Arial"/>
      <w:sz w:val="24"/>
      <w:szCs w:val="20"/>
    </w:rPr>
  </w:style>
  <w:style w:type="paragraph" w:customStyle="1" w:styleId="CheckBox">
    <w:name w:val="Check Box"/>
    <w:basedOn w:val="BodyText"/>
    <w:uiPriority w:val="99"/>
    <w:rsid w:val="006E6E28"/>
    <w:pPr>
      <w:numPr>
        <w:numId w:val="2"/>
      </w:numPr>
      <w:tabs>
        <w:tab w:val="num" w:pos="2520"/>
      </w:tabs>
      <w:spacing w:before="180" w:after="60" w:line="280" w:lineRule="exact"/>
      <w:ind w:left="2520"/>
    </w:pPr>
  </w:style>
  <w:style w:type="character" w:customStyle="1" w:styleId="ComputerText">
    <w:name w:val="Computer Text"/>
    <w:basedOn w:val="DefaultParagraphFont"/>
    <w:uiPriority w:val="99"/>
    <w:rsid w:val="006E6E28"/>
    <w:rPr>
      <w:rFonts w:ascii="Courier New" w:hAnsi="Courier New" w:cs="Times New Roman"/>
    </w:rPr>
  </w:style>
  <w:style w:type="paragraph" w:customStyle="1" w:styleId="NumberLevel3">
    <w:name w:val="Number Level 3"/>
    <w:basedOn w:val="BodyText"/>
    <w:uiPriority w:val="99"/>
    <w:rsid w:val="006E6E28"/>
    <w:pPr>
      <w:numPr>
        <w:ilvl w:val="2"/>
        <w:numId w:val="7"/>
      </w:numPr>
    </w:pPr>
  </w:style>
  <w:style w:type="paragraph" w:customStyle="1" w:styleId="NumberBlank">
    <w:name w:val="Number Blank"/>
    <w:basedOn w:val="BodyText"/>
    <w:uiPriority w:val="99"/>
    <w:rsid w:val="006E6E28"/>
    <w:pPr>
      <w:tabs>
        <w:tab w:val="left" w:pos="2160"/>
      </w:tabs>
      <w:spacing w:line="280" w:lineRule="exact"/>
    </w:pPr>
    <w:rPr>
      <w:u w:val="single"/>
    </w:rPr>
  </w:style>
  <w:style w:type="paragraph" w:customStyle="1" w:styleId="LetterBlank">
    <w:name w:val="Letter Blank"/>
    <w:uiPriority w:val="99"/>
    <w:rsid w:val="006E6E28"/>
    <w:pPr>
      <w:widowControl w:val="0"/>
      <w:tabs>
        <w:tab w:val="left" w:pos="252"/>
        <w:tab w:val="left" w:pos="360"/>
        <w:tab w:val="left" w:pos="648"/>
        <w:tab w:val="left" w:pos="720"/>
      </w:tabs>
      <w:spacing w:before="60" w:after="120" w:line="280" w:lineRule="exact"/>
      <w:ind w:left="1440"/>
    </w:pPr>
    <w:rPr>
      <w:rFonts w:ascii="Arial" w:hAnsi="Arial"/>
      <w:color w:val="0000FF"/>
      <w:sz w:val="24"/>
      <w:szCs w:val="20"/>
      <w:u w:val="single"/>
    </w:rPr>
  </w:style>
  <w:style w:type="paragraph" w:customStyle="1" w:styleId="AnswerLines">
    <w:name w:val="Answer Lines"/>
    <w:uiPriority w:val="99"/>
    <w:rsid w:val="006E6E28"/>
    <w:pPr>
      <w:widowControl w:val="0"/>
      <w:tabs>
        <w:tab w:val="left" w:pos="3960"/>
        <w:tab w:val="right" w:pos="9360"/>
      </w:tabs>
      <w:spacing w:after="120" w:line="360" w:lineRule="auto"/>
      <w:ind w:left="3600"/>
    </w:pPr>
    <w:rPr>
      <w:rFonts w:ascii="Arial" w:hAnsi="Arial"/>
      <w:sz w:val="24"/>
      <w:szCs w:val="20"/>
      <w:u w:val="single"/>
    </w:rPr>
  </w:style>
  <w:style w:type="character" w:styleId="PageNumber">
    <w:name w:val="page number"/>
    <w:basedOn w:val="DefaultParagraphFont"/>
    <w:uiPriority w:val="99"/>
    <w:rsid w:val="006E6E28"/>
    <w:rPr>
      <w:rFonts w:cs="Times New Roman"/>
    </w:rPr>
  </w:style>
  <w:style w:type="paragraph" w:styleId="MacroText">
    <w:name w:val="macro"/>
    <w:link w:val="MacroTextChar"/>
    <w:uiPriority w:val="99"/>
    <w:semiHidden/>
    <w:rsid w:val="006E6E2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Arial" w:hAnsi="Arial"/>
      <w:sz w:val="24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sid w:val="00D52E8A"/>
    <w:rPr>
      <w:rFonts w:ascii="Arial" w:hAnsi="Arial" w:cs="Times New Roman"/>
      <w:sz w:val="24"/>
      <w:lang w:val="en-US" w:eastAsia="en-US" w:bidi="ar-SA"/>
    </w:rPr>
  </w:style>
  <w:style w:type="paragraph" w:customStyle="1" w:styleId="TOC">
    <w:name w:val="TOC"/>
    <w:uiPriority w:val="99"/>
    <w:rsid w:val="006E6E28"/>
    <w:pPr>
      <w:widowControl w:val="0"/>
      <w:tabs>
        <w:tab w:val="right" w:leader="dot" w:pos="9360"/>
      </w:tabs>
      <w:spacing w:before="360" w:after="240"/>
      <w:jc w:val="center"/>
    </w:pPr>
    <w:rPr>
      <w:rFonts w:ascii="Arial" w:hAnsi="Arial"/>
      <w:b/>
      <w:smallCaps/>
      <w:sz w:val="24"/>
      <w:szCs w:val="20"/>
    </w:rPr>
  </w:style>
  <w:style w:type="paragraph" w:customStyle="1" w:styleId="CheckinBox">
    <w:name w:val="Check in Box"/>
    <w:basedOn w:val="BodyText"/>
    <w:uiPriority w:val="99"/>
    <w:rsid w:val="006E6E28"/>
    <w:pPr>
      <w:numPr>
        <w:numId w:val="3"/>
      </w:numPr>
      <w:tabs>
        <w:tab w:val="num" w:pos="2520"/>
      </w:tabs>
      <w:spacing w:before="60" w:after="60" w:line="280" w:lineRule="exact"/>
      <w:ind w:left="2520" w:hanging="360"/>
    </w:pPr>
  </w:style>
  <w:style w:type="paragraph" w:styleId="TOC1">
    <w:name w:val="toc 1"/>
    <w:basedOn w:val="Normal"/>
    <w:uiPriority w:val="99"/>
    <w:rsid w:val="006E6E28"/>
    <w:pPr>
      <w:tabs>
        <w:tab w:val="right" w:leader="dot" w:pos="9360"/>
      </w:tabs>
      <w:spacing w:before="120"/>
    </w:pPr>
  </w:style>
  <w:style w:type="paragraph" w:customStyle="1" w:styleId="BoxRightBullet1">
    <w:name w:val="Box Right Bullet 1"/>
    <w:basedOn w:val="BoxRight"/>
    <w:uiPriority w:val="99"/>
    <w:rsid w:val="006E6E28"/>
    <w:pPr>
      <w:numPr>
        <w:numId w:val="1"/>
      </w:numPr>
      <w:tabs>
        <w:tab w:val="left" w:pos="1073"/>
      </w:tabs>
      <w:ind w:left="1073"/>
    </w:pPr>
  </w:style>
  <w:style w:type="paragraph" w:customStyle="1" w:styleId="BoxRight">
    <w:name w:val="Box Right"/>
    <w:uiPriority w:val="99"/>
    <w:rsid w:val="006E6E28"/>
    <w:pPr>
      <w:widowControl w:val="0"/>
      <w:spacing w:before="60" w:after="60" w:line="280" w:lineRule="exact"/>
      <w:ind w:left="353"/>
    </w:pPr>
    <w:rPr>
      <w:rFonts w:ascii="Arial" w:hAnsi="Arial"/>
      <w:b/>
      <w:i/>
      <w:color w:val="0000FF"/>
      <w:sz w:val="24"/>
      <w:szCs w:val="20"/>
    </w:rPr>
  </w:style>
  <w:style w:type="paragraph" w:customStyle="1" w:styleId="BoxLeft">
    <w:name w:val="Box Left"/>
    <w:uiPriority w:val="99"/>
    <w:rsid w:val="006E6E28"/>
    <w:pPr>
      <w:spacing w:line="960" w:lineRule="exact"/>
      <w:ind w:left="75"/>
    </w:pPr>
    <w:rPr>
      <w:rFonts w:ascii="TIGH97" w:hAnsi="TIGH97"/>
      <w:noProof/>
      <w:sz w:val="96"/>
      <w:szCs w:val="20"/>
    </w:rPr>
  </w:style>
  <w:style w:type="paragraph" w:styleId="TOC4">
    <w:name w:val="toc 4"/>
    <w:basedOn w:val="Normal"/>
    <w:next w:val="Normal"/>
    <w:autoRedefine/>
    <w:uiPriority w:val="99"/>
    <w:semiHidden/>
    <w:rsid w:val="006E6E28"/>
    <w:pPr>
      <w:ind w:left="720"/>
    </w:pPr>
    <w:rPr>
      <w:lang w:val="en-GB"/>
    </w:rPr>
  </w:style>
  <w:style w:type="paragraph" w:customStyle="1" w:styleId="Cover3">
    <w:name w:val="Cover 3"/>
    <w:uiPriority w:val="99"/>
    <w:rsid w:val="006E6E28"/>
    <w:pPr>
      <w:widowControl w:val="0"/>
      <w:spacing w:before="3600"/>
      <w:ind w:left="2520"/>
    </w:pPr>
    <w:rPr>
      <w:rFonts w:ascii="Arial" w:hAnsi="Arial"/>
      <w:sz w:val="20"/>
      <w:szCs w:val="20"/>
    </w:rPr>
  </w:style>
  <w:style w:type="paragraph" w:customStyle="1" w:styleId="BoxRightBullet2">
    <w:name w:val="Box Right Bullet 2"/>
    <w:basedOn w:val="BoxRightBullet1"/>
    <w:uiPriority w:val="99"/>
    <w:rsid w:val="006E6E28"/>
    <w:pPr>
      <w:tabs>
        <w:tab w:val="num" w:pos="1553"/>
      </w:tabs>
      <w:ind w:left="1553" w:hanging="480"/>
    </w:pPr>
  </w:style>
  <w:style w:type="paragraph" w:customStyle="1" w:styleId="Screen9pt">
    <w:name w:val="Screen 9 pt"/>
    <w:uiPriority w:val="99"/>
    <w:rsid w:val="006E6E28"/>
    <w:pPr>
      <w:widowControl w:val="0"/>
      <w:ind w:left="1680"/>
    </w:pPr>
    <w:rPr>
      <w:rFonts w:ascii="Courier New" w:hAnsi="Courier New"/>
      <w:b/>
      <w:sz w:val="18"/>
      <w:szCs w:val="20"/>
    </w:rPr>
  </w:style>
  <w:style w:type="paragraph" w:customStyle="1" w:styleId="Screen9ptsm">
    <w:name w:val="Screen 9 pt sm"/>
    <w:basedOn w:val="Screen9pt"/>
    <w:uiPriority w:val="99"/>
    <w:rsid w:val="006E6E2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1680"/>
      </w:tabs>
      <w:spacing w:line="180" w:lineRule="exact"/>
      <w:ind w:left="1440"/>
    </w:pPr>
  </w:style>
  <w:style w:type="character" w:customStyle="1" w:styleId="WordBlank">
    <w:name w:val="Word Blank"/>
    <w:basedOn w:val="DefaultParagraphFont"/>
    <w:uiPriority w:val="99"/>
    <w:rsid w:val="006E6E28"/>
    <w:rPr>
      <w:rFonts w:ascii="Arial" w:hAnsi="Arial" w:cs="Times New Roman"/>
      <w:b/>
      <w:i/>
      <w:color w:val="0000FF"/>
      <w:spacing w:val="0"/>
      <w:position w:val="0"/>
      <w:sz w:val="24"/>
      <w:u w:val="single"/>
      <w:vertAlign w:val="baseline"/>
      <w:lang w:val="en-US"/>
    </w:rPr>
  </w:style>
  <w:style w:type="paragraph" w:customStyle="1" w:styleId="Screen10pt">
    <w:name w:val="Screen 10 pt"/>
    <w:uiPriority w:val="99"/>
    <w:rsid w:val="006E6E28"/>
    <w:pPr>
      <w:widowControl w:val="0"/>
      <w:ind w:left="1440"/>
    </w:pPr>
    <w:rPr>
      <w:rFonts w:ascii="Courier New" w:hAnsi="Courier New"/>
      <w:b/>
      <w:spacing w:val="-20"/>
      <w:sz w:val="20"/>
      <w:szCs w:val="20"/>
    </w:rPr>
  </w:style>
  <w:style w:type="character" w:customStyle="1" w:styleId="LineBlank">
    <w:name w:val="Line Blank"/>
    <w:basedOn w:val="WordBlank"/>
    <w:uiPriority w:val="99"/>
    <w:rsid w:val="006E6E28"/>
    <w:rPr>
      <w:rFonts w:ascii="Arial" w:hAnsi="Arial" w:cs="Times New Roman"/>
      <w:b/>
      <w:i/>
      <w:color w:val="000000"/>
      <w:spacing w:val="0"/>
      <w:position w:val="0"/>
      <w:sz w:val="24"/>
      <w:u w:val="single"/>
      <w:vertAlign w:val="baseline"/>
      <w:lang w:val="en-US"/>
    </w:rPr>
  </w:style>
  <w:style w:type="paragraph" w:customStyle="1" w:styleId="Frame">
    <w:name w:val="Frame"/>
    <w:uiPriority w:val="99"/>
    <w:rsid w:val="006E6E28"/>
    <w:pPr>
      <w:framePr w:wrap="around" w:vAnchor="page" w:hAnchor="page" w:xAlign="center" w:yAlign="center" w:anchorLock="1"/>
      <w:widowControl w:val="0"/>
      <w:jc w:val="center"/>
    </w:pPr>
    <w:rPr>
      <w:rFonts w:ascii="Arial" w:hAnsi="Arial"/>
      <w:sz w:val="24"/>
      <w:szCs w:val="20"/>
    </w:rPr>
  </w:style>
  <w:style w:type="paragraph" w:customStyle="1" w:styleId="BoxRightOutdent1">
    <w:name w:val="Box Right Outdent 1"/>
    <w:basedOn w:val="BoxRight"/>
    <w:uiPriority w:val="99"/>
    <w:rsid w:val="006E6E28"/>
    <w:pPr>
      <w:tabs>
        <w:tab w:val="left" w:pos="713"/>
      </w:tabs>
      <w:ind w:left="713" w:hanging="120"/>
    </w:pPr>
  </w:style>
  <w:style w:type="paragraph" w:customStyle="1" w:styleId="BoxRightIndent2">
    <w:name w:val="Box Right Indent 2"/>
    <w:basedOn w:val="BoxRight"/>
    <w:uiPriority w:val="99"/>
    <w:rsid w:val="006E6E28"/>
    <w:pPr>
      <w:tabs>
        <w:tab w:val="left" w:pos="1073"/>
      </w:tabs>
      <w:ind w:left="1073"/>
    </w:pPr>
  </w:style>
  <w:style w:type="paragraph" w:customStyle="1" w:styleId="BoxRightOutdent2">
    <w:name w:val="Box Right Outdent 2"/>
    <w:basedOn w:val="BoxRightOutdent1"/>
    <w:uiPriority w:val="99"/>
    <w:rsid w:val="006E6E28"/>
    <w:pPr>
      <w:tabs>
        <w:tab w:val="left" w:pos="1313"/>
        <w:tab w:val="left" w:pos="2640"/>
      </w:tabs>
      <w:ind w:left="1313"/>
    </w:pPr>
  </w:style>
  <w:style w:type="paragraph" w:customStyle="1" w:styleId="BoxRightIndent1">
    <w:name w:val="Box Right Indent 1"/>
    <w:basedOn w:val="BoxRight"/>
    <w:uiPriority w:val="99"/>
    <w:rsid w:val="006E6E28"/>
    <w:pPr>
      <w:ind w:left="833"/>
    </w:pPr>
  </w:style>
  <w:style w:type="paragraph" w:customStyle="1" w:styleId="BoxText">
    <w:name w:val="Box Text"/>
    <w:uiPriority w:val="99"/>
    <w:rsid w:val="006E6E28"/>
    <w:pPr>
      <w:widowControl w:val="0"/>
      <w:spacing w:before="60" w:after="120" w:line="280" w:lineRule="exact"/>
      <w:ind w:left="353"/>
    </w:pPr>
    <w:rPr>
      <w:rFonts w:ascii="Arial" w:hAnsi="Arial"/>
      <w:b/>
      <w:i/>
      <w:sz w:val="24"/>
      <w:szCs w:val="20"/>
    </w:rPr>
  </w:style>
  <w:style w:type="paragraph" w:customStyle="1" w:styleId="letterblank0">
    <w:name w:val="letter blank"/>
    <w:basedOn w:val="BodyText"/>
    <w:uiPriority w:val="99"/>
    <w:rsid w:val="006E6E28"/>
    <w:pPr>
      <w:widowControl/>
      <w:tabs>
        <w:tab w:val="left" w:pos="144"/>
        <w:tab w:val="left" w:pos="360"/>
        <w:tab w:val="left" w:pos="648"/>
        <w:tab w:val="left" w:pos="720"/>
      </w:tabs>
      <w:spacing w:after="180"/>
    </w:pPr>
    <w:rPr>
      <w:rFonts w:ascii="Helvetica" w:hAnsi="Helvetica"/>
      <w:u w:val="single"/>
    </w:rPr>
  </w:style>
  <w:style w:type="paragraph" w:styleId="TOC2">
    <w:name w:val="toc 2"/>
    <w:basedOn w:val="Normal"/>
    <w:next w:val="Normal"/>
    <w:uiPriority w:val="99"/>
    <w:semiHidden/>
    <w:rsid w:val="006E6E28"/>
    <w:pPr>
      <w:tabs>
        <w:tab w:val="right" w:leader="dot" w:pos="9360"/>
      </w:tabs>
      <w:ind w:left="360"/>
    </w:pPr>
  </w:style>
  <w:style w:type="character" w:styleId="Hyperlink">
    <w:name w:val="Hyperlink"/>
    <w:basedOn w:val="DefaultParagraphFont"/>
    <w:uiPriority w:val="99"/>
    <w:rsid w:val="006E6E28"/>
    <w:rPr>
      <w:rFonts w:cs="Times New Roman"/>
      <w:color w:val="0000FF"/>
      <w:u w:val="single"/>
    </w:rPr>
  </w:style>
  <w:style w:type="table" w:styleId="TableGrid">
    <w:name w:val="Table Grid"/>
    <w:basedOn w:val="TableNormal"/>
    <w:uiPriority w:val="99"/>
    <w:rsid w:val="006E6E28"/>
    <w:pPr>
      <w:widowControl w:val="0"/>
      <w:ind w:left="1440"/>
    </w:pPr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ld">
    <w:name w:val="Bold"/>
    <w:basedOn w:val="DefaultParagraphFont"/>
    <w:uiPriority w:val="99"/>
    <w:rsid w:val="006E6E28"/>
    <w:rPr>
      <w:rFonts w:cs="Times New Roman"/>
      <w:b/>
    </w:rPr>
  </w:style>
  <w:style w:type="character" w:customStyle="1" w:styleId="Italic">
    <w:name w:val="Italic"/>
    <w:basedOn w:val="DefaultParagraphFont"/>
    <w:uiPriority w:val="99"/>
    <w:rsid w:val="006E6E28"/>
    <w:rPr>
      <w:rFonts w:cs="Times New Roman"/>
      <w:i/>
    </w:rPr>
  </w:style>
  <w:style w:type="character" w:styleId="CommentReference">
    <w:name w:val="annotation reference"/>
    <w:basedOn w:val="DefaultParagraphFont"/>
    <w:uiPriority w:val="99"/>
    <w:semiHidden/>
    <w:rsid w:val="006E6E28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6E6E28"/>
    <w:rPr>
      <w:sz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6E6E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52E8A"/>
    <w:rPr>
      <w:rFonts w:cs="Times New Roman"/>
      <w:sz w:val="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6E6E28"/>
    <w:rPr>
      <w:b/>
      <w:bCs/>
      <w:lang w:val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D52E8A"/>
    <w:rPr>
      <w:rFonts w:ascii="Arial" w:hAnsi="Arial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rsid w:val="00285CDA"/>
    <w:rPr>
      <w:rFonts w:cs="Times New Roman"/>
      <w:color w:val="800080"/>
      <w:u w:val="single"/>
    </w:rPr>
  </w:style>
  <w:style w:type="character" w:customStyle="1" w:styleId="CharChar2">
    <w:name w:val="Char Char2"/>
    <w:basedOn w:val="DefaultParagraphFont"/>
    <w:uiPriority w:val="99"/>
    <w:locked/>
    <w:rsid w:val="00B4768E"/>
    <w:rPr>
      <w:rFonts w:ascii="Arial" w:hAnsi="Arial" w:cs="Times New Roman"/>
      <w:b/>
      <w:i/>
      <w:sz w:val="24"/>
      <w:szCs w:val="24"/>
      <w:lang w:val="en-US" w:eastAsia="en-US" w:bidi="ar-SA"/>
    </w:rPr>
  </w:style>
  <w:style w:type="paragraph" w:styleId="NormalWeb">
    <w:name w:val="Normal (Web)"/>
    <w:basedOn w:val="Normal"/>
    <w:uiPriority w:val="99"/>
    <w:rsid w:val="00B96868"/>
    <w:pPr>
      <w:widowControl/>
      <w:spacing w:before="100" w:beforeAutospacing="1" w:after="100" w:afterAutospacing="1"/>
    </w:pPr>
    <w:rPr>
      <w:rFonts w:ascii="Times New Roman" w:hAnsi="Times New Roman"/>
      <w:szCs w:val="24"/>
    </w:rPr>
  </w:style>
  <w:style w:type="character" w:styleId="HTMLTypewriter">
    <w:name w:val="HTML Typewriter"/>
    <w:basedOn w:val="DefaultParagraphFont"/>
    <w:uiPriority w:val="99"/>
    <w:rsid w:val="0012719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rsid w:val="00326DB4"/>
    <w:rPr>
      <w:rFonts w:ascii="Courier New" w:hAnsi="Courier New" w:cs="Courier New"/>
      <w:sz w:val="20"/>
      <w:szCs w:val="20"/>
    </w:rPr>
  </w:style>
  <w:style w:type="character" w:styleId="Strong">
    <w:name w:val="Strong"/>
    <w:basedOn w:val="DefaultParagraphFont"/>
    <w:uiPriority w:val="99"/>
    <w:qFormat/>
    <w:rsid w:val="00854F4E"/>
    <w:rPr>
      <w:rFonts w:cs="Times New Roman"/>
      <w:b/>
      <w:bCs/>
    </w:rPr>
  </w:style>
  <w:style w:type="character" w:styleId="Emphasis">
    <w:name w:val="Emphasis"/>
    <w:basedOn w:val="DefaultParagraphFont"/>
    <w:uiPriority w:val="99"/>
    <w:qFormat/>
    <w:rsid w:val="0003491D"/>
    <w:rPr>
      <w:rFonts w:cs="Times New Roman"/>
      <w:i/>
      <w:iCs/>
    </w:rPr>
  </w:style>
  <w:style w:type="paragraph" w:styleId="HTMLPreformatted">
    <w:name w:val="HTML Preformatted"/>
    <w:basedOn w:val="Normal"/>
    <w:link w:val="HTMLPreformattedChar"/>
    <w:uiPriority w:val="99"/>
    <w:rsid w:val="002E408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D52E8A"/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99"/>
    <w:qFormat/>
    <w:rsid w:val="00B42683"/>
    <w:pPr>
      <w:widowControl/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customStyle="1" w:styleId="Title1">
    <w:name w:val="Title1"/>
    <w:basedOn w:val="Normal"/>
    <w:next w:val="Normal"/>
    <w:uiPriority w:val="99"/>
    <w:rsid w:val="00773D17"/>
    <w:pPr>
      <w:widowControl/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773D17"/>
    <w:rPr>
      <w:rFonts w:ascii="Cambria" w:hAnsi="Cambria" w:cs="Times New Roman"/>
      <w:color w:val="17365D"/>
      <w:spacing w:val="5"/>
      <w:kern w:val="28"/>
      <w:sz w:val="52"/>
      <w:szCs w:val="52"/>
    </w:rPr>
  </w:style>
  <w:style w:type="paragraph" w:styleId="Title">
    <w:name w:val="Title"/>
    <w:basedOn w:val="Normal"/>
    <w:next w:val="Normal"/>
    <w:link w:val="TitleChar"/>
    <w:uiPriority w:val="99"/>
    <w:qFormat/>
    <w:locked/>
    <w:rsid w:val="00773D17"/>
    <w:pPr>
      <w:spacing w:before="240" w:after="60"/>
      <w:jc w:val="center"/>
      <w:outlineLvl w:val="0"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1">
    <w:name w:val="Title Char1"/>
    <w:basedOn w:val="DefaultParagraphFont"/>
    <w:uiPriority w:val="99"/>
    <w:locked/>
    <w:rsid w:val="00773D17"/>
    <w:rPr>
      <w:rFonts w:ascii="Cambria" w:hAnsi="Cambria" w:cs="Times New Roman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81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5224">
          <w:marLeft w:val="72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1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7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8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01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12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38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00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78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6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20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5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3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0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header" Target="header1.xm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eader" Target="header2.xml"/><Relationship Id="rId7" Type="http://schemas.microsoft.com/office/2007/relationships/stylesWithEffects" Target="stylesWithEffect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Firm%20Templates\ALSS_ILT_Template_1003.do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04DE32136F4D4F8B91DE44C434FF89" ma:contentTypeVersion="0" ma:contentTypeDescription="Create a new document." ma:contentTypeScope="" ma:versionID="51781ce6f9edcc76a54a87506d8d885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0FAF1C-40FC-442A-BDA6-3EF3ADFEBEBC}"/>
</file>

<file path=customXml/itemProps2.xml><?xml version="1.0" encoding="utf-8"?>
<ds:datastoreItem xmlns:ds="http://schemas.openxmlformats.org/officeDocument/2006/customXml" ds:itemID="{4B5B9949-A415-4C52-BB68-77B68A4EB324}"/>
</file>

<file path=customXml/itemProps3.xml><?xml version="1.0" encoding="utf-8"?>
<ds:datastoreItem xmlns:ds="http://schemas.openxmlformats.org/officeDocument/2006/customXml" ds:itemID="{82255D63-0BBF-4E74-A643-A1F502C19153}"/>
</file>

<file path=customXml/itemProps4.xml><?xml version="1.0" encoding="utf-8"?>
<ds:datastoreItem xmlns:ds="http://schemas.openxmlformats.org/officeDocument/2006/customXml" ds:itemID="{2D0706F2-BC9D-4833-ACCC-6A32480FC687}"/>
</file>

<file path=docProps/app.xml><?xml version="1.0" encoding="utf-8"?>
<Properties xmlns="http://schemas.openxmlformats.org/officeDocument/2006/extended-properties" xmlns:vt="http://schemas.openxmlformats.org/officeDocument/2006/docPropsVTypes">
  <Template>ALSS_ILT_Template_1003</Template>
  <TotalTime>501</TotalTime>
  <Pages>98</Pages>
  <Words>6720</Words>
  <Characters>38304</Characters>
  <Application>Microsoft Office Word</Application>
  <DocSecurity>0</DocSecurity>
  <Lines>319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44935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stacie.l.mendenhall</dc:creator>
  <dc:description>With Dan and Jenny's changes</dc:description>
  <cp:lastModifiedBy>jennifer.k.shultz</cp:lastModifiedBy>
  <cp:revision>47</cp:revision>
  <cp:lastPrinted>2005-06-21T18:34:00Z</cp:lastPrinted>
  <dcterms:created xsi:type="dcterms:W3CDTF">2012-08-05T15:07:00Z</dcterms:created>
  <dcterms:modified xsi:type="dcterms:W3CDTF">2012-09-18T19:55:00Z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mments0">
    <vt:lpwstr>Use this Template to create each module's Faculty Guide</vt:lpwstr>
  </property>
  <property fmtid="{D5CDD505-2E9C-101B-9397-08002B2CF9AE}" pid="4" name="Order">
    <vt:lpwstr>22090600.0000000</vt:lpwstr>
  </property>
  <property fmtid="{D5CDD505-2E9C-101B-9397-08002B2CF9AE}" pid="5" name="ContentTypeId">
    <vt:lpwstr>0x0101003104DE32136F4D4F8B91DE44C434FF89</vt:lpwstr>
  </property>
</Properties>
</file>