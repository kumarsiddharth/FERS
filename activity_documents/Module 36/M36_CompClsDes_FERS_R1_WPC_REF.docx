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B3268D"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B3268D">
        <w:rPr>
          <w:rFonts w:ascii="Arial" w:eastAsia="Batang" w:hAnsi="Arial"/>
          <w:b/>
          <w:kern w:val="28"/>
          <w:sz w:val="36"/>
          <w:lang w:val="en-US"/>
        </w:rPr>
        <w:t>New Codington Fes</w:t>
      </w:r>
      <w:r w:rsidR="00801A6B">
        <w:rPr>
          <w:rFonts w:ascii="Arial" w:eastAsia="Batang" w:hAnsi="Arial"/>
          <w:b/>
          <w:kern w:val="28"/>
          <w:sz w:val="36"/>
          <w:lang w:val="en-US"/>
        </w:rPr>
        <w:t xml:space="preserve">tival Online Project - </w:t>
      </w:r>
      <w:r w:rsidR="00801A6B">
        <w:rPr>
          <w:rFonts w:ascii="Arial" w:eastAsia="Batang" w:hAnsi="Arial"/>
          <w:b/>
          <w:kern w:val="28"/>
          <w:sz w:val="36"/>
          <w:lang w:val="en-US"/>
        </w:rPr>
        <w:br/>
      </w:r>
      <w:r w:rsidR="009101AE">
        <w:rPr>
          <w:rFonts w:ascii="Arial" w:eastAsia="Batang" w:hAnsi="Arial"/>
          <w:b/>
          <w:kern w:val="28"/>
          <w:sz w:val="36"/>
          <w:lang w:val="en-US"/>
        </w:rPr>
        <w:t xml:space="preserve">Component </w:t>
      </w:r>
      <w:r w:rsidR="00801A6B">
        <w:rPr>
          <w:rFonts w:ascii="Arial" w:eastAsia="Batang" w:hAnsi="Arial"/>
          <w:b/>
          <w:kern w:val="28"/>
          <w:sz w:val="36"/>
          <w:lang w:val="en-US"/>
        </w:rPr>
        <w:t xml:space="preserve">Class </w:t>
      </w:r>
      <w:r w:rsidR="00584E89">
        <w:rPr>
          <w:rFonts w:ascii="Arial" w:eastAsia="Batang" w:hAnsi="Arial"/>
          <w:b/>
          <w:kern w:val="28"/>
          <w:sz w:val="36"/>
          <w:lang w:val="en-US"/>
        </w:rPr>
        <w:t xml:space="preserve">Detailed </w:t>
      </w:r>
      <w:r w:rsidR="009101AE">
        <w:rPr>
          <w:rFonts w:ascii="Arial" w:eastAsia="Batang" w:hAnsi="Arial"/>
          <w:b/>
          <w:kern w:val="28"/>
          <w:sz w:val="36"/>
          <w:lang w:val="en-US"/>
        </w:rPr>
        <w:t>Design</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Pr="0093117E">
        <w:rPr>
          <w:rFonts w:ascii="Arial" w:hAnsi="Arial" w:cs="Arial"/>
          <w:u w:val="single"/>
        </w:rPr>
        <w:t xml:space="preserve">New </w:t>
      </w:r>
      <w:proofErr w:type="spellStart"/>
      <w:r w:rsidRPr="0093117E">
        <w:rPr>
          <w:rFonts w:ascii="Arial" w:hAnsi="Arial" w:cs="Arial"/>
          <w:u w:val="single"/>
        </w:rPr>
        <w:t>Codington</w:t>
      </w:r>
      <w:proofErr w:type="spellEnd"/>
      <w:r w:rsidRPr="0093117E">
        <w:rPr>
          <w:rFonts w:ascii="Arial" w:hAnsi="Arial" w:cs="Arial"/>
          <w:u w:val="single"/>
        </w:rPr>
        <w:t xml:space="preserve"> Festival Online 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Pr="0093117E">
        <w:rPr>
          <w:rFonts w:ascii="Arial" w:hAnsi="Arial" w:cs="Arial"/>
          <w:u w:val="single"/>
        </w:rPr>
        <w:t>Festival Event Registration System –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D15A1E" w:rsidRDefault="007E64F3">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23884690" w:history="1">
        <w:r w:rsidR="00D15A1E" w:rsidRPr="00F420B6">
          <w:rPr>
            <w:rStyle w:val="Hyperlink"/>
            <w:noProof/>
          </w:rPr>
          <w:t>1</w:t>
        </w:r>
        <w:r w:rsidR="00D15A1E">
          <w:rPr>
            <w:rFonts w:asciiTheme="minorHAnsi" w:eastAsiaTheme="minorEastAsia" w:hAnsiTheme="minorHAnsi" w:cstheme="minorBidi"/>
            <w:noProof/>
            <w:szCs w:val="22"/>
            <w:lang w:val="en-US"/>
          </w:rPr>
          <w:tab/>
        </w:r>
        <w:r w:rsidR="00D15A1E" w:rsidRPr="00F420B6">
          <w:rPr>
            <w:rStyle w:val="Hyperlink"/>
            <w:noProof/>
          </w:rPr>
          <w:t>Component Class Design – FERS Release 1</w:t>
        </w:r>
        <w:r w:rsidR="00D15A1E">
          <w:rPr>
            <w:noProof/>
            <w:webHidden/>
          </w:rPr>
          <w:tab/>
        </w:r>
        <w:r w:rsidR="00D15A1E">
          <w:rPr>
            <w:noProof/>
            <w:webHidden/>
          </w:rPr>
          <w:fldChar w:fldCharType="begin"/>
        </w:r>
        <w:r w:rsidR="00D15A1E">
          <w:rPr>
            <w:noProof/>
            <w:webHidden/>
          </w:rPr>
          <w:instrText xml:space="preserve"> PAGEREF _Toc323884690 \h </w:instrText>
        </w:r>
        <w:r w:rsidR="00D15A1E">
          <w:rPr>
            <w:noProof/>
            <w:webHidden/>
          </w:rPr>
        </w:r>
        <w:r w:rsidR="00D15A1E">
          <w:rPr>
            <w:noProof/>
            <w:webHidden/>
          </w:rPr>
          <w:fldChar w:fldCharType="separate"/>
        </w:r>
        <w:r w:rsidR="00D15A1E">
          <w:rPr>
            <w:noProof/>
            <w:webHidden/>
          </w:rPr>
          <w:t>2</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1" w:history="1">
        <w:r w:rsidR="00D15A1E" w:rsidRPr="00F420B6">
          <w:rPr>
            <w:rStyle w:val="Hyperlink"/>
            <w:noProof/>
          </w:rPr>
          <w:t>2</w:t>
        </w:r>
        <w:r w:rsidR="00D15A1E">
          <w:rPr>
            <w:rFonts w:asciiTheme="minorHAnsi" w:eastAsiaTheme="minorEastAsia" w:hAnsiTheme="minorHAnsi" w:cstheme="minorBidi"/>
            <w:noProof/>
            <w:szCs w:val="22"/>
            <w:lang w:val="en-US"/>
          </w:rPr>
          <w:tab/>
        </w:r>
        <w:r w:rsidR="00D15A1E" w:rsidRPr="00F420B6">
          <w:rPr>
            <w:rStyle w:val="Hyperlink"/>
            <w:noProof/>
          </w:rPr>
          <w:t>List of Packages and Classes</w:t>
        </w:r>
        <w:r w:rsidR="00D15A1E">
          <w:rPr>
            <w:noProof/>
            <w:webHidden/>
          </w:rPr>
          <w:tab/>
        </w:r>
        <w:r w:rsidR="00D15A1E">
          <w:rPr>
            <w:noProof/>
            <w:webHidden/>
          </w:rPr>
          <w:fldChar w:fldCharType="begin"/>
        </w:r>
        <w:r w:rsidR="00D15A1E">
          <w:rPr>
            <w:noProof/>
            <w:webHidden/>
          </w:rPr>
          <w:instrText xml:space="preserve"> PAGEREF _Toc323884691 \h </w:instrText>
        </w:r>
        <w:r w:rsidR="00D15A1E">
          <w:rPr>
            <w:noProof/>
            <w:webHidden/>
          </w:rPr>
        </w:r>
        <w:r w:rsidR="00D15A1E">
          <w:rPr>
            <w:noProof/>
            <w:webHidden/>
          </w:rPr>
          <w:fldChar w:fldCharType="separate"/>
        </w:r>
        <w:r w:rsidR="00D15A1E">
          <w:rPr>
            <w:noProof/>
            <w:webHidden/>
          </w:rPr>
          <w:t>2</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2" w:history="1">
        <w:r w:rsidR="00D15A1E" w:rsidRPr="00F420B6">
          <w:rPr>
            <w:rStyle w:val="Hyperlink"/>
            <w:noProof/>
          </w:rPr>
          <w:t>3</w:t>
        </w:r>
        <w:r w:rsidR="00D15A1E">
          <w:rPr>
            <w:rFonts w:asciiTheme="minorHAnsi" w:eastAsiaTheme="minorEastAsia" w:hAnsiTheme="minorHAnsi" w:cstheme="minorBidi"/>
            <w:noProof/>
            <w:szCs w:val="22"/>
            <w:lang w:val="en-US"/>
          </w:rPr>
          <w:tab/>
        </w:r>
        <w:r w:rsidR="00D15A1E" w:rsidRPr="00F420B6">
          <w:rPr>
            <w:rStyle w:val="Hyperlink"/>
            <w:noProof/>
          </w:rPr>
          <w:t>Package/Class Summary</w:t>
        </w:r>
        <w:r w:rsidR="00D15A1E">
          <w:rPr>
            <w:noProof/>
            <w:webHidden/>
          </w:rPr>
          <w:tab/>
        </w:r>
        <w:r w:rsidR="00D15A1E">
          <w:rPr>
            <w:noProof/>
            <w:webHidden/>
          </w:rPr>
          <w:fldChar w:fldCharType="begin"/>
        </w:r>
        <w:r w:rsidR="00D15A1E">
          <w:rPr>
            <w:noProof/>
            <w:webHidden/>
          </w:rPr>
          <w:instrText xml:space="preserve"> PAGEREF _Toc323884692 \h </w:instrText>
        </w:r>
        <w:r w:rsidR="00D15A1E">
          <w:rPr>
            <w:noProof/>
            <w:webHidden/>
          </w:rPr>
        </w:r>
        <w:r w:rsidR="00D15A1E">
          <w:rPr>
            <w:noProof/>
            <w:webHidden/>
          </w:rPr>
          <w:fldChar w:fldCharType="separate"/>
        </w:r>
        <w:r w:rsidR="00D15A1E">
          <w:rPr>
            <w:noProof/>
            <w:webHidden/>
          </w:rPr>
          <w:t>3</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3" w:history="1">
        <w:r w:rsidR="00D15A1E" w:rsidRPr="00F420B6">
          <w:rPr>
            <w:rStyle w:val="Hyperlink"/>
            <w:noProof/>
          </w:rPr>
          <w:t>4</w:t>
        </w:r>
        <w:r w:rsidR="00D15A1E">
          <w:rPr>
            <w:rFonts w:asciiTheme="minorHAnsi" w:eastAsiaTheme="minorEastAsia" w:hAnsiTheme="minorHAnsi" w:cstheme="minorBidi"/>
            <w:noProof/>
            <w:szCs w:val="22"/>
            <w:lang w:val="en-US"/>
          </w:rPr>
          <w:tab/>
        </w:r>
        <w:r w:rsidR="00D15A1E" w:rsidRPr="00F420B6">
          <w:rPr>
            <w:rStyle w:val="Hyperlink"/>
            <w:noProof/>
          </w:rPr>
          <w:t>Other information</w:t>
        </w:r>
        <w:r w:rsidR="00D15A1E">
          <w:rPr>
            <w:noProof/>
            <w:webHidden/>
          </w:rPr>
          <w:tab/>
        </w:r>
        <w:r w:rsidR="00D15A1E">
          <w:rPr>
            <w:noProof/>
            <w:webHidden/>
          </w:rPr>
          <w:fldChar w:fldCharType="begin"/>
        </w:r>
        <w:r w:rsidR="00D15A1E">
          <w:rPr>
            <w:noProof/>
            <w:webHidden/>
          </w:rPr>
          <w:instrText xml:space="preserve"> PAGEREF _Toc323884693 \h </w:instrText>
        </w:r>
        <w:r w:rsidR="00D15A1E">
          <w:rPr>
            <w:noProof/>
            <w:webHidden/>
          </w:rPr>
        </w:r>
        <w:r w:rsidR="00D15A1E">
          <w:rPr>
            <w:noProof/>
            <w:webHidden/>
          </w:rPr>
          <w:fldChar w:fldCharType="separate"/>
        </w:r>
        <w:r w:rsidR="00D15A1E">
          <w:rPr>
            <w:noProof/>
            <w:webHidden/>
          </w:rPr>
          <w:t>9</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4" w:history="1">
        <w:r w:rsidR="00D15A1E" w:rsidRPr="00F420B6">
          <w:rPr>
            <w:rStyle w:val="Hyperlink"/>
            <w:noProof/>
          </w:rPr>
          <w:t>5</w:t>
        </w:r>
        <w:r w:rsidR="00D15A1E">
          <w:rPr>
            <w:rFonts w:asciiTheme="minorHAnsi" w:eastAsiaTheme="minorEastAsia" w:hAnsiTheme="minorHAnsi" w:cstheme="minorBidi"/>
            <w:noProof/>
            <w:szCs w:val="22"/>
            <w:lang w:val="en-US"/>
          </w:rPr>
          <w:tab/>
        </w:r>
        <w:r w:rsidR="00D15A1E" w:rsidRPr="00F420B6">
          <w:rPr>
            <w:rStyle w:val="Hyperlink"/>
            <w:noProof/>
          </w:rPr>
          <w:t>Note</w:t>
        </w:r>
        <w:r w:rsidR="00D15A1E">
          <w:rPr>
            <w:noProof/>
            <w:webHidden/>
          </w:rPr>
          <w:tab/>
        </w:r>
        <w:r w:rsidR="00D15A1E">
          <w:rPr>
            <w:noProof/>
            <w:webHidden/>
          </w:rPr>
          <w:fldChar w:fldCharType="begin"/>
        </w:r>
        <w:r w:rsidR="00D15A1E">
          <w:rPr>
            <w:noProof/>
            <w:webHidden/>
          </w:rPr>
          <w:instrText xml:space="preserve"> PAGEREF _Toc323884694 \h </w:instrText>
        </w:r>
        <w:r w:rsidR="00D15A1E">
          <w:rPr>
            <w:noProof/>
            <w:webHidden/>
          </w:rPr>
        </w:r>
        <w:r w:rsidR="00D15A1E">
          <w:rPr>
            <w:noProof/>
            <w:webHidden/>
          </w:rPr>
          <w:fldChar w:fldCharType="separate"/>
        </w:r>
        <w:r w:rsidR="00D15A1E">
          <w:rPr>
            <w:noProof/>
            <w:webHidden/>
          </w:rPr>
          <w:t>10</w:t>
        </w:r>
        <w:r w:rsidR="00D15A1E">
          <w:rPr>
            <w:noProof/>
            <w:webHidden/>
          </w:rPr>
          <w:fldChar w:fldCharType="end"/>
        </w:r>
      </w:hyperlink>
    </w:p>
    <w:p w:rsidR="0024558C" w:rsidRPr="00B3268D" w:rsidRDefault="007E64F3">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24558C" w:rsidRPr="00CB202A" w:rsidRDefault="00134AB6" w:rsidP="00127990">
      <w:pPr>
        <w:pStyle w:val="Heading1"/>
        <w:numPr>
          <w:ilvl w:val="0"/>
          <w:numId w:val="7"/>
        </w:numPr>
        <w:rPr>
          <w:color w:val="auto"/>
          <w:sz w:val="22"/>
          <w:szCs w:val="22"/>
        </w:rPr>
      </w:pPr>
      <w:bookmarkStart w:id="1" w:name="_Toc323884690"/>
      <w:bookmarkEnd w:id="0"/>
      <w:r w:rsidRPr="00CB202A">
        <w:rPr>
          <w:color w:val="auto"/>
          <w:sz w:val="22"/>
          <w:szCs w:val="22"/>
        </w:rPr>
        <w:lastRenderedPageBreak/>
        <w:t>C</w:t>
      </w:r>
      <w:r w:rsidR="007415A5" w:rsidRPr="00CB202A">
        <w:rPr>
          <w:color w:val="auto"/>
          <w:sz w:val="22"/>
          <w:szCs w:val="22"/>
        </w:rPr>
        <w:t xml:space="preserve">omponent Class Design </w:t>
      </w:r>
      <w:r w:rsidR="00EC282D" w:rsidRPr="00CB202A">
        <w:rPr>
          <w:color w:val="auto"/>
          <w:sz w:val="22"/>
          <w:szCs w:val="22"/>
        </w:rPr>
        <w:t>– FERS</w:t>
      </w:r>
      <w:r w:rsidR="007415A5" w:rsidRPr="00CB202A">
        <w:rPr>
          <w:color w:val="auto"/>
          <w:sz w:val="22"/>
          <w:szCs w:val="22"/>
        </w:rPr>
        <w:t xml:space="preserve"> Release 1</w:t>
      </w:r>
      <w:bookmarkEnd w:id="1"/>
    </w:p>
    <w:p w:rsidR="00134AB6" w:rsidRPr="00CB202A" w:rsidRDefault="00134AB6" w:rsidP="00134AB6">
      <w:pPr>
        <w:pStyle w:val="HDLGuidance"/>
        <w:framePr w:wrap="around"/>
        <w:rPr>
          <w:rFonts w:cs="Calibri"/>
          <w:color w:val="auto"/>
        </w:rPr>
      </w:pPr>
      <w:r w:rsidRPr="00CB202A">
        <w:rPr>
          <w:rFonts w:cs="Calibri"/>
          <w:color w:val="auto"/>
        </w:rPr>
        <w:t xml:space="preserve">The intention of this document is to provide the information expected to be captured by a Component/Class Design. It </w:t>
      </w:r>
      <w:r w:rsidR="001365AE" w:rsidRPr="00CB202A">
        <w:rPr>
          <w:rFonts w:cs="Calibri"/>
          <w:color w:val="auto"/>
        </w:rPr>
        <w:t>is</w:t>
      </w:r>
      <w:r w:rsidRPr="00CB202A">
        <w:rPr>
          <w:rFonts w:cs="Calibri"/>
          <w:color w:val="auto"/>
        </w:rPr>
        <w:t xml:space="preserve"> used to design a single component which contains one or more classes</w:t>
      </w:r>
      <w:r w:rsidR="005A22CD" w:rsidRPr="00CB202A">
        <w:rPr>
          <w:rFonts w:cs="Calibri"/>
          <w:color w:val="auto"/>
        </w:rPr>
        <w:t>.</w:t>
      </w:r>
    </w:p>
    <w:p w:rsidR="00134AB6" w:rsidRPr="00CB202A" w:rsidRDefault="00134AB6" w:rsidP="00134AB6">
      <w:pPr>
        <w:pStyle w:val="ListParagraph"/>
        <w:rPr>
          <w:rFonts w:cs="Calibri"/>
        </w:rPr>
      </w:pPr>
    </w:p>
    <w:p w:rsidR="002D1CD3" w:rsidRPr="00CB202A" w:rsidRDefault="002D1CD3" w:rsidP="002D1CD3">
      <w:pPr>
        <w:pStyle w:val="ListParagraph"/>
        <w:ind w:left="0"/>
        <w:rPr>
          <w:rFonts w:cs="Calibri"/>
        </w:rPr>
      </w:pPr>
      <w:r w:rsidRPr="00CB202A">
        <w:rPr>
          <w:rFonts w:cs="Calibri"/>
        </w:rPr>
        <w:t>For this project,</w:t>
      </w:r>
      <w:r w:rsidR="00E1334E">
        <w:rPr>
          <w:rFonts w:cs="Calibri"/>
        </w:rPr>
        <w:t xml:space="preserve"> the high level information </w:t>
      </w:r>
      <w:r w:rsidRPr="00CB202A">
        <w:rPr>
          <w:rFonts w:cs="Calibri"/>
        </w:rPr>
        <w:t xml:space="preserve">will be provided in a </w:t>
      </w:r>
      <w:proofErr w:type="spellStart"/>
      <w:r w:rsidRPr="00CB202A">
        <w:rPr>
          <w:rFonts w:cs="Calibri"/>
        </w:rPr>
        <w:t>Javadocs</w:t>
      </w:r>
      <w:proofErr w:type="spellEnd"/>
      <w:r w:rsidRPr="00CB202A">
        <w:rPr>
          <w:rFonts w:cs="Calibri"/>
        </w:rPr>
        <w:t xml:space="preserve"> (API documentation in HTML format from Java source code. The HTML format is used to add the convenience of being able to hyperlink related documents </w:t>
      </w:r>
      <w:r w:rsidR="008029C5" w:rsidRPr="00CB202A">
        <w:rPr>
          <w:rFonts w:cs="Calibri"/>
        </w:rPr>
        <w:t xml:space="preserve">together.  It’s created by </w:t>
      </w:r>
      <w:proofErr w:type="spellStart"/>
      <w:r w:rsidR="008029C5" w:rsidRPr="00CB202A">
        <w:rPr>
          <w:rFonts w:cs="Calibri"/>
        </w:rPr>
        <w:t>JavaD</w:t>
      </w:r>
      <w:r w:rsidRPr="00CB202A">
        <w:rPr>
          <w:rFonts w:cs="Calibri"/>
        </w:rPr>
        <w:t>oc</w:t>
      </w:r>
      <w:proofErr w:type="spellEnd"/>
      <w:r w:rsidR="008029C5" w:rsidRPr="00CB202A">
        <w:rPr>
          <w:rFonts w:cs="Calibri"/>
        </w:rPr>
        <w:t>,</w:t>
      </w:r>
      <w:r w:rsidRPr="00CB202A">
        <w:rPr>
          <w:rFonts w:cs="Calibri"/>
        </w:rPr>
        <w:t xml:space="preserve">  a documentation generator from Sun Microsystems.)</w:t>
      </w:r>
    </w:p>
    <w:p w:rsidR="002D1CD3" w:rsidRPr="00CB202A" w:rsidRDefault="002D1CD3" w:rsidP="002D1CD3">
      <w:pPr>
        <w:pStyle w:val="ListParagraph"/>
        <w:rPr>
          <w:rFonts w:cs="Calibri"/>
        </w:rPr>
      </w:pPr>
    </w:p>
    <w:p w:rsidR="00AB252B" w:rsidRPr="00CB202A" w:rsidRDefault="008076CE" w:rsidP="00127990">
      <w:pPr>
        <w:pStyle w:val="Heading1"/>
        <w:numPr>
          <w:ilvl w:val="0"/>
          <w:numId w:val="7"/>
        </w:numPr>
        <w:spacing w:after="60"/>
        <w:rPr>
          <w:color w:val="auto"/>
          <w:sz w:val="22"/>
          <w:szCs w:val="22"/>
        </w:rPr>
      </w:pPr>
      <w:bookmarkStart w:id="2" w:name="_Toc323884691"/>
      <w:r w:rsidRPr="00CB202A">
        <w:rPr>
          <w:color w:val="auto"/>
          <w:sz w:val="22"/>
          <w:szCs w:val="22"/>
        </w:rPr>
        <w:t xml:space="preserve">List of </w:t>
      </w:r>
      <w:r w:rsidR="00AB252B" w:rsidRPr="00CB202A">
        <w:rPr>
          <w:color w:val="auto"/>
          <w:sz w:val="22"/>
          <w:szCs w:val="22"/>
        </w:rPr>
        <w:t xml:space="preserve">Packages </w:t>
      </w:r>
      <w:r w:rsidRPr="00CB202A">
        <w:rPr>
          <w:color w:val="auto"/>
          <w:sz w:val="22"/>
          <w:szCs w:val="22"/>
        </w:rPr>
        <w:t>and Classes</w:t>
      </w:r>
      <w:bookmarkEnd w:id="2"/>
      <w:r w:rsidRPr="00CB202A">
        <w:rPr>
          <w:color w:val="auto"/>
          <w:sz w:val="22"/>
          <w:szCs w:val="22"/>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3780"/>
      </w:tblGrid>
      <w:tr w:rsidR="009D6B45" w:rsidRPr="009D6B45" w:rsidTr="00CB202A">
        <w:tc>
          <w:tcPr>
            <w:tcW w:w="4500" w:type="dxa"/>
            <w:shd w:val="clear" w:color="auto" w:fill="595959"/>
          </w:tcPr>
          <w:p w:rsidR="00B82747" w:rsidRPr="00CB202A" w:rsidRDefault="00B82747" w:rsidP="009D6B45">
            <w:pPr>
              <w:jc w:val="center"/>
              <w:rPr>
                <w:b/>
                <w:color w:val="FFFFFF"/>
                <w:lang w:val="en-US"/>
              </w:rPr>
            </w:pPr>
            <w:r w:rsidRPr="00CB202A">
              <w:rPr>
                <w:b/>
                <w:color w:val="FFFFFF"/>
                <w:lang w:val="en-US"/>
              </w:rPr>
              <w:t>Packages List</w:t>
            </w:r>
          </w:p>
        </w:tc>
        <w:tc>
          <w:tcPr>
            <w:tcW w:w="3780" w:type="dxa"/>
            <w:shd w:val="clear" w:color="auto" w:fill="595959"/>
          </w:tcPr>
          <w:p w:rsidR="00B82747" w:rsidRPr="00CB202A" w:rsidRDefault="00B82747" w:rsidP="009D6B45">
            <w:pPr>
              <w:jc w:val="center"/>
              <w:rPr>
                <w:b/>
                <w:color w:val="FFFFFF"/>
                <w:lang w:val="en-US"/>
              </w:rPr>
            </w:pPr>
            <w:r w:rsidRPr="00CB202A">
              <w:rPr>
                <w:b/>
                <w:color w:val="FFFFFF"/>
                <w:lang w:val="en-US"/>
              </w:rPr>
              <w:t>Classes List</w:t>
            </w:r>
          </w:p>
        </w:tc>
      </w:tr>
      <w:tr w:rsidR="00B82747" w:rsidRPr="009D6B45" w:rsidTr="009D6B45">
        <w:tc>
          <w:tcPr>
            <w:tcW w:w="4500" w:type="dxa"/>
            <w:vAlign w:val="center"/>
          </w:tcPr>
          <w:p w:rsidR="00B82747" w:rsidRPr="009D6B45" w:rsidRDefault="009F7AC1" w:rsidP="009D6B45">
            <w:pPr>
              <w:jc w:val="center"/>
              <w:rPr>
                <w:lang w:val="en-US"/>
              </w:rPr>
            </w:pPr>
            <w:r w:rsidRPr="009F7AC1">
              <w:rPr>
                <w:noProof/>
                <w:lang w:val="en-US"/>
              </w:rPr>
              <mc:AlternateContent>
                <mc:Choice Requires="wps">
                  <w:drawing>
                    <wp:anchor distT="0" distB="0" distL="114300" distR="114300" simplePos="0" relativeHeight="251662336" behindDoc="0" locked="0" layoutInCell="1" allowOverlap="1" wp14:anchorId="5F484215" wp14:editId="721C108B">
                      <wp:simplePos x="0" y="0"/>
                      <wp:positionH relativeFrom="column">
                        <wp:posOffset>8890</wp:posOffset>
                      </wp:positionH>
                      <wp:positionV relativeFrom="paragraph">
                        <wp:posOffset>-220345</wp:posOffset>
                      </wp:positionV>
                      <wp:extent cx="2727960"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403985"/>
                              </a:xfrm>
                              <a:prstGeom prst="rect">
                                <a:avLst/>
                              </a:prstGeom>
                              <a:solidFill>
                                <a:srgbClr val="FFFFFF"/>
                              </a:solidFill>
                              <a:ln w="9525">
                                <a:noFill/>
                                <a:miter lim="800000"/>
                                <a:headEnd/>
                                <a:tailEnd/>
                              </a:ln>
                            </wps:spPr>
                            <wps:txbx>
                              <w:txbxContent>
                                <w:p w:rsidR="009F7AC1" w:rsidRPr="009F7AC1" w:rsidRDefault="009F7AC1" w:rsidP="009F7AC1">
                                  <w:pPr>
                                    <w:spacing w:before="0" w:after="0"/>
                                  </w:pPr>
                                  <w:proofErr w:type="spellStart"/>
                                  <w:r w:rsidRPr="009F7AC1">
                                    <w:t>com.accenture.adf.businesstier.controller</w:t>
                                  </w:r>
                                  <w:proofErr w:type="spellEnd"/>
                                </w:p>
                                <w:p w:rsidR="009F7AC1" w:rsidRPr="009F7AC1" w:rsidRDefault="009F7AC1" w:rsidP="009F7AC1">
                                  <w:pPr>
                                    <w:spacing w:before="0" w:after="0"/>
                                  </w:pPr>
                                  <w:proofErr w:type="spellStart"/>
                                  <w:r w:rsidRPr="009F7AC1">
                                    <w:t>com.accenture.adf.businesstier.dao</w:t>
                                  </w:r>
                                  <w:proofErr w:type="spellEnd"/>
                                </w:p>
                                <w:p w:rsidR="009F7AC1" w:rsidRPr="009F7AC1" w:rsidRDefault="009F7AC1" w:rsidP="009F7AC1">
                                  <w:pPr>
                                    <w:spacing w:before="0" w:after="0"/>
                                  </w:pPr>
                                  <w:proofErr w:type="spellStart"/>
                                  <w:r w:rsidRPr="009F7AC1">
                                    <w:t>com.accenture.adf.businesstier.entity</w:t>
                                  </w:r>
                                  <w:proofErr w:type="spellEnd"/>
                                </w:p>
                                <w:p w:rsidR="009F7AC1" w:rsidRPr="009F7AC1" w:rsidRDefault="009F7AC1" w:rsidP="009F7AC1">
                                  <w:pPr>
                                    <w:spacing w:before="0" w:after="0"/>
                                  </w:pPr>
                                  <w:proofErr w:type="spellStart"/>
                                  <w:r w:rsidRPr="009F7AC1">
                                    <w:t>com.accenture.adf.businesstier.service</w:t>
                                  </w:r>
                                  <w:proofErr w:type="spellEnd"/>
                                </w:p>
                                <w:p w:rsidR="009F7AC1" w:rsidRPr="009F7AC1" w:rsidRDefault="009F7AC1" w:rsidP="009F7AC1">
                                  <w:pPr>
                                    <w:spacing w:before="0" w:after="0"/>
                                  </w:pPr>
                                  <w:proofErr w:type="spellStart"/>
                                  <w:r w:rsidRPr="009F7AC1">
                                    <w:t>com.accenture.adf.exceptions</w:t>
                                  </w:r>
                                  <w:proofErr w:type="spellEnd"/>
                                </w:p>
                                <w:p w:rsidR="009F7AC1" w:rsidRPr="009F7AC1" w:rsidRDefault="009F7AC1" w:rsidP="009F7AC1">
                                  <w:pPr>
                                    <w:spacing w:before="0" w:after="0"/>
                                  </w:pPr>
                                  <w:proofErr w:type="spellStart"/>
                                  <w:r w:rsidRPr="009F7AC1">
                                    <w:t>com.accenture.adf.helper</w:t>
                                  </w:r>
                                  <w:proofErr w:type="spellEnd"/>
                                </w:p>
                                <w:p w:rsidR="009F7AC1" w:rsidRPr="009F7AC1" w:rsidRDefault="009F7AC1" w:rsidP="009F7AC1">
                                  <w:pPr>
                                    <w:spacing w:before="0" w:after="0"/>
                                  </w:pPr>
                                  <w:proofErr w:type="spellStart"/>
                                  <w:r w:rsidRPr="009F7AC1">
                                    <w:t>com.accenture.adf.test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pt;margin-top:-17.35pt;width:214.8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B/IgIAAB4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" stroked="f">
                      <v:textbox style="mso-fit-shape-to-text:t">
                        <w:txbxContent>
                          <w:p w:rsidR="009F7AC1" w:rsidRPr="009F7AC1" w:rsidRDefault="009F7AC1" w:rsidP="009F7AC1">
                            <w:pPr>
                              <w:spacing w:before="0" w:after="0"/>
                            </w:pPr>
                            <w:proofErr w:type="spellStart"/>
                            <w:r w:rsidRPr="009F7AC1">
                              <w:t>com.accenture.adf.businesstier.controller</w:t>
                            </w:r>
                            <w:proofErr w:type="spellEnd"/>
                          </w:p>
                          <w:p w:rsidR="009F7AC1" w:rsidRPr="009F7AC1" w:rsidRDefault="009F7AC1" w:rsidP="009F7AC1">
                            <w:pPr>
                              <w:spacing w:before="0" w:after="0"/>
                            </w:pPr>
                            <w:proofErr w:type="spellStart"/>
                            <w:r w:rsidRPr="009F7AC1">
                              <w:t>com.accenture.adf.businesstier.dao</w:t>
                            </w:r>
                            <w:proofErr w:type="spellEnd"/>
                          </w:p>
                          <w:p w:rsidR="009F7AC1" w:rsidRPr="009F7AC1" w:rsidRDefault="009F7AC1" w:rsidP="009F7AC1">
                            <w:pPr>
                              <w:spacing w:before="0" w:after="0"/>
                            </w:pPr>
                            <w:proofErr w:type="spellStart"/>
                            <w:r w:rsidRPr="009F7AC1">
                              <w:t>com.accenture.adf.businesstier.entity</w:t>
                            </w:r>
                            <w:proofErr w:type="spellEnd"/>
                          </w:p>
                          <w:p w:rsidR="009F7AC1" w:rsidRPr="009F7AC1" w:rsidRDefault="009F7AC1" w:rsidP="009F7AC1">
                            <w:pPr>
                              <w:spacing w:before="0" w:after="0"/>
                            </w:pPr>
                            <w:proofErr w:type="spellStart"/>
                            <w:r w:rsidRPr="009F7AC1">
                              <w:t>com.accenture.adf.businesstier.service</w:t>
                            </w:r>
                            <w:proofErr w:type="spellEnd"/>
                          </w:p>
                          <w:p w:rsidR="009F7AC1" w:rsidRPr="009F7AC1" w:rsidRDefault="009F7AC1" w:rsidP="009F7AC1">
                            <w:pPr>
                              <w:spacing w:before="0" w:after="0"/>
                            </w:pPr>
                            <w:proofErr w:type="spellStart"/>
                            <w:r w:rsidRPr="009F7AC1">
                              <w:t>com.accenture.adf.exceptions</w:t>
                            </w:r>
                            <w:proofErr w:type="spellEnd"/>
                          </w:p>
                          <w:p w:rsidR="009F7AC1" w:rsidRPr="009F7AC1" w:rsidRDefault="009F7AC1" w:rsidP="009F7AC1">
                            <w:pPr>
                              <w:spacing w:before="0" w:after="0"/>
                            </w:pPr>
                            <w:proofErr w:type="spellStart"/>
                            <w:r w:rsidRPr="009F7AC1">
                              <w:t>com.accenture.adf.helper</w:t>
                            </w:r>
                            <w:proofErr w:type="spellEnd"/>
                          </w:p>
                          <w:p w:rsidR="009F7AC1" w:rsidRPr="009F7AC1" w:rsidRDefault="009F7AC1" w:rsidP="009F7AC1">
                            <w:pPr>
                              <w:spacing w:before="0" w:after="0"/>
                            </w:pPr>
                            <w:proofErr w:type="spellStart"/>
                            <w:r w:rsidRPr="009F7AC1">
                              <w:t>com.accenture.adf.test</w:t>
                            </w:r>
                            <w:proofErr w:type="spellEnd"/>
                          </w:p>
                        </w:txbxContent>
                      </v:textbox>
                    </v:shape>
                  </w:pict>
                </mc:Fallback>
              </mc:AlternateContent>
            </w:r>
          </w:p>
        </w:tc>
        <w:tc>
          <w:tcPr>
            <w:tcW w:w="3780" w:type="dxa"/>
          </w:tcPr>
          <w:p w:rsidR="00CC7E6F" w:rsidRPr="00E35ADE" w:rsidRDefault="00A36E41" w:rsidP="00AB252B">
            <w:pPr>
              <w:rPr>
                <w:noProof/>
                <w:lang w:val="en-US"/>
              </w:rPr>
            </w:pPr>
            <w:r>
              <w:rPr>
                <w:noProof/>
                <w:lang w:val="en-US"/>
              </w:rPr>
              <w:drawing>
                <wp:inline distT="0" distB="0" distL="0" distR="0" wp14:anchorId="40C8CD6E" wp14:editId="727DCDAC">
                  <wp:extent cx="1752600" cy="2628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26122" t="17093" r="62340" b="52138"/>
                          <a:stretch>
                            <a:fillRect/>
                          </a:stretch>
                        </pic:blipFill>
                        <pic:spPr bwMode="auto">
                          <a:xfrm>
                            <a:off x="0" y="0"/>
                            <a:ext cx="1752600" cy="2628900"/>
                          </a:xfrm>
                          <a:prstGeom prst="rect">
                            <a:avLst/>
                          </a:prstGeom>
                          <a:noFill/>
                          <a:ln>
                            <a:noFill/>
                          </a:ln>
                        </pic:spPr>
                      </pic:pic>
                    </a:graphicData>
                  </a:graphic>
                </wp:inline>
              </w:drawing>
            </w:r>
          </w:p>
        </w:tc>
      </w:tr>
    </w:tbl>
    <w:p w:rsidR="00E15090" w:rsidRDefault="00E15090" w:rsidP="00AB252B">
      <w:pPr>
        <w:rPr>
          <w:lang w:val="en-US"/>
        </w:rPr>
      </w:pPr>
    </w:p>
    <w:p w:rsidR="00AB252B" w:rsidRDefault="00AB252B" w:rsidP="00AB252B">
      <w:pPr>
        <w:rPr>
          <w:lang w:val="en-US"/>
        </w:rPr>
      </w:pPr>
    </w:p>
    <w:p w:rsidR="001047F4" w:rsidRPr="00CB202A" w:rsidRDefault="009F7AC1" w:rsidP="00127990">
      <w:pPr>
        <w:pStyle w:val="Heading1"/>
        <w:numPr>
          <w:ilvl w:val="0"/>
          <w:numId w:val="7"/>
        </w:numPr>
        <w:spacing w:after="60"/>
        <w:rPr>
          <w:color w:val="auto"/>
          <w:sz w:val="22"/>
          <w:szCs w:val="22"/>
        </w:rPr>
      </w:pPr>
      <w:r>
        <w:rPr>
          <w:noProof/>
          <w:color w:val="auto"/>
          <w:sz w:val="22"/>
          <w:szCs w:val="22"/>
          <w:lang w:val="en-US"/>
        </w:rPr>
        <mc:AlternateContent>
          <mc:Choice Requires="wps">
            <w:drawing>
              <wp:anchor distT="0" distB="0" distL="114300" distR="114300" simplePos="0" relativeHeight="251659264" behindDoc="0" locked="0" layoutInCell="1" allowOverlap="1" wp14:anchorId="62F40FEA">
                <wp:simplePos x="0" y="0"/>
                <wp:positionH relativeFrom="column">
                  <wp:posOffset>1266190</wp:posOffset>
                </wp:positionH>
                <wp:positionV relativeFrom="paragraph">
                  <wp:posOffset>5311775</wp:posOffset>
                </wp:positionV>
                <wp:extent cx="2747010" cy="111442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left:0;text-align:left;margin-left:99.7pt;margin-top:418.25pt;width:216.3pt;height:87.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" stroked="f">
                <v:textbox style="mso-fit-shape-to-text:t">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v:textbox>
              </v:shape>
            </w:pict>
          </mc:Fallback>
        </mc:AlternateContent>
      </w:r>
      <w:r>
        <w:rPr>
          <w:noProof/>
          <w:color w:val="auto"/>
          <w:sz w:val="22"/>
          <w:szCs w:val="22"/>
          <w:lang w:val="en-US"/>
        </w:rPr>
        <mc:AlternateContent>
          <mc:Choice Requires="wps">
            <w:drawing>
              <wp:anchor distT="0" distB="0" distL="114300" distR="114300" simplePos="0" relativeHeight="251658240" behindDoc="0" locked="0" layoutInCell="1" allowOverlap="1" wp14:anchorId="62F40FEA">
                <wp:simplePos x="0" y="0"/>
                <wp:positionH relativeFrom="column">
                  <wp:posOffset>1266190</wp:posOffset>
                </wp:positionH>
                <wp:positionV relativeFrom="paragraph">
                  <wp:posOffset>5311775</wp:posOffset>
                </wp:positionV>
                <wp:extent cx="2747010" cy="111442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left:0;text-align:left;margin-left:99.7pt;margin-top:418.25pt;width:216.3pt;height:87.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" stroked="f">
                <v:textbox style="mso-fit-shape-to-text:t">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v:textbox>
              </v:shape>
            </w:pict>
          </mc:Fallback>
        </mc:AlternateContent>
      </w:r>
      <w:r w:rsidR="00E15090">
        <w:rPr>
          <w:color w:val="auto"/>
          <w:sz w:val="22"/>
          <w:szCs w:val="22"/>
        </w:rPr>
        <w:br w:type="page"/>
      </w:r>
      <w:bookmarkStart w:id="3" w:name="_Toc323884692"/>
      <w:r w:rsidR="001047F4" w:rsidRPr="00CB202A">
        <w:rPr>
          <w:color w:val="auto"/>
          <w:sz w:val="22"/>
          <w:szCs w:val="22"/>
        </w:rPr>
        <w:lastRenderedPageBreak/>
        <w:t xml:space="preserve">Package/Class </w:t>
      </w:r>
      <w:r w:rsidR="00A844E6" w:rsidRPr="00CB202A">
        <w:rPr>
          <w:color w:val="auto"/>
          <w:sz w:val="22"/>
          <w:szCs w:val="22"/>
        </w:rPr>
        <w:t>Summary</w:t>
      </w:r>
      <w:bookmarkEnd w:id="3"/>
      <w:r w:rsidR="001047F4" w:rsidRPr="00CB202A">
        <w:rPr>
          <w:color w:val="auto"/>
          <w:sz w:val="22"/>
          <w:szCs w:val="22"/>
        </w:rPr>
        <w:t xml:space="preserve"> </w:t>
      </w:r>
    </w:p>
    <w:p w:rsidR="00215B14" w:rsidRPr="006104F6" w:rsidRDefault="009F7AC1" w:rsidP="00761FBF">
      <w:pPr>
        <w:rPr>
          <w:b/>
          <w:szCs w:val="22"/>
        </w:rPr>
      </w:pPr>
      <w:r>
        <w:rPr>
          <w:szCs w:val="22"/>
        </w:rPr>
        <w:t xml:space="preserve">Package </w:t>
      </w:r>
      <w:proofErr w:type="spellStart"/>
      <w:r>
        <w:rPr>
          <w:szCs w:val="22"/>
        </w:rPr>
        <w:t>com.accenture.a</w:t>
      </w:r>
      <w:r w:rsidR="00215B14" w:rsidRPr="006104F6">
        <w:rPr>
          <w:szCs w:val="22"/>
        </w:rPr>
        <w:t>df.businesstier.controller</w:t>
      </w:r>
      <w:proofErr w:type="spellEnd"/>
    </w:p>
    <w:p w:rsidR="00FB2326" w:rsidRDefault="00FB2326" w:rsidP="00761FBF">
      <w:pPr>
        <w:rPr>
          <w:szCs w:val="22"/>
          <w:lang w:val="en-US"/>
        </w:rPr>
      </w:pPr>
    </w:p>
    <w:p w:rsidR="00E175F9" w:rsidRDefault="00E175F9" w:rsidP="00761FBF">
      <w:pPr>
        <w:rPr>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E175F9" w:rsidRPr="00CB202A" w:rsidTr="00CB202A">
        <w:tc>
          <w:tcPr>
            <w:tcW w:w="9936" w:type="dxa"/>
            <w:gridSpan w:val="2"/>
            <w:shd w:val="clear" w:color="auto" w:fill="CCC0D9"/>
          </w:tcPr>
          <w:p w:rsidR="00E175F9" w:rsidRPr="00CB202A" w:rsidRDefault="00E175F9" w:rsidP="006A45EE">
            <w:pPr>
              <w:rPr>
                <w:b/>
                <w:szCs w:val="22"/>
                <w:lang w:val="en-US"/>
              </w:rPr>
            </w:pPr>
            <w:r w:rsidRPr="00CB202A">
              <w:rPr>
                <w:b/>
                <w:szCs w:val="22"/>
                <w:lang w:val="en-US"/>
              </w:rPr>
              <w:t>Class Summary</w:t>
            </w:r>
          </w:p>
        </w:tc>
      </w:tr>
      <w:tr w:rsidR="00CB202A" w:rsidRPr="00CB202A" w:rsidTr="00CB202A">
        <w:tc>
          <w:tcPr>
            <w:tcW w:w="1875" w:type="dxa"/>
            <w:shd w:val="clear" w:color="auto" w:fill="auto"/>
          </w:tcPr>
          <w:p w:rsidR="00E175F9" w:rsidRPr="00CB202A" w:rsidRDefault="00E175F9" w:rsidP="006A45EE">
            <w:pPr>
              <w:rPr>
                <w:szCs w:val="22"/>
                <w:lang w:val="en-US"/>
              </w:rPr>
            </w:pPr>
            <w:proofErr w:type="spellStart"/>
            <w:r w:rsidRPr="00CB202A">
              <w:rPr>
                <w:szCs w:val="22"/>
                <w:lang w:val="en-US"/>
              </w:rPr>
              <w:t>EventController</w:t>
            </w:r>
            <w:proofErr w:type="spellEnd"/>
          </w:p>
        </w:tc>
        <w:tc>
          <w:tcPr>
            <w:tcW w:w="8061" w:type="dxa"/>
            <w:shd w:val="clear" w:color="auto" w:fill="auto"/>
          </w:tcPr>
          <w:p w:rsidR="00E175F9" w:rsidRPr="00CB202A" w:rsidRDefault="00E175F9" w:rsidP="00E175F9">
            <w:pPr>
              <w:rPr>
                <w:szCs w:val="22"/>
                <w:lang w:val="en-US"/>
              </w:rPr>
            </w:pPr>
            <w:r w:rsidRPr="00CB202A">
              <w:rPr>
                <w:szCs w:val="22"/>
                <w:lang w:val="en-US"/>
              </w:rPr>
              <w:t>A controller class for receiving and handling all event related transactions from the User Interface including finding all available events in the Event Catalog.</w:t>
            </w:r>
          </w:p>
        </w:tc>
      </w:tr>
      <w:tr w:rsidR="00CB202A" w:rsidRPr="00CB202A" w:rsidTr="00CB202A">
        <w:tc>
          <w:tcPr>
            <w:tcW w:w="1875" w:type="dxa"/>
            <w:shd w:val="clear" w:color="auto" w:fill="auto"/>
          </w:tcPr>
          <w:p w:rsidR="00E175F9" w:rsidRPr="00CB202A" w:rsidRDefault="00E175F9" w:rsidP="006A45EE">
            <w:pPr>
              <w:rPr>
                <w:szCs w:val="22"/>
                <w:lang w:val="en-US"/>
              </w:rPr>
            </w:pPr>
            <w:proofErr w:type="spellStart"/>
            <w:r w:rsidRPr="00CB202A">
              <w:rPr>
                <w:szCs w:val="22"/>
                <w:lang w:val="en-US"/>
              </w:rPr>
              <w:t>VisitorController</w:t>
            </w:r>
            <w:proofErr w:type="spellEnd"/>
          </w:p>
        </w:tc>
        <w:tc>
          <w:tcPr>
            <w:tcW w:w="8061" w:type="dxa"/>
            <w:shd w:val="clear" w:color="auto" w:fill="auto"/>
          </w:tcPr>
          <w:p w:rsidR="00E175F9" w:rsidRPr="00CB202A" w:rsidRDefault="00E175F9" w:rsidP="00E175F9">
            <w:pPr>
              <w:rPr>
                <w:szCs w:val="22"/>
                <w:lang w:val="en-US"/>
              </w:rPr>
            </w:pPr>
            <w:r w:rsidRPr="00CB202A">
              <w:rPr>
                <w:szCs w:val="22"/>
                <w:lang w:val="en-US"/>
              </w:rPr>
              <w:t>A controller class for receiving and handling all visitor related transactions from the User Interface including visitor account access, visitor account maintenance,  and visitor event registration requests.</w:t>
            </w:r>
          </w:p>
        </w:tc>
      </w:tr>
    </w:tbl>
    <w:p w:rsidR="005611BE" w:rsidRPr="006104F6" w:rsidRDefault="005611BE" w:rsidP="00761FBF">
      <w:pPr>
        <w:rPr>
          <w:b/>
          <w:szCs w:val="22"/>
        </w:rPr>
      </w:pPr>
      <w:r w:rsidRPr="006104F6">
        <w:rPr>
          <w:szCs w:val="22"/>
        </w:rPr>
        <w:t xml:space="preserve">Package </w:t>
      </w:r>
      <w:proofErr w:type="spellStart"/>
      <w:r w:rsidRPr="006104F6">
        <w:rPr>
          <w:szCs w:val="22"/>
        </w:rPr>
        <w:t>com.accenture.</w:t>
      </w:r>
      <w:bookmarkStart w:id="4" w:name="_GoBack"/>
      <w:r w:rsidR="009F7AC1">
        <w:rPr>
          <w:szCs w:val="22"/>
        </w:rPr>
        <w:t>adf</w:t>
      </w:r>
      <w:bookmarkEnd w:id="4"/>
      <w:r w:rsidRPr="006104F6">
        <w:rPr>
          <w:szCs w:val="22"/>
        </w:rPr>
        <w:t>.businesstier.dao</w:t>
      </w:r>
      <w:proofErr w:type="spellEnd"/>
    </w:p>
    <w:p w:rsidR="00E318A3" w:rsidRDefault="00E318A3" w:rsidP="00761FBF">
      <w:pPr>
        <w:rPr>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80723F" w:rsidRPr="0080723F" w:rsidTr="00D20BB0">
        <w:tc>
          <w:tcPr>
            <w:tcW w:w="9936" w:type="dxa"/>
            <w:gridSpan w:val="2"/>
            <w:shd w:val="clear" w:color="auto" w:fill="CCC0D9"/>
          </w:tcPr>
          <w:p w:rsidR="00E175F9" w:rsidRPr="0080723F" w:rsidRDefault="00E175F9" w:rsidP="00761FBF">
            <w:pPr>
              <w:rPr>
                <w:b/>
                <w:szCs w:val="22"/>
                <w:lang w:val="en-US"/>
              </w:rPr>
            </w:pPr>
            <w:r w:rsidRPr="0080723F">
              <w:rPr>
                <w:b/>
                <w:szCs w:val="22"/>
                <w:lang w:val="en-US"/>
              </w:rPr>
              <w:t>Class Summary</w:t>
            </w:r>
          </w:p>
        </w:tc>
      </w:tr>
      <w:tr w:rsidR="0080723F" w:rsidRPr="0080723F" w:rsidTr="00D20BB0">
        <w:tc>
          <w:tcPr>
            <w:tcW w:w="1875" w:type="dxa"/>
            <w:shd w:val="clear" w:color="auto" w:fill="auto"/>
          </w:tcPr>
          <w:p w:rsidR="00E175F9" w:rsidRPr="0080723F" w:rsidRDefault="00E175F9" w:rsidP="00A477F8">
            <w:pPr>
              <w:rPr>
                <w:szCs w:val="22"/>
                <w:lang w:val="en-US"/>
              </w:rPr>
            </w:pPr>
            <w:proofErr w:type="spellStart"/>
            <w:r w:rsidRPr="0080723F">
              <w:rPr>
                <w:szCs w:val="22"/>
                <w:lang w:val="en-US"/>
              </w:rPr>
              <w:t>EventDAO</w:t>
            </w:r>
            <w:proofErr w:type="spellEnd"/>
          </w:p>
        </w:tc>
        <w:tc>
          <w:tcPr>
            <w:tcW w:w="8061" w:type="dxa"/>
            <w:shd w:val="clear" w:color="auto" w:fill="auto"/>
          </w:tcPr>
          <w:p w:rsidR="00E175F9" w:rsidRPr="0080723F" w:rsidRDefault="00E175F9" w:rsidP="00A477F8">
            <w:pPr>
              <w:rPr>
                <w:szCs w:val="22"/>
                <w:lang w:val="en-US"/>
              </w:rPr>
            </w:pPr>
            <w:r w:rsidRPr="0080723F">
              <w:rPr>
                <w:szCs w:val="22"/>
                <w:lang w:val="en-US"/>
              </w:rPr>
              <w:t>A Data Access Object (DAO) class for handling and managing event related data requested, updated, and processed in the application and maintained in the database.  The interface between the application and event data persisting in the database.</w:t>
            </w:r>
          </w:p>
          <w:p w:rsidR="00573D43" w:rsidRPr="0080723F" w:rsidRDefault="00573D43" w:rsidP="00A477F8">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E35ADE" w:rsidRPr="0080723F" w:rsidRDefault="00E35ADE" w:rsidP="00A477F8">
            <w:proofErr w:type="spellStart"/>
            <w:r w:rsidRPr="00A477F8">
              <w:rPr>
                <w:b/>
              </w:rPr>
              <w:t>showAllEvents</w:t>
            </w:r>
            <w:proofErr w:type="spellEnd"/>
            <w:r w:rsidRPr="0080723F">
              <w:t>()</w:t>
            </w:r>
          </w:p>
          <w:p w:rsidR="00E35ADE" w:rsidRPr="0080723F" w:rsidRDefault="00E35ADE" w:rsidP="00127990">
            <w:pPr>
              <w:pStyle w:val="ListParagraph"/>
              <w:numPr>
                <w:ilvl w:val="0"/>
                <w:numId w:val="13"/>
              </w:numPr>
            </w:pPr>
            <w:r w:rsidRPr="0080723F">
              <w:t>Create a new connection to the database</w:t>
            </w:r>
          </w:p>
          <w:p w:rsidR="005E68D4" w:rsidRPr="0080723F" w:rsidRDefault="005E68D4" w:rsidP="00127990">
            <w:pPr>
              <w:pStyle w:val="ListParagraph"/>
              <w:numPr>
                <w:ilvl w:val="0"/>
                <w:numId w:val="13"/>
              </w:numPr>
            </w:pPr>
            <w:r w:rsidRPr="0080723F">
              <w:t>Prepare a statement object using the connection to  query database</w:t>
            </w:r>
          </w:p>
          <w:p w:rsidR="00EC2168" w:rsidRPr="0080723F" w:rsidRDefault="00EC2168" w:rsidP="00127990">
            <w:pPr>
              <w:pStyle w:val="ListParagraph"/>
              <w:numPr>
                <w:ilvl w:val="1"/>
                <w:numId w:val="13"/>
              </w:numPr>
            </w:pPr>
            <w:r w:rsidRPr="002B0575">
              <w:rPr>
                <w:b/>
                <w:bCs/>
              </w:rPr>
              <w:t xml:space="preserve">Query Location: </w:t>
            </w:r>
            <w:proofErr w:type="spellStart"/>
            <w:r w:rsidRPr="0080723F">
              <w:t>sqlBean</w:t>
            </w:r>
            <w:proofErr w:type="spellEnd"/>
          </w:p>
          <w:p w:rsidR="005E68D4" w:rsidRPr="0080723F" w:rsidRDefault="005E68D4" w:rsidP="00127990">
            <w:pPr>
              <w:pStyle w:val="ListParagraph"/>
              <w:numPr>
                <w:ilvl w:val="1"/>
                <w:numId w:val="13"/>
              </w:numPr>
            </w:pPr>
            <w:r w:rsidRPr="002B0575">
              <w:rPr>
                <w:b/>
                <w:bCs/>
              </w:rPr>
              <w:t>Query:</w:t>
            </w:r>
            <w:r w:rsidRPr="0080723F">
              <w:t xml:space="preserve"> get all the events from the event table </w:t>
            </w:r>
          </w:p>
          <w:p w:rsidR="00584E89" w:rsidRPr="0080723F" w:rsidRDefault="00584E89" w:rsidP="00127990">
            <w:pPr>
              <w:pStyle w:val="ListParagraph"/>
              <w:numPr>
                <w:ilvl w:val="0"/>
                <w:numId w:val="13"/>
              </w:numPr>
            </w:pPr>
            <w:r w:rsidRPr="0080723F">
              <w:t>Log  the query that is about to be executed</w:t>
            </w:r>
          </w:p>
          <w:p w:rsidR="00E35ADE" w:rsidRPr="0080723F" w:rsidRDefault="00E35ADE" w:rsidP="00127990">
            <w:pPr>
              <w:pStyle w:val="ListParagraph"/>
              <w:numPr>
                <w:ilvl w:val="0"/>
                <w:numId w:val="13"/>
              </w:numPr>
            </w:pPr>
            <w:r w:rsidRPr="0080723F">
              <w:t>Execute the SQL statement and kee</w:t>
            </w:r>
            <w:r w:rsidR="00490D0C" w:rsidRPr="0080723F">
              <w:t>p a reference to the result set</w:t>
            </w:r>
          </w:p>
          <w:p w:rsidR="00B90256" w:rsidRPr="0080723F" w:rsidRDefault="00B90256" w:rsidP="00127990">
            <w:pPr>
              <w:pStyle w:val="ListParagraph"/>
              <w:numPr>
                <w:ilvl w:val="0"/>
                <w:numId w:val="13"/>
              </w:numPr>
            </w:pPr>
            <w:r w:rsidRPr="0080723F">
              <w:t xml:space="preserve">Log the number of events that were retrieved </w:t>
            </w:r>
          </w:p>
          <w:p w:rsidR="00B90256" w:rsidRPr="0080723F" w:rsidRDefault="00B90256" w:rsidP="00127990">
            <w:pPr>
              <w:pStyle w:val="ListParagraph"/>
              <w:numPr>
                <w:ilvl w:val="0"/>
                <w:numId w:val="13"/>
              </w:numPr>
            </w:pPr>
            <w:r w:rsidRPr="0080723F">
              <w:t xml:space="preserve">Log some easily recognizable information about each event </w:t>
            </w:r>
          </w:p>
          <w:p w:rsidR="00490D0C" w:rsidRPr="0080723F" w:rsidRDefault="00490D0C" w:rsidP="00127990">
            <w:pPr>
              <w:pStyle w:val="ListParagraph"/>
              <w:numPr>
                <w:ilvl w:val="0"/>
                <w:numId w:val="13"/>
              </w:numPr>
            </w:pPr>
            <w:r w:rsidRPr="0080723F">
              <w:t>Using a loop:</w:t>
            </w:r>
          </w:p>
          <w:p w:rsidR="00490D0C" w:rsidRPr="0080723F" w:rsidRDefault="005E68D4" w:rsidP="00127990">
            <w:pPr>
              <w:pStyle w:val="ListParagraph"/>
              <w:numPr>
                <w:ilvl w:val="1"/>
                <w:numId w:val="13"/>
              </w:numPr>
            </w:pPr>
            <w:r w:rsidRPr="0080723F">
              <w:t xml:space="preserve">copy all event records in the query result-set to the  </w:t>
            </w:r>
            <w:proofErr w:type="spellStart"/>
            <w:r w:rsidRPr="0080723F">
              <w:t>ArrayList</w:t>
            </w:r>
            <w:proofErr w:type="spellEnd"/>
            <w:r w:rsidRPr="0080723F">
              <w:t xml:space="preserve"> of Event objects</w:t>
            </w:r>
          </w:p>
          <w:p w:rsidR="005E68D4" w:rsidRPr="0080723F" w:rsidRDefault="00E65269" w:rsidP="00127990">
            <w:pPr>
              <w:pStyle w:val="ListParagraph"/>
              <w:numPr>
                <w:ilvl w:val="1"/>
                <w:numId w:val="13"/>
              </w:numPr>
            </w:pPr>
            <w:r w:rsidRPr="0080723F">
              <w:t xml:space="preserve">This  </w:t>
            </w:r>
            <w:proofErr w:type="spellStart"/>
            <w:r w:rsidRPr="0080723F">
              <w:t>ArrayList</w:t>
            </w:r>
            <w:proofErr w:type="spellEnd"/>
            <w:r w:rsidRPr="0080723F">
              <w:t xml:space="preserve"> of Events will</w:t>
            </w:r>
            <w:r w:rsidR="005E68D4" w:rsidRPr="0080723F">
              <w:t xml:space="preserve"> be  returned to the calling method </w:t>
            </w:r>
          </w:p>
          <w:p w:rsidR="00B90256" w:rsidRPr="0080723F" w:rsidRDefault="00B90256" w:rsidP="00127990">
            <w:pPr>
              <w:pStyle w:val="ListParagraph"/>
              <w:numPr>
                <w:ilvl w:val="0"/>
                <w:numId w:val="13"/>
              </w:numPr>
            </w:pPr>
            <w:r w:rsidRPr="0080723F">
              <w:t>Close the connection to the result set.</w:t>
            </w:r>
          </w:p>
          <w:p w:rsidR="00B90256" w:rsidRPr="0080723F" w:rsidRDefault="00B90256" w:rsidP="00127990">
            <w:pPr>
              <w:pStyle w:val="ListParagraph"/>
              <w:numPr>
                <w:ilvl w:val="0"/>
                <w:numId w:val="13"/>
              </w:numPr>
            </w:pPr>
            <w:r w:rsidRPr="0080723F">
              <w:t>Close the connection to database</w:t>
            </w:r>
          </w:p>
          <w:p w:rsidR="00E35ADE" w:rsidRPr="0080723F" w:rsidRDefault="00E35ADE" w:rsidP="00127990">
            <w:pPr>
              <w:pStyle w:val="ListParagraph"/>
              <w:numPr>
                <w:ilvl w:val="0"/>
                <w:numId w:val="13"/>
              </w:numPr>
            </w:pPr>
            <w:r w:rsidRPr="0080723F">
              <w:t xml:space="preserve">Return the </w:t>
            </w:r>
            <w:proofErr w:type="spellStart"/>
            <w:r w:rsidRPr="0080723F">
              <w:t>ArrayList</w:t>
            </w:r>
            <w:proofErr w:type="spellEnd"/>
            <w:r w:rsidRPr="0080723F">
              <w:t xml:space="preserve"> to the calling method.</w:t>
            </w:r>
          </w:p>
          <w:p w:rsidR="005E68D4" w:rsidRPr="0080723F" w:rsidRDefault="005E68D4" w:rsidP="00A477F8">
            <w:pPr>
              <w:rPr>
                <w:b/>
              </w:rPr>
            </w:pPr>
          </w:p>
          <w:p w:rsidR="00B90256" w:rsidRPr="0080723F" w:rsidRDefault="00B90256" w:rsidP="00127990">
            <w:pPr>
              <w:pStyle w:val="ListParagraph"/>
              <w:numPr>
                <w:ilvl w:val="0"/>
                <w:numId w:val="13"/>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p w:rsidR="008030A9" w:rsidRPr="0080723F" w:rsidRDefault="008030A9" w:rsidP="00A477F8"/>
          <w:p w:rsidR="00E35ADE" w:rsidRPr="0080723F" w:rsidRDefault="00E35ADE" w:rsidP="00A477F8">
            <w:proofErr w:type="spellStart"/>
            <w:r w:rsidRPr="002B0575">
              <w:rPr>
                <w:b/>
              </w:rPr>
              <w:t>updateEventNominations</w:t>
            </w:r>
            <w:proofErr w:type="spellEnd"/>
            <w:r w:rsidRPr="0080723F">
              <w:t>()</w:t>
            </w:r>
          </w:p>
          <w:p w:rsidR="00E35ADE" w:rsidRPr="0080723F" w:rsidRDefault="00E35ADE" w:rsidP="00127990">
            <w:pPr>
              <w:pStyle w:val="ListParagraph"/>
              <w:numPr>
                <w:ilvl w:val="0"/>
                <w:numId w:val="14"/>
              </w:numPr>
            </w:pPr>
            <w:r w:rsidRPr="0080723F">
              <w:t>Create a new connection to the database</w:t>
            </w:r>
          </w:p>
          <w:p w:rsidR="00EC2168" w:rsidRPr="0080723F" w:rsidRDefault="00EC2168" w:rsidP="00127990">
            <w:pPr>
              <w:pStyle w:val="ListParagraph"/>
              <w:numPr>
                <w:ilvl w:val="0"/>
                <w:numId w:val="14"/>
              </w:numPr>
            </w:pPr>
            <w:r w:rsidRPr="0080723F">
              <w:t>Prepare a statement object using the connection to  query database</w:t>
            </w:r>
          </w:p>
          <w:p w:rsidR="00853599" w:rsidRPr="0080723F" w:rsidRDefault="00853599" w:rsidP="00127990">
            <w:pPr>
              <w:pStyle w:val="ListParagraph"/>
              <w:numPr>
                <w:ilvl w:val="1"/>
                <w:numId w:val="14"/>
              </w:numPr>
            </w:pPr>
            <w:r w:rsidRPr="002B0575">
              <w:rPr>
                <w:b/>
                <w:bCs/>
              </w:rPr>
              <w:lastRenderedPageBreak/>
              <w:t xml:space="preserve">Query Location: </w:t>
            </w:r>
            <w:proofErr w:type="spellStart"/>
            <w:r w:rsidRPr="0080723F">
              <w:t>sqlBean</w:t>
            </w:r>
            <w:proofErr w:type="spellEnd"/>
          </w:p>
          <w:p w:rsidR="00853599" w:rsidRPr="0080723F" w:rsidRDefault="00853599" w:rsidP="00127990">
            <w:pPr>
              <w:pStyle w:val="ListParagraph"/>
              <w:numPr>
                <w:ilvl w:val="1"/>
                <w:numId w:val="14"/>
              </w:numPr>
            </w:pPr>
            <w:r w:rsidRPr="002B0575">
              <w:rPr>
                <w:b/>
                <w:bCs/>
              </w:rPr>
              <w:t>Query:</w:t>
            </w:r>
            <w:r w:rsidRPr="0080723F">
              <w:t xml:space="preserve"> decrease the seats available for the event by 1 (in the EVENT table).</w:t>
            </w:r>
          </w:p>
          <w:p w:rsidR="007A5CBF" w:rsidRPr="0080723F" w:rsidRDefault="007A5CBF" w:rsidP="00127990">
            <w:pPr>
              <w:pStyle w:val="ListParagraph"/>
              <w:numPr>
                <w:ilvl w:val="0"/>
                <w:numId w:val="14"/>
              </w:numPr>
            </w:pPr>
            <w:r w:rsidRPr="0080723F">
              <w:t>Log the query that is about to be executed</w:t>
            </w:r>
          </w:p>
          <w:p w:rsidR="00832D08" w:rsidRPr="0080723F" w:rsidRDefault="00832D08" w:rsidP="00127990">
            <w:pPr>
              <w:pStyle w:val="ListParagraph"/>
              <w:numPr>
                <w:ilvl w:val="0"/>
                <w:numId w:val="14"/>
              </w:numPr>
            </w:pPr>
            <w:r w:rsidRPr="0080723F">
              <w:t>Execute the SQL statement and keep a reference to the result set.</w:t>
            </w:r>
          </w:p>
          <w:p w:rsidR="00E35ADE" w:rsidRPr="0080723F" w:rsidRDefault="00E35ADE" w:rsidP="00127990">
            <w:pPr>
              <w:pStyle w:val="ListParagraph"/>
              <w:numPr>
                <w:ilvl w:val="0"/>
                <w:numId w:val="14"/>
              </w:numPr>
            </w:pPr>
            <w:r w:rsidRPr="0080723F">
              <w:t xml:space="preserve">If no records are updated or a SQL Error occurs throw a </w:t>
            </w:r>
            <w:proofErr w:type="spellStart"/>
            <w:r w:rsidRPr="0080723F">
              <w:t>FERSGenericException</w:t>
            </w:r>
            <w:proofErr w:type="spellEnd"/>
            <w:r w:rsidRPr="0080723F">
              <w:t xml:space="preserve"> with the message stating </w:t>
            </w:r>
            <w:r w:rsidR="00276CB4" w:rsidRPr="0080723F">
              <w:t>“</w:t>
            </w:r>
            <w:r w:rsidRPr="0080723F">
              <w:t>the event record was not updated.  Throw an Exception object.</w:t>
            </w:r>
            <w:r w:rsidR="00276CB4" w:rsidRPr="0080723F">
              <w:t>”</w:t>
            </w:r>
          </w:p>
          <w:p w:rsidR="00E35ADE" w:rsidRPr="0080723F" w:rsidRDefault="00E35ADE" w:rsidP="00127990">
            <w:pPr>
              <w:pStyle w:val="ListParagraph"/>
              <w:numPr>
                <w:ilvl w:val="0"/>
                <w:numId w:val="14"/>
              </w:numPr>
            </w:pPr>
            <w:r w:rsidRPr="0080723F">
              <w:t xml:space="preserve">Log </w:t>
            </w:r>
            <w:r w:rsidR="00584E89" w:rsidRPr="0080723F">
              <w:t xml:space="preserve"> if </w:t>
            </w:r>
            <w:r w:rsidRPr="0080723F">
              <w:t xml:space="preserve">the update was successful or unsuccessful and other pertinent information </w:t>
            </w:r>
          </w:p>
          <w:p w:rsidR="00E82209" w:rsidRPr="0080723F" w:rsidRDefault="00E82209" w:rsidP="00127990">
            <w:pPr>
              <w:pStyle w:val="ListParagraph"/>
              <w:numPr>
                <w:ilvl w:val="0"/>
                <w:numId w:val="14"/>
              </w:numPr>
            </w:pPr>
            <w:r w:rsidRPr="0080723F">
              <w:t>Close the connection to database</w:t>
            </w:r>
          </w:p>
          <w:p w:rsidR="00853599" w:rsidRPr="0080723F" w:rsidRDefault="00853599" w:rsidP="00A477F8">
            <w:pPr>
              <w:rPr>
                <w:b/>
              </w:rPr>
            </w:pPr>
          </w:p>
          <w:p w:rsidR="00B90256" w:rsidRPr="0080723F" w:rsidRDefault="00B90256" w:rsidP="00127990">
            <w:pPr>
              <w:pStyle w:val="ListParagraph"/>
              <w:numPr>
                <w:ilvl w:val="0"/>
                <w:numId w:val="14"/>
              </w:numPr>
            </w:pPr>
            <w:r w:rsidRPr="002B0575">
              <w:rPr>
                <w:b/>
              </w:rPr>
              <w:t>NOTE</w:t>
            </w:r>
            <w:r w:rsidRPr="0080723F">
              <w:t xml:space="preserve">: As can be seen in the method signature, </w:t>
            </w:r>
            <w:proofErr w:type="spellStart"/>
            <w:r w:rsidR="00590D36" w:rsidRPr="0080723F">
              <w:t>ClassNotFoundException</w:t>
            </w:r>
            <w:proofErr w:type="spellEnd"/>
            <w:r w:rsidR="00590D36" w:rsidRPr="0080723F">
              <w:t xml:space="preserve">, </w:t>
            </w:r>
            <w:proofErr w:type="spellStart"/>
            <w:r w:rsidRPr="0080723F">
              <w:t>SQLException</w:t>
            </w:r>
            <w:proofErr w:type="spellEnd"/>
            <w:r w:rsidRPr="0080723F">
              <w:t xml:space="preserve"> </w:t>
            </w:r>
            <w:r w:rsidR="00590D36" w:rsidRPr="0080723F">
              <w:t xml:space="preserve">and Exception </w:t>
            </w:r>
            <w:r w:rsidRPr="0080723F">
              <w:t xml:space="preserve">are thrown in this method. </w:t>
            </w:r>
            <w:r w:rsidR="00590D36" w:rsidRPr="0080723F">
              <w:t xml:space="preserve">Also within the method a customized exception </w:t>
            </w:r>
            <w:proofErr w:type="spellStart"/>
            <w:r w:rsidR="00574A0C" w:rsidRPr="0080723F">
              <w:t>FERSGenericException</w:t>
            </w:r>
            <w:proofErr w:type="spellEnd"/>
            <w:r w:rsidR="00574A0C" w:rsidRPr="0080723F">
              <w:t xml:space="preserve"> </w:t>
            </w:r>
            <w:r w:rsidR="00590D36" w:rsidRPr="0080723F">
              <w:t xml:space="preserve">is thrown. </w:t>
            </w:r>
            <w:r w:rsidRPr="0080723F">
              <w:t>These</w:t>
            </w:r>
            <w:r w:rsidR="00590D36" w:rsidRPr="0080723F">
              <w:t xml:space="preserve"> Exceptions</w:t>
            </w:r>
            <w:r w:rsidRPr="0080723F">
              <w:t xml:space="preserve"> are caught using ‘try/catch’ blocks in the Service classes</w:t>
            </w:r>
            <w:r w:rsidR="00590D36" w:rsidRPr="0080723F">
              <w:t>.</w:t>
            </w:r>
          </w:p>
          <w:p w:rsidR="00B90256" w:rsidRPr="0080723F" w:rsidRDefault="00B90256" w:rsidP="00A477F8"/>
          <w:p w:rsidR="00E35ADE" w:rsidRPr="0080723F" w:rsidRDefault="00E35ADE" w:rsidP="00A477F8">
            <w:pPr>
              <w:rPr>
                <w:b/>
                <w:i/>
              </w:rPr>
            </w:pPr>
            <w:proofErr w:type="spellStart"/>
            <w:r w:rsidRPr="0080723F">
              <w:rPr>
                <w:b/>
              </w:rPr>
              <w:t>checkEventsofVisitor</w:t>
            </w:r>
            <w:proofErr w:type="spellEnd"/>
            <w:r w:rsidRPr="0080723F">
              <w:rPr>
                <w:b/>
              </w:rPr>
              <w:t xml:space="preserve">() </w:t>
            </w:r>
          </w:p>
          <w:p w:rsidR="00E35ADE" w:rsidRPr="0080723F" w:rsidRDefault="00E35ADE" w:rsidP="00127990">
            <w:pPr>
              <w:pStyle w:val="ListParagraph"/>
              <w:numPr>
                <w:ilvl w:val="0"/>
                <w:numId w:val="15"/>
              </w:numPr>
            </w:pPr>
            <w:r w:rsidRPr="0080723F">
              <w:t>Create a new connection to the database</w:t>
            </w:r>
          </w:p>
          <w:p w:rsidR="00E35ADE" w:rsidRPr="0080723F" w:rsidRDefault="00E35ADE" w:rsidP="00127990">
            <w:pPr>
              <w:pStyle w:val="ListParagraph"/>
              <w:numPr>
                <w:ilvl w:val="0"/>
                <w:numId w:val="15"/>
              </w:numPr>
            </w:pPr>
            <w:r w:rsidRPr="0080723F">
              <w:t>Log</w:t>
            </w:r>
            <w:r w:rsidR="00E82209" w:rsidRPr="0080723F">
              <w:t xml:space="preserve"> </w:t>
            </w:r>
            <w:r w:rsidRPr="0080723F">
              <w:t xml:space="preserve">to the </w:t>
            </w:r>
            <w:proofErr w:type="spellStart"/>
            <w:r w:rsidRPr="0080723F">
              <w:t>logfile</w:t>
            </w:r>
            <w:proofErr w:type="spellEnd"/>
            <w:r w:rsidRPr="0080723F">
              <w:t xml:space="preserve"> the pertinent information passed to the method (Visitor ID, Visitor Name, and the event ID) to be used in the query.</w:t>
            </w:r>
          </w:p>
          <w:p w:rsidR="003275E6" w:rsidRPr="0080723F" w:rsidRDefault="003275E6" w:rsidP="00127990">
            <w:pPr>
              <w:pStyle w:val="ListParagraph"/>
              <w:numPr>
                <w:ilvl w:val="0"/>
                <w:numId w:val="15"/>
              </w:numPr>
            </w:pPr>
            <w:r w:rsidRPr="0080723F">
              <w:t>Prepare a statement object using the connection to  query database</w:t>
            </w:r>
          </w:p>
          <w:p w:rsidR="003275E6" w:rsidRPr="0080723F" w:rsidRDefault="003275E6" w:rsidP="00127990">
            <w:pPr>
              <w:pStyle w:val="ListParagraph"/>
              <w:numPr>
                <w:ilvl w:val="1"/>
                <w:numId w:val="15"/>
              </w:numPr>
            </w:pPr>
            <w:r w:rsidRPr="002B0575">
              <w:rPr>
                <w:b/>
                <w:bCs/>
              </w:rPr>
              <w:t xml:space="preserve">Query Location: </w:t>
            </w:r>
            <w:proofErr w:type="spellStart"/>
            <w:r w:rsidRPr="0080723F">
              <w:t>sqlBean</w:t>
            </w:r>
            <w:proofErr w:type="spellEnd"/>
          </w:p>
          <w:p w:rsidR="003275E6" w:rsidRPr="0080723F" w:rsidRDefault="003275E6" w:rsidP="00127990">
            <w:pPr>
              <w:pStyle w:val="ListParagraph"/>
              <w:numPr>
                <w:ilvl w:val="1"/>
                <w:numId w:val="15"/>
              </w:numPr>
            </w:pPr>
            <w:r w:rsidRPr="002B0575">
              <w:rPr>
                <w:b/>
                <w:bCs/>
              </w:rPr>
              <w:t>Query:</w:t>
            </w:r>
            <w:r w:rsidRPr="0080723F">
              <w:t xml:space="preserve">  count of the number of times the visitor signed up for an event from EVENTSESSIONSIGNUP table</w:t>
            </w:r>
          </w:p>
          <w:p w:rsidR="00832D08" w:rsidRPr="0080723F" w:rsidRDefault="00832D08" w:rsidP="00127990">
            <w:pPr>
              <w:pStyle w:val="ListParagraph"/>
              <w:numPr>
                <w:ilvl w:val="0"/>
                <w:numId w:val="15"/>
              </w:numPr>
            </w:pPr>
            <w:r w:rsidRPr="0080723F">
              <w:t>Execute the SQL statement and keep a reference to the result set.</w:t>
            </w:r>
          </w:p>
          <w:p w:rsidR="00E82209" w:rsidRPr="0080723F" w:rsidRDefault="00E82209" w:rsidP="00127990">
            <w:pPr>
              <w:pStyle w:val="ListParagraph"/>
              <w:numPr>
                <w:ilvl w:val="0"/>
                <w:numId w:val="15"/>
              </w:numPr>
            </w:pPr>
            <w:r w:rsidRPr="0080723F">
              <w:t>Get and store the event count from the result set.</w:t>
            </w:r>
          </w:p>
          <w:p w:rsidR="00E82209" w:rsidRPr="0080723F" w:rsidRDefault="00902CF7" w:rsidP="00127990">
            <w:pPr>
              <w:pStyle w:val="ListParagraph"/>
              <w:numPr>
                <w:ilvl w:val="0"/>
                <w:numId w:val="15"/>
              </w:numPr>
            </w:pPr>
            <w:r w:rsidRPr="0080723F">
              <w:t xml:space="preserve">Log </w:t>
            </w:r>
            <w:r w:rsidR="00E82209" w:rsidRPr="0080723F">
              <w:t xml:space="preserve">the number of times the visitor is registered </w:t>
            </w:r>
          </w:p>
          <w:p w:rsidR="00E82209" w:rsidRPr="0080723F" w:rsidRDefault="00E82209" w:rsidP="00127990">
            <w:pPr>
              <w:pStyle w:val="ListParagraph"/>
              <w:numPr>
                <w:ilvl w:val="0"/>
                <w:numId w:val="15"/>
              </w:numPr>
            </w:pPr>
            <w:r w:rsidRPr="0080723F">
              <w:t>Close the connection to the result set.</w:t>
            </w:r>
          </w:p>
          <w:p w:rsidR="00E82209" w:rsidRPr="0080723F" w:rsidRDefault="00E82209" w:rsidP="00127990">
            <w:pPr>
              <w:pStyle w:val="ListParagraph"/>
              <w:numPr>
                <w:ilvl w:val="0"/>
                <w:numId w:val="15"/>
              </w:numPr>
            </w:pPr>
            <w:r w:rsidRPr="0080723F">
              <w:t>Close the connection to database</w:t>
            </w:r>
          </w:p>
          <w:p w:rsidR="00E35ADE" w:rsidRPr="0080723F" w:rsidRDefault="00E35ADE" w:rsidP="00127990">
            <w:pPr>
              <w:pStyle w:val="ListParagraph"/>
              <w:numPr>
                <w:ilvl w:val="0"/>
                <w:numId w:val="15"/>
              </w:numPr>
            </w:pPr>
            <w:r w:rsidRPr="0080723F">
              <w:t>Check the count:  If the count is 1 or more, return TRUE, else return FALSE</w:t>
            </w:r>
            <w:r w:rsidR="002B0575">
              <w:t>.</w:t>
            </w:r>
          </w:p>
          <w:p w:rsidR="003275E6" w:rsidRPr="0080723F" w:rsidRDefault="003275E6" w:rsidP="00A477F8">
            <w:pPr>
              <w:rPr>
                <w:b/>
              </w:rPr>
            </w:pPr>
          </w:p>
          <w:p w:rsidR="00BA6A6E" w:rsidRPr="0080723F" w:rsidRDefault="001F4888" w:rsidP="00127990">
            <w:pPr>
              <w:pStyle w:val="ListParagraph"/>
              <w:numPr>
                <w:ilvl w:val="0"/>
                <w:numId w:val="15"/>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tc>
      </w:tr>
      <w:tr w:rsidR="0080723F" w:rsidRPr="0080723F" w:rsidTr="00D20BB0">
        <w:tc>
          <w:tcPr>
            <w:tcW w:w="1875" w:type="dxa"/>
            <w:shd w:val="clear" w:color="auto" w:fill="auto"/>
          </w:tcPr>
          <w:p w:rsidR="00E175F9" w:rsidRPr="0080723F" w:rsidRDefault="00E175F9" w:rsidP="00B14240">
            <w:pPr>
              <w:rPr>
                <w:szCs w:val="22"/>
                <w:lang w:val="en-US"/>
              </w:rPr>
            </w:pPr>
            <w:proofErr w:type="spellStart"/>
            <w:r w:rsidRPr="0080723F">
              <w:rPr>
                <w:szCs w:val="22"/>
                <w:lang w:val="en-US"/>
              </w:rPr>
              <w:lastRenderedPageBreak/>
              <w:t>VisitorDAO</w:t>
            </w:r>
            <w:proofErr w:type="spellEnd"/>
          </w:p>
        </w:tc>
        <w:tc>
          <w:tcPr>
            <w:tcW w:w="8061" w:type="dxa"/>
            <w:shd w:val="clear" w:color="auto" w:fill="auto"/>
          </w:tcPr>
          <w:p w:rsidR="00E175F9" w:rsidRPr="0080723F" w:rsidRDefault="00E175F9" w:rsidP="00B14240">
            <w:pPr>
              <w:rPr>
                <w:szCs w:val="22"/>
                <w:lang w:val="en-US"/>
              </w:rPr>
            </w:pPr>
            <w:r w:rsidRPr="0080723F">
              <w:rPr>
                <w:szCs w:val="22"/>
                <w:lang w:val="en-US"/>
              </w:rPr>
              <w:t>A Data Access Object (DAO) class for handling and managing visitor related data requested, used, and processed in the application and maintained in the database.  The interface between the application and visitor data persisting in the database.</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EB30D4" w:rsidRPr="0080723F" w:rsidRDefault="007012A0" w:rsidP="00B14240">
            <w:pPr>
              <w:rPr>
                <w:b/>
              </w:rPr>
            </w:pPr>
            <w:proofErr w:type="spellStart"/>
            <w:r w:rsidRPr="0080723F">
              <w:rPr>
                <w:b/>
              </w:rPr>
              <w:t>insertData</w:t>
            </w:r>
            <w:proofErr w:type="spellEnd"/>
            <w:r w:rsidRPr="0080723F">
              <w:rPr>
                <w:b/>
              </w:rPr>
              <w:t>()</w:t>
            </w:r>
          </w:p>
          <w:p w:rsidR="007012A0" w:rsidRPr="0080723F" w:rsidRDefault="007012A0" w:rsidP="00127990">
            <w:pPr>
              <w:pStyle w:val="ListParagraph"/>
              <w:numPr>
                <w:ilvl w:val="0"/>
                <w:numId w:val="16"/>
              </w:numPr>
            </w:pPr>
            <w:r w:rsidRPr="0080723F">
              <w:t>Create a connection to database</w:t>
            </w:r>
          </w:p>
          <w:p w:rsidR="00EC7A94" w:rsidRPr="0080723F" w:rsidRDefault="00EC7A94" w:rsidP="00127990">
            <w:pPr>
              <w:pStyle w:val="ListParagraph"/>
              <w:numPr>
                <w:ilvl w:val="0"/>
                <w:numId w:val="16"/>
              </w:numPr>
            </w:pPr>
            <w:r w:rsidRPr="0080723F">
              <w:t xml:space="preserve">Create two statement objects from the connection that uses a query that should be retrieved from the </w:t>
            </w:r>
            <w:proofErr w:type="spellStart"/>
            <w:r w:rsidRPr="0080723F">
              <w:t>sqlBean</w:t>
            </w:r>
            <w:proofErr w:type="spellEnd"/>
          </w:p>
          <w:p w:rsidR="00F072D1" w:rsidRPr="0080723F" w:rsidRDefault="00F072D1" w:rsidP="00127990">
            <w:pPr>
              <w:pStyle w:val="ListParagraph"/>
              <w:numPr>
                <w:ilvl w:val="0"/>
                <w:numId w:val="16"/>
              </w:numPr>
            </w:pPr>
            <w:r w:rsidRPr="0080723F">
              <w:t>Prepare two statement objects using the connection to  query database</w:t>
            </w:r>
          </w:p>
          <w:p w:rsidR="00F072D1" w:rsidRPr="0080723F" w:rsidRDefault="00F072D1" w:rsidP="00127990">
            <w:pPr>
              <w:pStyle w:val="ListParagraph"/>
              <w:numPr>
                <w:ilvl w:val="1"/>
                <w:numId w:val="16"/>
              </w:numPr>
            </w:pPr>
            <w:r w:rsidRPr="002B0575">
              <w:rPr>
                <w:b/>
                <w:bCs/>
              </w:rPr>
              <w:t xml:space="preserve">Query Location: </w:t>
            </w:r>
            <w:proofErr w:type="spellStart"/>
            <w:r w:rsidRPr="0080723F">
              <w:t>sqlBean</w:t>
            </w:r>
            <w:proofErr w:type="spellEnd"/>
          </w:p>
          <w:p w:rsidR="00F072D1" w:rsidRPr="0080723F" w:rsidRDefault="00F072D1" w:rsidP="00127990">
            <w:pPr>
              <w:pStyle w:val="ListParagraph"/>
              <w:numPr>
                <w:ilvl w:val="1"/>
                <w:numId w:val="16"/>
              </w:numPr>
            </w:pPr>
            <w:r w:rsidRPr="002B0575">
              <w:rPr>
                <w:b/>
                <w:bCs/>
              </w:rPr>
              <w:lastRenderedPageBreak/>
              <w:t>Query -1:</w:t>
            </w:r>
            <w:r w:rsidRPr="0080723F">
              <w:t xml:space="preserve"> select all the usernames from the visitor table</w:t>
            </w:r>
          </w:p>
          <w:p w:rsidR="00F072D1" w:rsidRPr="0080723F" w:rsidRDefault="00F072D1" w:rsidP="00127990">
            <w:pPr>
              <w:pStyle w:val="ListParagraph"/>
              <w:numPr>
                <w:ilvl w:val="1"/>
                <w:numId w:val="16"/>
              </w:numPr>
            </w:pPr>
            <w:r w:rsidRPr="002B0575">
              <w:rPr>
                <w:b/>
                <w:bCs/>
              </w:rPr>
              <w:t>Query -2:</w:t>
            </w:r>
            <w:r w:rsidRPr="0080723F">
              <w:t xml:space="preserve"> inserts visitor information into the visitor table</w:t>
            </w:r>
          </w:p>
          <w:p w:rsidR="00CC2076" w:rsidRPr="0080723F" w:rsidRDefault="00CC2076" w:rsidP="00127990">
            <w:pPr>
              <w:pStyle w:val="ListParagraph"/>
              <w:numPr>
                <w:ilvl w:val="0"/>
                <w:numId w:val="16"/>
              </w:numPr>
            </w:pPr>
            <w:r w:rsidRPr="0080723F">
              <w:t xml:space="preserve">Log  </w:t>
            </w:r>
            <w:r w:rsidR="00F072D1" w:rsidRPr="0080723F">
              <w:t xml:space="preserve">Query-1 </w:t>
            </w:r>
            <w:r w:rsidRPr="0080723F">
              <w:t xml:space="preserve"> that is about to be executed</w:t>
            </w:r>
          </w:p>
          <w:p w:rsidR="00F072D1" w:rsidRPr="0080723F" w:rsidRDefault="00966363" w:rsidP="00127990">
            <w:pPr>
              <w:pStyle w:val="ListParagraph"/>
              <w:numPr>
                <w:ilvl w:val="0"/>
                <w:numId w:val="16"/>
              </w:numPr>
            </w:pPr>
            <w:r w:rsidRPr="0080723F">
              <w:t>Execute the</w:t>
            </w:r>
            <w:r w:rsidR="007012A0" w:rsidRPr="0080723F">
              <w:t xml:space="preserve"> statement object </w:t>
            </w:r>
            <w:r w:rsidR="00F072D1" w:rsidRPr="0080723F">
              <w:t>with Query-</w:t>
            </w:r>
            <w:r w:rsidR="0007041C" w:rsidRPr="0080723F">
              <w:t>1 and keep a reference to the result set.</w:t>
            </w:r>
          </w:p>
          <w:p w:rsidR="007012A0" w:rsidRPr="0080723F" w:rsidRDefault="007012A0" w:rsidP="00127990">
            <w:pPr>
              <w:pStyle w:val="ListParagraph"/>
              <w:numPr>
                <w:ilvl w:val="0"/>
                <w:numId w:val="16"/>
              </w:numPr>
            </w:pPr>
            <w:r w:rsidRPr="0080723F">
              <w:t xml:space="preserve">Using a LOOP, check if the username to be added is in the </w:t>
            </w:r>
            <w:r w:rsidR="0007041C" w:rsidRPr="0080723F">
              <w:t>result-set</w:t>
            </w:r>
          </w:p>
          <w:p w:rsidR="00AE692E" w:rsidRPr="0080723F" w:rsidRDefault="007012A0" w:rsidP="00127990">
            <w:pPr>
              <w:pStyle w:val="ListParagraph"/>
              <w:numPr>
                <w:ilvl w:val="1"/>
                <w:numId w:val="16"/>
              </w:numPr>
            </w:pPr>
            <w:r w:rsidRPr="0080723F">
              <w:t>If the usern</w:t>
            </w:r>
            <w:r w:rsidR="00FF56E1" w:rsidRPr="0080723F">
              <w:t xml:space="preserve">ame </w:t>
            </w:r>
            <w:r w:rsidR="00FF56E1" w:rsidRPr="002B0575">
              <w:rPr>
                <w:b/>
              </w:rPr>
              <w:t>is</w:t>
            </w:r>
            <w:r w:rsidR="00FF56E1" w:rsidRPr="0080723F">
              <w:t xml:space="preserve"> </w:t>
            </w:r>
            <w:r w:rsidR="00FF56E1" w:rsidRPr="002B0575">
              <w:rPr>
                <w:b/>
              </w:rPr>
              <w:t>not</w:t>
            </w:r>
            <w:r w:rsidR="00FF56E1" w:rsidRPr="0080723F">
              <w:t xml:space="preserve"> in the visitor table</w:t>
            </w:r>
          </w:p>
          <w:p w:rsidR="00EC7A94" w:rsidRPr="0080723F" w:rsidRDefault="0007041C" w:rsidP="00127990">
            <w:pPr>
              <w:pStyle w:val="ListParagraph"/>
              <w:numPr>
                <w:ilvl w:val="2"/>
                <w:numId w:val="16"/>
              </w:numPr>
            </w:pPr>
            <w:r w:rsidRPr="0080723F">
              <w:t>Set</w:t>
            </w:r>
            <w:r w:rsidR="00EC7A94" w:rsidRPr="0080723F">
              <w:t xml:space="preserve"> all the needed parameters </w:t>
            </w:r>
            <w:r w:rsidRPr="0080723F">
              <w:t xml:space="preserve">for Query-2 </w:t>
            </w:r>
            <w:r w:rsidR="00EC7A94" w:rsidRPr="0080723F">
              <w:t>using the values in the Visitor object</w:t>
            </w:r>
          </w:p>
          <w:p w:rsidR="00AE692E" w:rsidRPr="0080723F" w:rsidRDefault="0007041C" w:rsidP="00127990">
            <w:pPr>
              <w:pStyle w:val="ListParagraph"/>
              <w:numPr>
                <w:ilvl w:val="2"/>
                <w:numId w:val="16"/>
              </w:numPr>
            </w:pPr>
            <w:r w:rsidRPr="0080723F">
              <w:t>Log  Q</w:t>
            </w:r>
            <w:r w:rsidR="00AE692E" w:rsidRPr="0080723F">
              <w:t>uery</w:t>
            </w:r>
            <w:r w:rsidRPr="0080723F">
              <w:t xml:space="preserve">-2 </w:t>
            </w:r>
            <w:r w:rsidR="00AE692E" w:rsidRPr="0080723F">
              <w:t xml:space="preserve"> that is about to be executed</w:t>
            </w:r>
          </w:p>
          <w:p w:rsidR="0007041C" w:rsidRPr="0080723F" w:rsidRDefault="007012A0" w:rsidP="00127990">
            <w:pPr>
              <w:pStyle w:val="ListParagraph"/>
              <w:numPr>
                <w:ilvl w:val="2"/>
                <w:numId w:val="16"/>
              </w:numPr>
            </w:pPr>
            <w:r w:rsidRPr="0080723F">
              <w:t>Execute the</w:t>
            </w:r>
            <w:r w:rsidR="00AE692E" w:rsidRPr="0080723F">
              <w:t xml:space="preserve"> statement object </w:t>
            </w:r>
            <w:r w:rsidR="0007041C" w:rsidRPr="0080723F">
              <w:t>with Query-</w:t>
            </w:r>
            <w:r w:rsidR="00CE6555" w:rsidRPr="0080723F">
              <w:t>2</w:t>
            </w:r>
            <w:r w:rsidR="0007041C" w:rsidRPr="0080723F">
              <w:t xml:space="preserve"> and keep a reference to the result set.</w:t>
            </w:r>
          </w:p>
          <w:p w:rsidR="00EC7A94" w:rsidRPr="0080723F" w:rsidRDefault="00EC7A94" w:rsidP="00127990">
            <w:pPr>
              <w:pStyle w:val="ListParagraph"/>
              <w:numPr>
                <w:ilvl w:val="2"/>
                <w:numId w:val="16"/>
              </w:numPr>
            </w:pPr>
            <w:r w:rsidRPr="0080723F">
              <w:t xml:space="preserve">If the insert does not work (return value &lt;= 0), throw a </w:t>
            </w:r>
            <w:proofErr w:type="spellStart"/>
            <w:r w:rsidRPr="0080723F">
              <w:t>FERSGen</w:t>
            </w:r>
            <w:r w:rsidR="00E1334E" w:rsidRPr="0080723F">
              <w:t>ericException</w:t>
            </w:r>
            <w:proofErr w:type="spellEnd"/>
            <w:r w:rsidR="00E1334E" w:rsidRPr="0080723F">
              <w:t xml:space="preserve"> with the message </w:t>
            </w:r>
            <w:r w:rsidRPr="0080723F">
              <w:t>Visitor &lt;Visitor Name&gt; details not inserted into database</w:t>
            </w:r>
          </w:p>
          <w:p w:rsidR="00EC7A94" w:rsidRPr="0080723F" w:rsidRDefault="00EC7A94" w:rsidP="00127990">
            <w:pPr>
              <w:pStyle w:val="ListParagraph"/>
              <w:numPr>
                <w:ilvl w:val="2"/>
                <w:numId w:val="16"/>
              </w:numPr>
            </w:pPr>
            <w:r w:rsidRPr="0080723F">
              <w:t>Log the Visitor details were added to the database</w:t>
            </w:r>
          </w:p>
          <w:p w:rsidR="00223CC2" w:rsidRPr="0080723F" w:rsidRDefault="00EC7A94" w:rsidP="00127990">
            <w:pPr>
              <w:pStyle w:val="ListParagraph"/>
              <w:numPr>
                <w:ilvl w:val="2"/>
                <w:numId w:val="16"/>
              </w:numPr>
            </w:pPr>
            <w:r w:rsidRPr="0080723F">
              <w:t>Close the connection to the result set</w:t>
            </w:r>
          </w:p>
          <w:p w:rsidR="00EC7A94" w:rsidRPr="0080723F" w:rsidRDefault="00223CC2" w:rsidP="00127990">
            <w:pPr>
              <w:pStyle w:val="ListParagraph"/>
              <w:numPr>
                <w:ilvl w:val="2"/>
                <w:numId w:val="16"/>
              </w:numPr>
            </w:pPr>
            <w:r w:rsidRPr="0080723F">
              <w:t>Close the connection to the</w:t>
            </w:r>
            <w:r w:rsidR="00EC7A94" w:rsidRPr="0080723F">
              <w:t xml:space="preserve"> database</w:t>
            </w:r>
          </w:p>
          <w:p w:rsidR="00EC7A94" w:rsidRPr="0080723F" w:rsidRDefault="00EC7A94" w:rsidP="00127990">
            <w:pPr>
              <w:pStyle w:val="ListParagraph"/>
              <w:numPr>
                <w:ilvl w:val="2"/>
                <w:numId w:val="16"/>
              </w:numPr>
            </w:pPr>
            <w:r w:rsidRPr="0080723F">
              <w:t>Return TRUE</w:t>
            </w:r>
          </w:p>
          <w:p w:rsidR="00EC7A94" w:rsidRPr="0080723F" w:rsidRDefault="00EC7A94" w:rsidP="00127990">
            <w:pPr>
              <w:pStyle w:val="ListParagraph"/>
              <w:numPr>
                <w:ilvl w:val="1"/>
                <w:numId w:val="16"/>
              </w:numPr>
            </w:pPr>
            <w:r w:rsidRPr="0080723F">
              <w:t xml:space="preserve">If the username </w:t>
            </w:r>
            <w:r w:rsidRPr="002B0575">
              <w:rPr>
                <w:b/>
              </w:rPr>
              <w:t>is</w:t>
            </w:r>
            <w:r w:rsidRPr="0080723F">
              <w:t xml:space="preserve"> in the database</w:t>
            </w:r>
          </w:p>
          <w:p w:rsidR="00EC7A94" w:rsidRPr="0080723F" w:rsidRDefault="00AF22FF" w:rsidP="00127990">
            <w:pPr>
              <w:pStyle w:val="ListParagraph"/>
              <w:numPr>
                <w:ilvl w:val="2"/>
                <w:numId w:val="16"/>
              </w:numPr>
            </w:pPr>
            <w:r w:rsidRPr="0080723F">
              <w:t xml:space="preserve">Log </w:t>
            </w:r>
            <w:r w:rsidR="00EC7A94" w:rsidRPr="0080723F">
              <w:t>that the username is already being used in the database.</w:t>
            </w:r>
          </w:p>
          <w:p w:rsidR="00223CC2" w:rsidRPr="0080723F" w:rsidRDefault="00EC7A94" w:rsidP="00127990">
            <w:pPr>
              <w:pStyle w:val="ListParagraph"/>
              <w:numPr>
                <w:ilvl w:val="0"/>
                <w:numId w:val="16"/>
              </w:numPr>
            </w:pPr>
            <w:r w:rsidRPr="0080723F">
              <w:t xml:space="preserve">Close the connection to the result set </w:t>
            </w:r>
          </w:p>
          <w:p w:rsidR="00EC7A94" w:rsidRPr="0080723F" w:rsidRDefault="00223CC2" w:rsidP="00127990">
            <w:pPr>
              <w:pStyle w:val="ListParagraph"/>
              <w:numPr>
                <w:ilvl w:val="0"/>
                <w:numId w:val="16"/>
              </w:numPr>
            </w:pPr>
            <w:r w:rsidRPr="0080723F">
              <w:t xml:space="preserve">Close the connection to the </w:t>
            </w:r>
            <w:r w:rsidR="00EC7A94" w:rsidRPr="0080723F">
              <w:t>database</w:t>
            </w:r>
          </w:p>
          <w:p w:rsidR="00EC7A94" w:rsidRPr="0080723F" w:rsidRDefault="00EC7A94" w:rsidP="00127990">
            <w:pPr>
              <w:pStyle w:val="ListParagraph"/>
              <w:numPr>
                <w:ilvl w:val="0"/>
                <w:numId w:val="16"/>
              </w:numPr>
            </w:pPr>
            <w:r w:rsidRPr="0080723F">
              <w:t>Return FALSE</w:t>
            </w:r>
          </w:p>
          <w:p w:rsidR="00AF22FF" w:rsidRPr="0080723F" w:rsidRDefault="00AF22FF" w:rsidP="00B14240"/>
          <w:p w:rsidR="00574A0C" w:rsidRPr="0080723F" w:rsidRDefault="00574A0C" w:rsidP="00127990">
            <w:pPr>
              <w:pStyle w:val="ListParagraph"/>
              <w:numPr>
                <w:ilvl w:val="0"/>
                <w:numId w:val="16"/>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w:t>
            </w:r>
            <w:proofErr w:type="spellStart"/>
            <w:r w:rsidRPr="0080723F">
              <w:t>SQLException</w:t>
            </w:r>
            <w:proofErr w:type="spellEnd"/>
            <w:r w:rsidRPr="0080723F">
              <w:t xml:space="preserve"> and Exception are thrown in this method. Also within the method a customized exception </w:t>
            </w:r>
            <w:proofErr w:type="spellStart"/>
            <w:r w:rsidRPr="0080723F">
              <w:t>FERSGenericException</w:t>
            </w:r>
            <w:proofErr w:type="spellEnd"/>
            <w:r w:rsidRPr="0080723F">
              <w:t xml:space="preserve"> is thrown. These Exceptions are caught using ‘try/catch’ blocks in the Service classes.</w:t>
            </w:r>
          </w:p>
          <w:p w:rsidR="007012A0" w:rsidRPr="0080723F" w:rsidRDefault="007012A0" w:rsidP="00B14240">
            <w:proofErr w:type="spellStart"/>
            <w:r w:rsidRPr="002B0575">
              <w:rPr>
                <w:b/>
              </w:rPr>
              <w:t>searchUser</w:t>
            </w:r>
            <w:proofErr w:type="spellEnd"/>
            <w:r w:rsidRPr="0080723F">
              <w:t>()</w:t>
            </w:r>
          </w:p>
          <w:p w:rsidR="007012A0" w:rsidRPr="0080723F" w:rsidRDefault="007012A0" w:rsidP="00127990">
            <w:pPr>
              <w:pStyle w:val="ListParagraph"/>
              <w:numPr>
                <w:ilvl w:val="0"/>
                <w:numId w:val="17"/>
              </w:numPr>
            </w:pPr>
            <w:r w:rsidRPr="0080723F">
              <w:t>Create a connection to database</w:t>
            </w:r>
          </w:p>
          <w:p w:rsidR="007A6285" w:rsidRPr="0080723F" w:rsidRDefault="007A6285" w:rsidP="00127990">
            <w:pPr>
              <w:pStyle w:val="ListParagraph"/>
              <w:numPr>
                <w:ilvl w:val="0"/>
                <w:numId w:val="17"/>
              </w:numPr>
            </w:pPr>
            <w:r w:rsidRPr="0080723F">
              <w:t>Prepare a statement object using the connection to  query database</w:t>
            </w:r>
          </w:p>
          <w:p w:rsidR="007A6285" w:rsidRPr="0080723F" w:rsidRDefault="007A6285" w:rsidP="00127990">
            <w:pPr>
              <w:pStyle w:val="ListParagraph"/>
              <w:numPr>
                <w:ilvl w:val="1"/>
                <w:numId w:val="17"/>
              </w:numPr>
            </w:pPr>
            <w:r w:rsidRPr="002B0575">
              <w:rPr>
                <w:b/>
                <w:bCs/>
              </w:rPr>
              <w:t xml:space="preserve">Query Location: </w:t>
            </w:r>
            <w:proofErr w:type="spellStart"/>
            <w:r w:rsidRPr="0080723F">
              <w:t>sqlBean</w:t>
            </w:r>
            <w:proofErr w:type="spellEnd"/>
          </w:p>
          <w:p w:rsidR="007A6285" w:rsidRPr="0080723F" w:rsidRDefault="007A6285" w:rsidP="00127990">
            <w:pPr>
              <w:pStyle w:val="ListParagraph"/>
              <w:numPr>
                <w:ilvl w:val="1"/>
                <w:numId w:val="17"/>
              </w:numPr>
            </w:pPr>
            <w:r w:rsidRPr="002B0575">
              <w:rPr>
                <w:b/>
                <w:bCs/>
              </w:rPr>
              <w:t>Query:</w:t>
            </w:r>
            <w:r w:rsidRPr="0080723F">
              <w:t xml:space="preserve">  retrieve all the data from the visitor table based on the username and password provided.</w:t>
            </w:r>
          </w:p>
          <w:p w:rsidR="00CC2076" w:rsidRPr="0080723F" w:rsidRDefault="00CC2076" w:rsidP="00127990">
            <w:pPr>
              <w:pStyle w:val="ListParagraph"/>
              <w:numPr>
                <w:ilvl w:val="0"/>
                <w:numId w:val="17"/>
              </w:numPr>
            </w:pPr>
            <w:r w:rsidRPr="0080723F">
              <w:t>Log  the query that is about to be executed</w:t>
            </w:r>
          </w:p>
          <w:p w:rsidR="0007729D" w:rsidRPr="0080723F" w:rsidRDefault="0007729D" w:rsidP="00127990">
            <w:pPr>
              <w:pStyle w:val="ListParagraph"/>
              <w:numPr>
                <w:ilvl w:val="0"/>
                <w:numId w:val="17"/>
              </w:numPr>
            </w:pPr>
            <w:r w:rsidRPr="0080723F">
              <w:t>Execute the query and store the results in a result set</w:t>
            </w:r>
          </w:p>
          <w:p w:rsidR="0007729D" w:rsidRPr="0080723F" w:rsidRDefault="0007729D" w:rsidP="00127990">
            <w:pPr>
              <w:pStyle w:val="ListParagraph"/>
              <w:numPr>
                <w:ilvl w:val="0"/>
                <w:numId w:val="17"/>
              </w:numPr>
            </w:pPr>
            <w:r w:rsidRPr="0080723F">
              <w:t>Log that the visitor details were searched using the username and the number of records that were retrieved.</w:t>
            </w:r>
          </w:p>
          <w:p w:rsidR="0007729D" w:rsidRPr="0080723F" w:rsidRDefault="0007729D" w:rsidP="00127990">
            <w:pPr>
              <w:pStyle w:val="ListParagraph"/>
              <w:numPr>
                <w:ilvl w:val="0"/>
                <w:numId w:val="17"/>
              </w:numPr>
            </w:pPr>
            <w:r w:rsidRPr="0080723F">
              <w:t xml:space="preserve">Using a WHILE LOOP, store </w:t>
            </w:r>
            <w:r w:rsidR="00BB639A" w:rsidRPr="0080723F">
              <w:t xml:space="preserve">the record  in the </w:t>
            </w:r>
            <w:proofErr w:type="spellStart"/>
            <w:r w:rsidR="00BB639A" w:rsidRPr="0080723F">
              <w:t>result</w:t>
            </w:r>
            <w:r w:rsidRPr="0080723F">
              <w:t>set</w:t>
            </w:r>
            <w:proofErr w:type="spellEnd"/>
            <w:r w:rsidRPr="0080723F">
              <w:t xml:space="preserve"> in the visitor object</w:t>
            </w:r>
          </w:p>
          <w:p w:rsidR="00BB639A" w:rsidRPr="0080723F" w:rsidRDefault="00BB639A" w:rsidP="00127990">
            <w:pPr>
              <w:pStyle w:val="ListParagraph"/>
              <w:numPr>
                <w:ilvl w:val="0"/>
                <w:numId w:val="17"/>
              </w:numPr>
            </w:pPr>
            <w:r w:rsidRPr="0080723F">
              <w:t xml:space="preserve">Close the connection to the result set </w:t>
            </w:r>
          </w:p>
          <w:p w:rsidR="00BB639A" w:rsidRPr="0080723F" w:rsidRDefault="00BB639A" w:rsidP="00127990">
            <w:pPr>
              <w:pStyle w:val="ListParagraph"/>
              <w:numPr>
                <w:ilvl w:val="0"/>
                <w:numId w:val="17"/>
              </w:numPr>
            </w:pPr>
            <w:r w:rsidRPr="0080723F">
              <w:t>Close the connection to the database</w:t>
            </w:r>
          </w:p>
          <w:p w:rsidR="0007729D" w:rsidRPr="0080723F" w:rsidRDefault="0007729D" w:rsidP="00127990">
            <w:pPr>
              <w:pStyle w:val="ListParagraph"/>
              <w:numPr>
                <w:ilvl w:val="0"/>
                <w:numId w:val="17"/>
              </w:numPr>
            </w:pPr>
            <w:r w:rsidRPr="0080723F">
              <w:t>Return the visitor object</w:t>
            </w:r>
          </w:p>
          <w:p w:rsidR="007A6285" w:rsidRPr="0080723F" w:rsidRDefault="007A6285" w:rsidP="00B14240">
            <w:pPr>
              <w:rPr>
                <w:b/>
              </w:rPr>
            </w:pPr>
          </w:p>
          <w:p w:rsidR="0007729D" w:rsidRPr="0080723F" w:rsidRDefault="0007729D" w:rsidP="00127990">
            <w:pPr>
              <w:pStyle w:val="ListParagraph"/>
              <w:numPr>
                <w:ilvl w:val="0"/>
                <w:numId w:val="17"/>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w:t>
            </w:r>
            <w:r w:rsidRPr="0080723F">
              <w:lastRenderedPageBreak/>
              <w:t>blocks in the Service classes</w:t>
            </w:r>
          </w:p>
          <w:p w:rsidR="007012A0" w:rsidRPr="0080723F" w:rsidRDefault="007012A0" w:rsidP="00B14240">
            <w:proofErr w:type="spellStart"/>
            <w:r w:rsidRPr="002B0575">
              <w:rPr>
                <w:b/>
              </w:rPr>
              <w:t>registerVisitortoEvent</w:t>
            </w:r>
            <w:proofErr w:type="spellEnd"/>
            <w:r w:rsidRPr="0080723F">
              <w:t>()</w:t>
            </w:r>
          </w:p>
          <w:p w:rsidR="007012A0" w:rsidRPr="0080723F" w:rsidRDefault="007012A0" w:rsidP="00127990">
            <w:pPr>
              <w:pStyle w:val="ListParagraph"/>
              <w:numPr>
                <w:ilvl w:val="0"/>
                <w:numId w:val="18"/>
              </w:numPr>
            </w:pPr>
            <w:r w:rsidRPr="0080723F">
              <w:t>Create a connection to the database</w:t>
            </w:r>
          </w:p>
          <w:p w:rsidR="006B660D" w:rsidRPr="0080723F" w:rsidRDefault="006B660D" w:rsidP="00127990">
            <w:pPr>
              <w:pStyle w:val="ListParagraph"/>
              <w:numPr>
                <w:ilvl w:val="0"/>
                <w:numId w:val="18"/>
              </w:numPr>
            </w:pPr>
            <w:r w:rsidRPr="0080723F">
              <w:t>Log the visitor and event that will be registered to the visitor</w:t>
            </w:r>
          </w:p>
          <w:p w:rsidR="00C71283" w:rsidRPr="0080723F" w:rsidRDefault="00C71283" w:rsidP="00127990">
            <w:pPr>
              <w:pStyle w:val="ListParagraph"/>
              <w:numPr>
                <w:ilvl w:val="0"/>
                <w:numId w:val="18"/>
              </w:numPr>
            </w:pPr>
            <w:r w:rsidRPr="0080723F">
              <w:t>Prepare a statement object using the connection to  query database</w:t>
            </w:r>
          </w:p>
          <w:p w:rsidR="00C71283" w:rsidRPr="0080723F" w:rsidRDefault="00C71283" w:rsidP="00127990">
            <w:pPr>
              <w:pStyle w:val="ListParagraph"/>
              <w:numPr>
                <w:ilvl w:val="1"/>
                <w:numId w:val="18"/>
              </w:numPr>
            </w:pPr>
            <w:r w:rsidRPr="002B0575">
              <w:rPr>
                <w:b/>
                <w:bCs/>
              </w:rPr>
              <w:t xml:space="preserve">Query Location: </w:t>
            </w:r>
            <w:proofErr w:type="spellStart"/>
            <w:r w:rsidRPr="0080723F">
              <w:t>sqlBean</w:t>
            </w:r>
            <w:proofErr w:type="spellEnd"/>
          </w:p>
          <w:p w:rsidR="00C71283" w:rsidRPr="0080723F" w:rsidRDefault="00C71283" w:rsidP="00127990">
            <w:pPr>
              <w:pStyle w:val="ListParagraph"/>
              <w:numPr>
                <w:ilvl w:val="1"/>
                <w:numId w:val="18"/>
              </w:numPr>
            </w:pPr>
            <w:r w:rsidRPr="002B0575">
              <w:rPr>
                <w:b/>
                <w:bCs/>
              </w:rPr>
              <w:t>Query:</w:t>
            </w:r>
            <w:r w:rsidRPr="0080723F">
              <w:t xml:space="preserve">  inserts the visitor ID and event ID into the EVENTSESSIONSIGNUP table.</w:t>
            </w:r>
          </w:p>
          <w:p w:rsidR="00CC2076" w:rsidRPr="0080723F" w:rsidRDefault="00CC2076" w:rsidP="00127990">
            <w:pPr>
              <w:pStyle w:val="ListParagraph"/>
              <w:numPr>
                <w:ilvl w:val="0"/>
                <w:numId w:val="18"/>
              </w:numPr>
            </w:pPr>
            <w:r w:rsidRPr="0080723F">
              <w:t>Log  the query that is about to be executed</w:t>
            </w:r>
          </w:p>
          <w:p w:rsidR="007012A0" w:rsidRPr="0080723F" w:rsidRDefault="007012A0" w:rsidP="00127990">
            <w:pPr>
              <w:pStyle w:val="ListParagraph"/>
              <w:numPr>
                <w:ilvl w:val="0"/>
                <w:numId w:val="18"/>
              </w:numPr>
            </w:pPr>
            <w:r w:rsidRPr="0080723F">
              <w:t>Execute the query to perform the update</w:t>
            </w:r>
            <w:r w:rsidR="00C71283" w:rsidRPr="0080723F">
              <w:t xml:space="preserve"> and store the results in a result set</w:t>
            </w:r>
          </w:p>
          <w:p w:rsidR="00574A0C" w:rsidRPr="0080723F" w:rsidRDefault="006B660D" w:rsidP="00127990">
            <w:pPr>
              <w:pStyle w:val="ListParagraph"/>
              <w:numPr>
                <w:ilvl w:val="0"/>
                <w:numId w:val="18"/>
              </w:numPr>
            </w:pPr>
            <w:r w:rsidRPr="0080723F">
              <w:t xml:space="preserve">If insert statement fails throw a </w:t>
            </w:r>
            <w:proofErr w:type="spellStart"/>
            <w:r w:rsidRPr="0080723F">
              <w:t>FERSGenericException</w:t>
            </w:r>
            <w:proofErr w:type="spellEnd"/>
            <w:r w:rsidRPr="0080723F">
              <w:t xml:space="preserve"> with the message </w:t>
            </w:r>
          </w:p>
          <w:p w:rsidR="00BB639A" w:rsidRPr="0080723F" w:rsidRDefault="00BB639A" w:rsidP="00127990">
            <w:pPr>
              <w:pStyle w:val="ListParagraph"/>
              <w:numPr>
                <w:ilvl w:val="0"/>
                <w:numId w:val="18"/>
              </w:numPr>
            </w:pPr>
            <w:r w:rsidRPr="0080723F">
              <w:t xml:space="preserve">Close the connection to the result set </w:t>
            </w:r>
          </w:p>
          <w:p w:rsidR="00BB639A" w:rsidRPr="0080723F" w:rsidRDefault="00BB639A" w:rsidP="00127990">
            <w:pPr>
              <w:pStyle w:val="ListParagraph"/>
              <w:numPr>
                <w:ilvl w:val="0"/>
                <w:numId w:val="18"/>
              </w:numPr>
            </w:pPr>
            <w:r w:rsidRPr="0080723F">
              <w:t>Close the connection to the database</w:t>
            </w:r>
          </w:p>
          <w:p w:rsidR="00C71283" w:rsidRPr="0080723F" w:rsidRDefault="00C71283" w:rsidP="00B14240">
            <w:pPr>
              <w:rPr>
                <w:b/>
              </w:rPr>
            </w:pPr>
          </w:p>
          <w:p w:rsidR="00574A0C" w:rsidRPr="0080723F" w:rsidRDefault="00574A0C" w:rsidP="00127990">
            <w:pPr>
              <w:pStyle w:val="ListParagraph"/>
              <w:numPr>
                <w:ilvl w:val="0"/>
                <w:numId w:val="18"/>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w:t>
            </w:r>
            <w:proofErr w:type="spellStart"/>
            <w:r w:rsidRPr="0080723F">
              <w:t>SQLException</w:t>
            </w:r>
            <w:proofErr w:type="spellEnd"/>
            <w:r w:rsidRPr="0080723F">
              <w:t xml:space="preserve"> and Exception are thrown in this method. Also within the method a customized exception </w:t>
            </w:r>
            <w:proofErr w:type="spellStart"/>
            <w:r w:rsidRPr="0080723F">
              <w:t>FERSGenericException</w:t>
            </w:r>
            <w:proofErr w:type="spellEnd"/>
            <w:r w:rsidRPr="0080723F">
              <w:t xml:space="preserve"> is thrown. These Exceptions are caught using ‘try/catch’ blocks in the Service classes.</w:t>
            </w:r>
          </w:p>
          <w:p w:rsidR="00574A0C" w:rsidRPr="0080723F" w:rsidRDefault="00574A0C" w:rsidP="00B14240"/>
          <w:p w:rsidR="00574A0C" w:rsidRPr="0080723F" w:rsidRDefault="007012A0" w:rsidP="00B14240">
            <w:proofErr w:type="spellStart"/>
            <w:r w:rsidRPr="002B0575">
              <w:rPr>
                <w:b/>
              </w:rPr>
              <w:t>registeredEvents</w:t>
            </w:r>
            <w:proofErr w:type="spellEnd"/>
            <w:r w:rsidRPr="0080723F">
              <w:t>()</w:t>
            </w:r>
          </w:p>
          <w:p w:rsidR="007012A0" w:rsidRPr="0080723F" w:rsidRDefault="007012A0" w:rsidP="00127990">
            <w:pPr>
              <w:pStyle w:val="ListParagraph"/>
              <w:numPr>
                <w:ilvl w:val="0"/>
                <w:numId w:val="19"/>
              </w:numPr>
            </w:pPr>
            <w:r w:rsidRPr="0080723F">
              <w:t>Create a connection to the database</w:t>
            </w:r>
          </w:p>
          <w:p w:rsidR="00902CF7" w:rsidRPr="0080723F" w:rsidRDefault="00902CF7" w:rsidP="00127990">
            <w:pPr>
              <w:pStyle w:val="ListParagraph"/>
              <w:numPr>
                <w:ilvl w:val="0"/>
                <w:numId w:val="19"/>
              </w:numPr>
            </w:pPr>
            <w:r w:rsidRPr="0080723F">
              <w:t>Prepare a statement object using the connection to  query database</w:t>
            </w:r>
          </w:p>
          <w:p w:rsidR="00902CF7" w:rsidRPr="0080723F" w:rsidRDefault="00902CF7" w:rsidP="00127990">
            <w:pPr>
              <w:pStyle w:val="ListParagraph"/>
              <w:numPr>
                <w:ilvl w:val="1"/>
                <w:numId w:val="19"/>
              </w:numPr>
            </w:pPr>
            <w:r w:rsidRPr="002B0575">
              <w:rPr>
                <w:b/>
                <w:bCs/>
              </w:rPr>
              <w:t xml:space="preserve">Query Location: </w:t>
            </w:r>
            <w:proofErr w:type="spellStart"/>
            <w:r w:rsidRPr="0080723F">
              <w:t>sqlBean</w:t>
            </w:r>
            <w:proofErr w:type="spellEnd"/>
          </w:p>
          <w:p w:rsidR="00902CF7" w:rsidRPr="0080723F" w:rsidRDefault="00902CF7" w:rsidP="00127990">
            <w:pPr>
              <w:pStyle w:val="ListParagraph"/>
              <w:numPr>
                <w:ilvl w:val="1"/>
                <w:numId w:val="19"/>
              </w:numPr>
            </w:pPr>
            <w:r w:rsidRPr="002B0575">
              <w:rPr>
                <w:b/>
                <w:bCs/>
              </w:rPr>
              <w:t>Query:</w:t>
            </w:r>
            <w:r w:rsidRPr="0080723F">
              <w:t xml:space="preserve">  </w:t>
            </w:r>
            <w:proofErr w:type="spellStart"/>
            <w:r w:rsidRPr="0080723F">
              <w:t>Retrive</w:t>
            </w:r>
            <w:proofErr w:type="spellEnd"/>
            <w:r w:rsidRPr="0080723F">
              <w:t xml:space="preserve"> all the events that are registered to a visitor</w:t>
            </w:r>
          </w:p>
          <w:p w:rsidR="00902CF7" w:rsidRPr="0080723F" w:rsidRDefault="00902CF7" w:rsidP="00127990">
            <w:pPr>
              <w:pStyle w:val="ListParagraph"/>
              <w:numPr>
                <w:ilvl w:val="0"/>
                <w:numId w:val="19"/>
              </w:numPr>
            </w:pPr>
            <w:r w:rsidRPr="0080723F">
              <w:t xml:space="preserve">Set the parameter to the SQL Query </w:t>
            </w:r>
          </w:p>
          <w:p w:rsidR="00C24510" w:rsidRPr="0080723F" w:rsidRDefault="00C24510" w:rsidP="00127990">
            <w:pPr>
              <w:pStyle w:val="ListParagraph"/>
              <w:numPr>
                <w:ilvl w:val="0"/>
                <w:numId w:val="19"/>
              </w:numPr>
            </w:pPr>
            <w:r w:rsidRPr="0080723F">
              <w:t>Log  the query that is about to be executed</w:t>
            </w:r>
          </w:p>
          <w:p w:rsidR="007012A0" w:rsidRPr="0080723F" w:rsidRDefault="007012A0" w:rsidP="00127990">
            <w:pPr>
              <w:pStyle w:val="ListParagraph"/>
              <w:numPr>
                <w:ilvl w:val="0"/>
                <w:numId w:val="19"/>
              </w:numPr>
            </w:pPr>
            <w:r w:rsidRPr="0080723F">
              <w:t xml:space="preserve">Execute the query to retrieve the </w:t>
            </w:r>
            <w:r w:rsidR="00350EE5" w:rsidRPr="0080723F">
              <w:t>event information</w:t>
            </w:r>
            <w:r w:rsidRPr="0080723F">
              <w:t xml:space="preserve"> into a result set</w:t>
            </w:r>
          </w:p>
          <w:p w:rsidR="00480E86" w:rsidRPr="0080723F" w:rsidRDefault="00480E86" w:rsidP="00127990">
            <w:pPr>
              <w:pStyle w:val="ListParagraph"/>
              <w:numPr>
                <w:ilvl w:val="0"/>
                <w:numId w:val="19"/>
              </w:numPr>
            </w:pPr>
            <w:r w:rsidRPr="0080723F">
              <w:t>Log the number of events or the list of events that are in the result set</w:t>
            </w:r>
          </w:p>
          <w:p w:rsidR="00902CF7" w:rsidRPr="0080723F" w:rsidRDefault="00902CF7" w:rsidP="00127990">
            <w:pPr>
              <w:pStyle w:val="ListParagraph"/>
              <w:numPr>
                <w:ilvl w:val="0"/>
                <w:numId w:val="19"/>
              </w:numPr>
            </w:pPr>
            <w:r w:rsidRPr="0080723F">
              <w:t>Using a loop:</w:t>
            </w:r>
          </w:p>
          <w:p w:rsidR="00902CF7" w:rsidRPr="0080723F" w:rsidRDefault="00902CF7" w:rsidP="00127990">
            <w:pPr>
              <w:pStyle w:val="ListParagraph"/>
              <w:numPr>
                <w:ilvl w:val="1"/>
                <w:numId w:val="19"/>
              </w:numPr>
            </w:pPr>
            <w:r w:rsidRPr="0080723F">
              <w:t xml:space="preserve">copy all event records in the query result-set to the  </w:t>
            </w:r>
            <w:proofErr w:type="spellStart"/>
            <w:r w:rsidRPr="0080723F">
              <w:t>ArrayList</w:t>
            </w:r>
            <w:proofErr w:type="spellEnd"/>
            <w:r w:rsidRPr="0080723F">
              <w:t xml:space="preserve"> of Event objects</w:t>
            </w:r>
          </w:p>
          <w:p w:rsidR="00902CF7" w:rsidRPr="0080723F" w:rsidRDefault="00902CF7" w:rsidP="00127990">
            <w:pPr>
              <w:pStyle w:val="ListParagraph"/>
              <w:numPr>
                <w:ilvl w:val="1"/>
                <w:numId w:val="19"/>
              </w:numPr>
            </w:pPr>
            <w:r w:rsidRPr="0080723F">
              <w:t xml:space="preserve">This  </w:t>
            </w:r>
            <w:proofErr w:type="spellStart"/>
            <w:r w:rsidRPr="0080723F">
              <w:t>ArrayList</w:t>
            </w:r>
            <w:proofErr w:type="spellEnd"/>
            <w:r w:rsidRPr="0080723F">
              <w:t xml:space="preserve"> of Events will be  returned to the calling method </w:t>
            </w:r>
          </w:p>
          <w:p w:rsidR="00902CF7" w:rsidRPr="0080723F" w:rsidRDefault="00902CF7" w:rsidP="00127990">
            <w:pPr>
              <w:pStyle w:val="ListParagraph"/>
              <w:numPr>
                <w:ilvl w:val="0"/>
                <w:numId w:val="19"/>
              </w:numPr>
            </w:pPr>
            <w:r w:rsidRPr="0080723F">
              <w:t xml:space="preserve">Close the connection to the </w:t>
            </w:r>
            <w:proofErr w:type="spellStart"/>
            <w:r w:rsidRPr="0080723F">
              <w:t>resultset</w:t>
            </w:r>
            <w:proofErr w:type="spellEnd"/>
          </w:p>
          <w:p w:rsidR="006B660D" w:rsidRPr="0080723F" w:rsidRDefault="006B660D" w:rsidP="00127990">
            <w:pPr>
              <w:pStyle w:val="ListParagraph"/>
              <w:numPr>
                <w:ilvl w:val="0"/>
                <w:numId w:val="19"/>
              </w:numPr>
            </w:pPr>
            <w:r w:rsidRPr="0080723F">
              <w:t>Close the connection</w:t>
            </w:r>
            <w:r w:rsidR="00480E86" w:rsidRPr="0080723F">
              <w:t xml:space="preserve"> to the database</w:t>
            </w:r>
          </w:p>
          <w:p w:rsidR="00902CF7" w:rsidRPr="0080723F" w:rsidRDefault="00480E86" w:rsidP="00127990">
            <w:pPr>
              <w:pStyle w:val="ListParagraph"/>
              <w:numPr>
                <w:ilvl w:val="0"/>
                <w:numId w:val="19"/>
              </w:numPr>
            </w:pPr>
            <w:r w:rsidRPr="0080723F">
              <w:t xml:space="preserve">Return the reference to the </w:t>
            </w:r>
            <w:proofErr w:type="spellStart"/>
            <w:r w:rsidR="00902CF7" w:rsidRPr="0080723F">
              <w:t>ArrayList</w:t>
            </w:r>
            <w:proofErr w:type="spellEnd"/>
            <w:r w:rsidR="00902CF7" w:rsidRPr="0080723F">
              <w:t xml:space="preserve"> of Events </w:t>
            </w:r>
          </w:p>
          <w:p w:rsidR="00902CF7" w:rsidRPr="0080723F" w:rsidRDefault="00902CF7" w:rsidP="00B14240"/>
          <w:p w:rsidR="00574A0C" w:rsidRPr="0080723F" w:rsidRDefault="00574A0C" w:rsidP="00127990">
            <w:pPr>
              <w:pStyle w:val="ListParagraph"/>
              <w:numPr>
                <w:ilvl w:val="0"/>
                <w:numId w:val="19"/>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p w:rsidR="00574A0C" w:rsidRPr="0080723F" w:rsidRDefault="00574A0C" w:rsidP="00B14240"/>
          <w:p w:rsidR="006B660D" w:rsidRPr="0080723F" w:rsidRDefault="006B660D" w:rsidP="00B14240"/>
        </w:tc>
      </w:tr>
    </w:tbl>
    <w:p w:rsidR="005611BE" w:rsidRDefault="005611BE" w:rsidP="00761FBF">
      <w:pPr>
        <w:rPr>
          <w:b/>
          <w:szCs w:val="22"/>
        </w:rPr>
      </w:pPr>
      <w:r w:rsidRPr="006104F6">
        <w:rPr>
          <w:szCs w:val="22"/>
        </w:rPr>
        <w:lastRenderedPageBreak/>
        <w:t xml:space="preserve">Package </w:t>
      </w:r>
      <w:proofErr w:type="spellStart"/>
      <w:r w:rsidRPr="006104F6">
        <w:rPr>
          <w:szCs w:val="22"/>
        </w:rPr>
        <w:t>com.accenture.tdf.businesstier.entity</w:t>
      </w:r>
      <w:proofErr w:type="spellEnd"/>
    </w:p>
    <w:p w:rsidR="007F073C" w:rsidRDefault="001E3EAD" w:rsidP="00761FBF">
      <w:pPr>
        <w:rPr>
          <w:lang w:val="en-US"/>
        </w:rPr>
      </w:pPr>
      <w:r>
        <w:rPr>
          <w:highlight w:val="yellow"/>
          <w:lang w:val="en-US"/>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E175F9" w:rsidRPr="00CB202A" w:rsidTr="00CB202A">
        <w:tc>
          <w:tcPr>
            <w:tcW w:w="9936" w:type="dxa"/>
            <w:gridSpan w:val="2"/>
            <w:shd w:val="clear" w:color="auto" w:fill="CCC0D9"/>
          </w:tcPr>
          <w:p w:rsidR="00E175F9" w:rsidRPr="00CB202A" w:rsidRDefault="00E175F9" w:rsidP="00761FBF">
            <w:pPr>
              <w:rPr>
                <w:b/>
                <w:szCs w:val="22"/>
                <w:lang w:val="en-US"/>
              </w:rPr>
            </w:pPr>
            <w:r w:rsidRPr="00CB202A">
              <w:rPr>
                <w:b/>
                <w:szCs w:val="22"/>
                <w:lang w:val="en-US"/>
              </w:rPr>
              <w:lastRenderedPageBreak/>
              <w:t>Class Summary</w:t>
            </w:r>
          </w:p>
        </w:tc>
      </w:tr>
      <w:tr w:rsidR="00CB202A"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Event</w:t>
            </w:r>
          </w:p>
        </w:tc>
        <w:tc>
          <w:tcPr>
            <w:tcW w:w="8061" w:type="dxa"/>
            <w:shd w:val="clear" w:color="auto" w:fill="auto"/>
          </w:tcPr>
          <w:p w:rsidR="00E175F9" w:rsidRPr="00CB202A" w:rsidRDefault="00E175F9" w:rsidP="00BA6A6E">
            <w:pPr>
              <w:rPr>
                <w:szCs w:val="22"/>
                <w:lang w:val="en-US"/>
              </w:rPr>
            </w:pPr>
            <w:r w:rsidRPr="00CB202A">
              <w:rPr>
                <w:lang w:val="en-US"/>
              </w:rPr>
              <w:t>A Plain Old Java Object (POJO) entity class that stores (and helps to persist in the application) some or all information from the Event Table in the database.</w:t>
            </w:r>
          </w:p>
        </w:tc>
      </w:tr>
      <w:tr w:rsidR="00E175F9"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People</w:t>
            </w:r>
          </w:p>
        </w:tc>
        <w:tc>
          <w:tcPr>
            <w:tcW w:w="8061" w:type="dxa"/>
            <w:shd w:val="clear" w:color="auto" w:fill="auto"/>
          </w:tcPr>
          <w:p w:rsidR="00E175F9" w:rsidRPr="00CB202A" w:rsidRDefault="00E175F9" w:rsidP="00BA6A6E">
            <w:pPr>
              <w:rPr>
                <w:szCs w:val="22"/>
                <w:lang w:val="en-US"/>
              </w:rPr>
            </w:pPr>
            <w:r w:rsidRPr="00CB202A">
              <w:rPr>
                <w:lang w:val="en-US"/>
              </w:rPr>
              <w:t>A Plain Old Java Object (POJO) entity class that stores (and helps to persist in the application) some of the information from the Visitor Table. People is the parent class of the Visitor Class.</w:t>
            </w:r>
          </w:p>
        </w:tc>
      </w:tr>
      <w:tr w:rsidR="00CB202A"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Visitor</w:t>
            </w:r>
          </w:p>
        </w:tc>
        <w:tc>
          <w:tcPr>
            <w:tcW w:w="8061" w:type="dxa"/>
            <w:shd w:val="clear" w:color="auto" w:fill="auto"/>
          </w:tcPr>
          <w:p w:rsidR="00E175F9" w:rsidRPr="00CB202A" w:rsidRDefault="00E175F9" w:rsidP="00E175F9">
            <w:pPr>
              <w:rPr>
                <w:szCs w:val="22"/>
                <w:lang w:val="en-US"/>
              </w:rPr>
            </w:pPr>
            <w:r w:rsidRPr="00CB202A">
              <w:rPr>
                <w:lang w:val="en-US"/>
              </w:rPr>
              <w:t>A Plain Old Java Object (POJO) entity class that stores (and helps to persist in the application) more information from the Visitor Table.</w:t>
            </w:r>
          </w:p>
        </w:tc>
      </w:tr>
    </w:tbl>
    <w:p w:rsidR="00E15090" w:rsidRDefault="00E15090" w:rsidP="009059BE">
      <w:pPr>
        <w:ind w:left="360"/>
        <w:rPr>
          <w:lang w:val="en-US"/>
        </w:rPr>
      </w:pPr>
    </w:p>
    <w:p w:rsidR="005611BE" w:rsidRPr="006104F6" w:rsidRDefault="005611BE" w:rsidP="00761FB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.businesstier.service</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rsidTr="00CB202A">
        <w:tc>
          <w:tcPr>
            <w:tcW w:w="9936" w:type="dxa"/>
            <w:gridSpan w:val="2"/>
            <w:shd w:val="clear" w:color="auto" w:fill="CCC0D9"/>
          </w:tcPr>
          <w:p w:rsidR="00E175F9" w:rsidRPr="00CB202A" w:rsidRDefault="009B63B1" w:rsidP="00761FBF">
            <w:pPr>
              <w:rPr>
                <w:b/>
                <w:szCs w:val="22"/>
                <w:lang w:val="en-US"/>
              </w:rPr>
            </w:pPr>
            <w:r>
              <w:rPr>
                <w:lang w:val="en-US"/>
              </w:rPr>
              <w:t xml:space="preserve"> </w:t>
            </w:r>
            <w:r w:rsidR="00E175F9" w:rsidRPr="00CB202A">
              <w:rPr>
                <w:b/>
                <w:szCs w:val="22"/>
                <w:lang w:val="en-US"/>
              </w:rPr>
              <w:t>Interface Summary</w:t>
            </w:r>
          </w:p>
        </w:tc>
      </w:tr>
      <w:tr w:rsidR="00CB202A" w:rsidRPr="00CB202A" w:rsidTr="00CB202A">
        <w:tc>
          <w:tcPr>
            <w:tcW w:w="1875" w:type="dxa"/>
            <w:shd w:val="clear" w:color="auto" w:fill="auto"/>
          </w:tcPr>
          <w:p w:rsidR="00E175F9" w:rsidRPr="00CB202A" w:rsidRDefault="00E175F9" w:rsidP="00761FBF">
            <w:pPr>
              <w:rPr>
                <w:szCs w:val="22"/>
                <w:lang w:val="en-US"/>
              </w:rPr>
            </w:pPr>
            <w:proofErr w:type="spellStart"/>
            <w:r w:rsidRPr="00CB202A">
              <w:rPr>
                <w:szCs w:val="22"/>
                <w:lang w:val="en-US"/>
              </w:rPr>
              <w:t>EventFacade</w:t>
            </w:r>
            <w:proofErr w:type="spellEnd"/>
          </w:p>
        </w:tc>
        <w:tc>
          <w:tcPr>
            <w:tcW w:w="8061" w:type="dxa"/>
            <w:shd w:val="clear" w:color="auto" w:fill="auto"/>
          </w:tcPr>
          <w:p w:rsidR="00E175F9" w:rsidRPr="00CB202A" w:rsidRDefault="00E175F9" w:rsidP="00761FBF">
            <w:pPr>
              <w:rPr>
                <w:lang w:val="en-US"/>
              </w:rPr>
            </w:pPr>
            <w:r w:rsidRPr="00CB202A">
              <w:rPr>
                <w:lang w:val="en-US"/>
              </w:rPr>
              <w:t xml:space="preserve">An interface for </w:t>
            </w:r>
            <w:r w:rsidR="0000792F" w:rsidRPr="00CB202A">
              <w:rPr>
                <w:lang w:val="en-US"/>
              </w:rPr>
              <w:t>defining and enforcing</w:t>
            </w:r>
            <w:r w:rsidRPr="00CB202A">
              <w:rPr>
                <w:lang w:val="en-US"/>
              </w:rPr>
              <w:t xml:space="preserve"> operations </w:t>
            </w:r>
            <w:r w:rsidR="0000792F" w:rsidRPr="00CB202A">
              <w:rPr>
                <w:lang w:val="en-US"/>
              </w:rPr>
              <w:t xml:space="preserve">needed </w:t>
            </w:r>
            <w:r w:rsidRPr="00CB202A">
              <w:rPr>
                <w:lang w:val="en-US"/>
              </w:rPr>
              <w:t xml:space="preserve">for the Event Service class.  It provides the scope of possible database requests made through the </w:t>
            </w:r>
            <w:proofErr w:type="spellStart"/>
            <w:r w:rsidRPr="00CB202A">
              <w:rPr>
                <w:lang w:val="en-US"/>
              </w:rPr>
              <w:t>EventDAO</w:t>
            </w:r>
            <w:proofErr w:type="spellEnd"/>
            <w:r w:rsidRPr="00CB202A">
              <w:rPr>
                <w:lang w:val="en-US"/>
              </w:rPr>
              <w:t>.</w:t>
            </w:r>
          </w:p>
        </w:tc>
      </w:tr>
      <w:tr w:rsidR="00CB202A" w:rsidRPr="00CB202A" w:rsidTr="00CB202A">
        <w:tc>
          <w:tcPr>
            <w:tcW w:w="1875" w:type="dxa"/>
            <w:shd w:val="clear" w:color="auto" w:fill="auto"/>
          </w:tcPr>
          <w:p w:rsidR="00E175F9" w:rsidRPr="00CB202A" w:rsidRDefault="00E175F9" w:rsidP="00BA6A6E">
            <w:pPr>
              <w:rPr>
                <w:szCs w:val="22"/>
                <w:lang w:val="en-US"/>
              </w:rPr>
            </w:pPr>
            <w:proofErr w:type="spellStart"/>
            <w:r w:rsidRPr="00CB202A">
              <w:rPr>
                <w:szCs w:val="22"/>
                <w:lang w:val="en-US"/>
              </w:rPr>
              <w:t>VisitorFacade</w:t>
            </w:r>
            <w:proofErr w:type="spellEnd"/>
          </w:p>
        </w:tc>
        <w:tc>
          <w:tcPr>
            <w:tcW w:w="8061" w:type="dxa"/>
            <w:shd w:val="clear" w:color="auto" w:fill="auto"/>
          </w:tcPr>
          <w:p w:rsidR="00E175F9" w:rsidRPr="00CB202A" w:rsidRDefault="00E175F9" w:rsidP="0000792F">
            <w:pPr>
              <w:rPr>
                <w:lang w:val="en-US"/>
              </w:rPr>
            </w:pPr>
            <w:r w:rsidRPr="00CB202A">
              <w:rPr>
                <w:lang w:val="en-US"/>
              </w:rPr>
              <w:t xml:space="preserve">An interface for defining and enforcing operations </w:t>
            </w:r>
            <w:r w:rsidR="0000792F" w:rsidRPr="00CB202A">
              <w:rPr>
                <w:lang w:val="en-US"/>
              </w:rPr>
              <w:t xml:space="preserve">needed </w:t>
            </w:r>
            <w:r w:rsidRPr="00CB202A">
              <w:rPr>
                <w:lang w:val="en-US"/>
              </w:rPr>
              <w:t xml:space="preserve">for the Visitor Service Class. It provides the scope of possible database requests made through the </w:t>
            </w:r>
            <w:proofErr w:type="spellStart"/>
            <w:r w:rsidRPr="00CB202A">
              <w:rPr>
                <w:lang w:val="en-US"/>
              </w:rPr>
              <w:t>VisitorDAO</w:t>
            </w:r>
            <w:proofErr w:type="spellEnd"/>
            <w:r w:rsidRPr="00CB202A">
              <w:rPr>
                <w:lang w:val="en-US"/>
              </w:rPr>
              <w:t>.</w:t>
            </w:r>
          </w:p>
        </w:tc>
      </w:tr>
    </w:tbl>
    <w:p w:rsidR="00C422EF" w:rsidRPr="00E175F9" w:rsidRDefault="00C422EF" w:rsidP="00C422EF">
      <w:pPr>
        <w:rPr>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rsidTr="00CB202A">
        <w:tc>
          <w:tcPr>
            <w:tcW w:w="9936" w:type="dxa"/>
            <w:gridSpan w:val="2"/>
            <w:shd w:val="clear" w:color="auto" w:fill="CCC0D9"/>
          </w:tcPr>
          <w:p w:rsidR="00E175F9" w:rsidRPr="00CB202A" w:rsidRDefault="00E175F9" w:rsidP="00BA6A6E">
            <w:pPr>
              <w:rPr>
                <w:b/>
                <w:szCs w:val="22"/>
                <w:lang w:val="en-US"/>
              </w:rPr>
            </w:pPr>
            <w:r w:rsidRPr="00CB202A">
              <w:rPr>
                <w:b/>
                <w:szCs w:val="22"/>
                <w:lang w:val="en-US"/>
              </w:rPr>
              <w:t>Class Summary</w:t>
            </w:r>
          </w:p>
        </w:tc>
      </w:tr>
      <w:tr w:rsidR="00CB202A" w:rsidRPr="00CB202A" w:rsidTr="00CB202A">
        <w:tc>
          <w:tcPr>
            <w:tcW w:w="1875" w:type="dxa"/>
            <w:shd w:val="clear" w:color="auto" w:fill="auto"/>
          </w:tcPr>
          <w:p w:rsidR="00E175F9" w:rsidRPr="00CB202A" w:rsidRDefault="00E175F9" w:rsidP="00B14240">
            <w:pPr>
              <w:rPr>
                <w:szCs w:val="22"/>
                <w:lang w:val="en-US"/>
              </w:rPr>
            </w:pPr>
            <w:proofErr w:type="spellStart"/>
            <w:r w:rsidRPr="00CB202A">
              <w:rPr>
                <w:szCs w:val="22"/>
                <w:lang w:val="en-US"/>
              </w:rPr>
              <w:t>EventServiceImpl</w:t>
            </w:r>
            <w:proofErr w:type="spellEnd"/>
          </w:p>
        </w:tc>
        <w:tc>
          <w:tcPr>
            <w:tcW w:w="8061" w:type="dxa"/>
            <w:shd w:val="clear" w:color="auto" w:fill="auto"/>
          </w:tcPr>
          <w:p w:rsidR="002D1975" w:rsidRDefault="002D1975" w:rsidP="00B14240">
            <w:r>
              <w:t xml:space="preserve">A service class that implements the </w:t>
            </w:r>
            <w:proofErr w:type="spellStart"/>
            <w:r>
              <w:t>EventFacade</w:t>
            </w:r>
            <w:proofErr w:type="spellEnd"/>
            <w:r>
              <w:t xml:space="preserve">.  Makes event-related data requests to the </w:t>
            </w:r>
            <w:proofErr w:type="spellStart"/>
            <w:r>
              <w:t>EventDAO</w:t>
            </w:r>
            <w:proofErr w:type="spellEnd"/>
            <w:r>
              <w:t xml:space="preserve"> class.</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2D1975" w:rsidRDefault="002D1975" w:rsidP="00B14240">
            <w:proofErr w:type="spellStart"/>
            <w:r w:rsidRPr="00756A36">
              <w:rPr>
                <w:b/>
              </w:rPr>
              <w:t>getAllEvents</w:t>
            </w:r>
            <w:proofErr w:type="spellEnd"/>
            <w:r>
              <w:t>()</w:t>
            </w:r>
          </w:p>
          <w:p w:rsidR="002D1975" w:rsidRPr="00756A36" w:rsidRDefault="002D1975" w:rsidP="00127990">
            <w:pPr>
              <w:pStyle w:val="ListParagraph"/>
              <w:numPr>
                <w:ilvl w:val="0"/>
                <w:numId w:val="20"/>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0"/>
              </w:numPr>
            </w:pPr>
            <w:r>
              <w:t xml:space="preserve">Create an </w:t>
            </w:r>
            <w:proofErr w:type="spellStart"/>
            <w:r>
              <w:t>ArrayList</w:t>
            </w:r>
            <w:proofErr w:type="spellEnd"/>
            <w:r>
              <w:t xml:space="preserve"> collection of Event class type</w:t>
            </w:r>
          </w:p>
          <w:p w:rsidR="002D1975" w:rsidRDefault="002D1975" w:rsidP="00127990">
            <w:pPr>
              <w:pStyle w:val="ListParagraph"/>
              <w:numPr>
                <w:ilvl w:val="0"/>
                <w:numId w:val="20"/>
              </w:numPr>
            </w:pPr>
            <w:r>
              <w:t xml:space="preserve">In the try/catch block </w:t>
            </w:r>
          </w:p>
          <w:p w:rsidR="002D1975" w:rsidRDefault="002D1975" w:rsidP="00127990">
            <w:pPr>
              <w:pStyle w:val="ListParagraph"/>
              <w:numPr>
                <w:ilvl w:val="1"/>
                <w:numId w:val="20"/>
              </w:numPr>
            </w:pPr>
            <w:r>
              <w:t xml:space="preserve">Load Events from </w:t>
            </w:r>
            <w:proofErr w:type="spellStart"/>
            <w:r>
              <w:t>showAllEvents</w:t>
            </w:r>
            <w:proofErr w:type="spellEnd"/>
            <w:r>
              <w:t xml:space="preserve">(…) method via the </w:t>
            </w:r>
            <w:proofErr w:type="spellStart"/>
            <w:r>
              <w:t>EventDAO</w:t>
            </w:r>
            <w:proofErr w:type="spellEnd"/>
            <w:r>
              <w:t xml:space="preserve"> object into the </w:t>
            </w:r>
            <w:proofErr w:type="spellStart"/>
            <w:r>
              <w:t>ArrayList</w:t>
            </w:r>
            <w:proofErr w:type="spellEnd"/>
          </w:p>
          <w:p w:rsidR="002D1975" w:rsidRDefault="002D1975" w:rsidP="00127990">
            <w:pPr>
              <w:pStyle w:val="ListParagraph"/>
              <w:numPr>
                <w:ilvl w:val="1"/>
                <w:numId w:val="20"/>
              </w:numPr>
            </w:pPr>
            <w:r>
              <w:t>Keep a reference to the returned List of event objects.</w:t>
            </w:r>
          </w:p>
          <w:p w:rsidR="002D1975" w:rsidRDefault="002D1975" w:rsidP="00127990">
            <w:pPr>
              <w:pStyle w:val="ListParagraph"/>
              <w:numPr>
                <w:ilvl w:val="1"/>
                <w:numId w:val="20"/>
              </w:numPr>
            </w:pPr>
            <w:r>
              <w:t>If no exceptions occur, return the reference.</w:t>
            </w:r>
          </w:p>
          <w:p w:rsidR="002D1975" w:rsidRDefault="002D1975" w:rsidP="00127990">
            <w:pPr>
              <w:pStyle w:val="ListParagraph"/>
              <w:numPr>
                <w:ilvl w:val="1"/>
                <w:numId w:val="20"/>
              </w:numPr>
            </w:pPr>
            <w:r>
              <w:t xml:space="preserve">If </w:t>
            </w:r>
            <w:proofErr w:type="spellStart"/>
            <w:r>
              <w:t>ClassNotFoundException</w:t>
            </w:r>
            <w:proofErr w:type="spellEnd"/>
            <w:r>
              <w:t xml:space="preserve"> and </w:t>
            </w:r>
            <w:proofErr w:type="spellStart"/>
            <w:r>
              <w:t>SQLException</w:t>
            </w:r>
            <w:proofErr w:type="spellEnd"/>
            <w:r>
              <w:t xml:space="preserve"> exceptions occur, catch them and return null.</w:t>
            </w:r>
          </w:p>
          <w:p w:rsidR="002D1975" w:rsidRDefault="002D1975" w:rsidP="00B14240">
            <w:proofErr w:type="spellStart"/>
            <w:r w:rsidRPr="00756A36">
              <w:rPr>
                <w:b/>
              </w:rPr>
              <w:t>checkEventsofVisitor</w:t>
            </w:r>
            <w:proofErr w:type="spellEnd"/>
            <w:r>
              <w:t xml:space="preserve">() </w:t>
            </w:r>
          </w:p>
          <w:p w:rsidR="002D1975" w:rsidRPr="00756A36" w:rsidRDefault="002D1975" w:rsidP="00127990">
            <w:pPr>
              <w:pStyle w:val="ListParagraph"/>
              <w:numPr>
                <w:ilvl w:val="0"/>
                <w:numId w:val="21"/>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1"/>
              </w:numPr>
            </w:pPr>
            <w:r>
              <w:t>Create a Boolean variable</w:t>
            </w:r>
          </w:p>
          <w:p w:rsidR="002D1975" w:rsidRDefault="002D1975" w:rsidP="00127990">
            <w:pPr>
              <w:pStyle w:val="ListParagraph"/>
              <w:numPr>
                <w:ilvl w:val="0"/>
                <w:numId w:val="21"/>
              </w:numPr>
            </w:pPr>
            <w:r>
              <w:t xml:space="preserve">In the try/catch block </w:t>
            </w:r>
          </w:p>
          <w:p w:rsidR="002D1975" w:rsidRDefault="002D1975" w:rsidP="00127990">
            <w:pPr>
              <w:pStyle w:val="ListParagraph"/>
              <w:numPr>
                <w:ilvl w:val="1"/>
                <w:numId w:val="21"/>
              </w:numPr>
            </w:pPr>
            <w:r>
              <w:t xml:space="preserve">Load </w:t>
            </w:r>
            <w:proofErr w:type="spellStart"/>
            <w:r>
              <w:t>checkEventsofVisitor</w:t>
            </w:r>
            <w:proofErr w:type="spellEnd"/>
            <w:r>
              <w:t xml:space="preserve">(…) method via the </w:t>
            </w:r>
            <w:proofErr w:type="spellStart"/>
            <w:r>
              <w:t>EventDao</w:t>
            </w:r>
            <w:proofErr w:type="spellEnd"/>
            <w:r>
              <w:t xml:space="preserve"> object into the Boolean  variable</w:t>
            </w:r>
          </w:p>
          <w:p w:rsidR="002D1975" w:rsidRDefault="002D1975" w:rsidP="00127990">
            <w:pPr>
              <w:pStyle w:val="ListParagraph"/>
              <w:numPr>
                <w:ilvl w:val="1"/>
                <w:numId w:val="21"/>
              </w:numPr>
            </w:pPr>
            <w:r>
              <w:t xml:space="preserve">Keep a </w:t>
            </w:r>
            <w:r w:rsidRPr="00756A36">
              <w:rPr>
                <w:i/>
                <w:iCs/>
              </w:rPr>
              <w:t>reference</w:t>
            </w:r>
            <w:r>
              <w:t xml:space="preserve"> to the returned Boolean value.</w:t>
            </w:r>
          </w:p>
          <w:p w:rsidR="002D1975" w:rsidRDefault="002D1975" w:rsidP="00127990">
            <w:pPr>
              <w:pStyle w:val="ListParagraph"/>
              <w:numPr>
                <w:ilvl w:val="1"/>
                <w:numId w:val="21"/>
              </w:numPr>
            </w:pPr>
            <w:r>
              <w:t xml:space="preserve">If no exceptions occur, return the </w:t>
            </w:r>
            <w:r w:rsidRPr="00756A36">
              <w:rPr>
                <w:i/>
                <w:iCs/>
              </w:rPr>
              <w:t>reference</w:t>
            </w:r>
            <w:r>
              <w:t>.</w:t>
            </w:r>
          </w:p>
          <w:p w:rsidR="002D1975" w:rsidRDefault="002D1975" w:rsidP="00127990">
            <w:pPr>
              <w:pStyle w:val="ListParagraph"/>
              <w:numPr>
                <w:ilvl w:val="1"/>
                <w:numId w:val="21"/>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lastRenderedPageBreak/>
              <w:t>updateEventDeletions</w:t>
            </w:r>
            <w:proofErr w:type="spellEnd"/>
            <w:r>
              <w:t>()</w:t>
            </w:r>
          </w:p>
          <w:p w:rsidR="002D1975" w:rsidRPr="00756A36" w:rsidRDefault="002D1975" w:rsidP="00127990">
            <w:pPr>
              <w:pStyle w:val="ListParagraph"/>
              <w:numPr>
                <w:ilvl w:val="0"/>
                <w:numId w:val="22"/>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2"/>
              </w:numPr>
            </w:pPr>
            <w:r>
              <w:t xml:space="preserve">In the try/catch block </w:t>
            </w:r>
          </w:p>
          <w:p w:rsidR="002D1975" w:rsidRDefault="002D1975" w:rsidP="00127990">
            <w:pPr>
              <w:pStyle w:val="ListParagraph"/>
              <w:numPr>
                <w:ilvl w:val="1"/>
                <w:numId w:val="22"/>
              </w:numPr>
            </w:pPr>
            <w:r>
              <w:t xml:space="preserve">Call </w:t>
            </w:r>
            <w:proofErr w:type="spellStart"/>
            <w:r>
              <w:t>updateEventDeletions</w:t>
            </w:r>
            <w:proofErr w:type="spellEnd"/>
            <w:r>
              <w:t xml:space="preserve"> (…) in a new DAO object.</w:t>
            </w:r>
          </w:p>
          <w:p w:rsidR="002D1975" w:rsidRDefault="002D1975" w:rsidP="00127990">
            <w:pPr>
              <w:pStyle w:val="ListParagraph"/>
              <w:numPr>
                <w:ilvl w:val="1"/>
                <w:numId w:val="22"/>
              </w:numPr>
            </w:pPr>
            <w:r>
              <w:t xml:space="preserve">If </w:t>
            </w:r>
            <w:proofErr w:type="spellStart"/>
            <w:r>
              <w:t>ClassNotFoundException</w:t>
            </w:r>
            <w:proofErr w:type="spellEnd"/>
            <w:r>
              <w:t xml:space="preserve"> and </w:t>
            </w:r>
            <w:proofErr w:type="spellStart"/>
            <w:r>
              <w:t>SQLException</w:t>
            </w:r>
            <w:proofErr w:type="spellEnd"/>
            <w:r>
              <w:t xml:space="preserve"> exceptions occur, catch</w:t>
            </w:r>
            <w:r w:rsidR="00756A36">
              <w:t xml:space="preserve"> </w:t>
            </w:r>
            <w:proofErr w:type="gramStart"/>
            <w:r w:rsidR="00756A36">
              <w:t>them ,</w:t>
            </w:r>
            <w:proofErr w:type="gramEnd"/>
            <w:r w:rsidR="00756A36">
              <w:t xml:space="preserve"> log the Exception messag</w:t>
            </w:r>
            <w:r>
              <w:t>e.</w:t>
            </w:r>
          </w:p>
          <w:p w:rsidR="00E175F9" w:rsidRPr="002D1975" w:rsidRDefault="00E175F9" w:rsidP="00B14240">
            <w:pPr>
              <w:rPr>
                <w:szCs w:val="22"/>
                <w:lang w:val="en-US"/>
              </w:rPr>
            </w:pPr>
          </w:p>
        </w:tc>
      </w:tr>
      <w:tr w:rsidR="00CB202A" w:rsidRPr="00CB202A" w:rsidTr="00CB202A">
        <w:tc>
          <w:tcPr>
            <w:tcW w:w="1875" w:type="dxa"/>
            <w:shd w:val="clear" w:color="auto" w:fill="auto"/>
          </w:tcPr>
          <w:p w:rsidR="00E175F9" w:rsidRPr="00CB202A" w:rsidRDefault="00E175F9" w:rsidP="00B14240">
            <w:pPr>
              <w:rPr>
                <w:szCs w:val="22"/>
                <w:lang w:val="en-US"/>
              </w:rPr>
            </w:pPr>
            <w:proofErr w:type="spellStart"/>
            <w:r w:rsidRPr="00CB202A">
              <w:rPr>
                <w:szCs w:val="22"/>
                <w:lang w:val="en-US"/>
              </w:rPr>
              <w:lastRenderedPageBreak/>
              <w:t>VisitorServiceImpl</w:t>
            </w:r>
            <w:proofErr w:type="spellEnd"/>
          </w:p>
        </w:tc>
        <w:tc>
          <w:tcPr>
            <w:tcW w:w="8061" w:type="dxa"/>
            <w:shd w:val="clear" w:color="auto" w:fill="auto"/>
          </w:tcPr>
          <w:p w:rsidR="002D1975" w:rsidRDefault="002D1975" w:rsidP="00B14240">
            <w:r>
              <w:t xml:space="preserve">A service class that implements the </w:t>
            </w:r>
            <w:proofErr w:type="spellStart"/>
            <w:r>
              <w:t>VisitorFacade</w:t>
            </w:r>
            <w:proofErr w:type="spellEnd"/>
            <w:r>
              <w:t xml:space="preserve">.  Makes visitor-related data requests to the </w:t>
            </w:r>
            <w:proofErr w:type="spellStart"/>
            <w:r>
              <w:t>VisitorDAO</w:t>
            </w:r>
            <w:proofErr w:type="spellEnd"/>
            <w:r>
              <w:t xml:space="preserve"> class.</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2D1975" w:rsidRDefault="002D1975" w:rsidP="00B14240">
            <w:proofErr w:type="spellStart"/>
            <w:r w:rsidRPr="00756A36">
              <w:rPr>
                <w:b/>
              </w:rPr>
              <w:t>createVisitor</w:t>
            </w:r>
            <w:proofErr w:type="spellEnd"/>
            <w:r>
              <w:t xml:space="preserve">() </w:t>
            </w:r>
          </w:p>
          <w:p w:rsidR="002D1975" w:rsidRPr="00756A36" w:rsidRDefault="002D1975" w:rsidP="00127990">
            <w:pPr>
              <w:pStyle w:val="ListParagraph"/>
              <w:numPr>
                <w:ilvl w:val="0"/>
                <w:numId w:val="23"/>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3"/>
              </w:numPr>
            </w:pPr>
            <w:r>
              <w:t>Create a Boolean variable</w:t>
            </w:r>
          </w:p>
          <w:p w:rsidR="002D1975" w:rsidRDefault="002D1975" w:rsidP="00127990">
            <w:pPr>
              <w:pStyle w:val="ListParagraph"/>
              <w:numPr>
                <w:ilvl w:val="0"/>
                <w:numId w:val="23"/>
              </w:numPr>
            </w:pPr>
            <w:r>
              <w:t xml:space="preserve">In the try/catch block </w:t>
            </w:r>
          </w:p>
          <w:p w:rsidR="002D1975" w:rsidRDefault="0061237B" w:rsidP="0061237B">
            <w:pPr>
              <w:pStyle w:val="ListParagraph"/>
              <w:numPr>
                <w:ilvl w:val="1"/>
                <w:numId w:val="23"/>
              </w:numPr>
            </w:pPr>
            <w:r w:rsidRPr="0061237B">
              <w:t xml:space="preserve">Call </w:t>
            </w:r>
            <w:proofErr w:type="spellStart"/>
            <w:r w:rsidRPr="0061237B">
              <w:t>insertData</w:t>
            </w:r>
            <w:proofErr w:type="spellEnd"/>
            <w:r w:rsidRPr="0061237B">
              <w:t>(…) from the DAO object and reference the return Boolean variable</w:t>
            </w:r>
            <w:r w:rsidR="002D1975">
              <w:t xml:space="preserve"> </w:t>
            </w:r>
          </w:p>
          <w:p w:rsidR="002D1975" w:rsidRDefault="002D1975" w:rsidP="00127990">
            <w:pPr>
              <w:pStyle w:val="ListParagraph"/>
              <w:numPr>
                <w:ilvl w:val="1"/>
                <w:numId w:val="23"/>
              </w:numPr>
            </w:pPr>
            <w:r>
              <w:t xml:space="preserve">If no exceptions occur, return the </w:t>
            </w:r>
            <w:r w:rsidRPr="00756A36">
              <w:rPr>
                <w:i/>
                <w:iCs/>
              </w:rPr>
              <w:t>reference</w:t>
            </w:r>
            <w:r>
              <w:t>.</w:t>
            </w:r>
          </w:p>
          <w:p w:rsidR="002D1975" w:rsidRDefault="002D1975" w:rsidP="00127990">
            <w:pPr>
              <w:pStyle w:val="ListParagraph"/>
              <w:numPr>
                <w:ilvl w:val="1"/>
                <w:numId w:val="23"/>
              </w:numPr>
            </w:pPr>
            <w:r>
              <w:t xml:space="preserve">If </w:t>
            </w:r>
            <w:proofErr w:type="spellStart"/>
            <w:r>
              <w:t>ClassNotFoundException</w:t>
            </w:r>
            <w:proofErr w:type="spellEnd"/>
            <w:r>
              <w:t xml:space="preserve">, Exception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searchVisitor</w:t>
            </w:r>
            <w:proofErr w:type="spellEnd"/>
            <w:r>
              <w:t xml:space="preserve">() </w:t>
            </w:r>
          </w:p>
          <w:p w:rsidR="002D1975" w:rsidRPr="00756A36" w:rsidRDefault="002D1975" w:rsidP="00127990">
            <w:pPr>
              <w:pStyle w:val="ListParagraph"/>
              <w:numPr>
                <w:ilvl w:val="0"/>
                <w:numId w:val="24"/>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4"/>
              </w:numPr>
            </w:pPr>
            <w:r>
              <w:t>Create a Visitor Object</w:t>
            </w:r>
          </w:p>
          <w:p w:rsidR="002D1975" w:rsidRDefault="002D1975" w:rsidP="00127990">
            <w:pPr>
              <w:pStyle w:val="ListParagraph"/>
              <w:numPr>
                <w:ilvl w:val="0"/>
                <w:numId w:val="24"/>
              </w:numPr>
            </w:pPr>
            <w:r>
              <w:t xml:space="preserve">In the try/catch block </w:t>
            </w:r>
          </w:p>
          <w:p w:rsidR="0061237B" w:rsidRPr="0061237B" w:rsidRDefault="0061237B" w:rsidP="0061237B">
            <w:pPr>
              <w:pStyle w:val="ListParagraph"/>
              <w:numPr>
                <w:ilvl w:val="1"/>
                <w:numId w:val="24"/>
              </w:numPr>
            </w:pPr>
            <w:r w:rsidRPr="0061237B">
              <w:t xml:space="preserve">Call </w:t>
            </w:r>
            <w:proofErr w:type="spellStart"/>
            <w:r w:rsidRPr="0061237B">
              <w:t>searchUser</w:t>
            </w:r>
            <w:proofErr w:type="spellEnd"/>
            <w:r w:rsidRPr="0061237B">
              <w:t>(…,…) from the DAO object and copy result into the Visitor object</w:t>
            </w:r>
          </w:p>
          <w:p w:rsidR="002D1975" w:rsidRDefault="002D1975" w:rsidP="00127990">
            <w:pPr>
              <w:pStyle w:val="ListParagraph"/>
              <w:numPr>
                <w:ilvl w:val="1"/>
                <w:numId w:val="24"/>
              </w:numPr>
            </w:pPr>
            <w:r>
              <w:t xml:space="preserve">Catch all possible exceptions and </w:t>
            </w:r>
            <w:proofErr w:type="gramStart"/>
            <w:r>
              <w:t>log  the</w:t>
            </w:r>
            <w:proofErr w:type="gramEnd"/>
            <w:r>
              <w:t xml:space="preserve"> provided exception message.</w:t>
            </w:r>
          </w:p>
          <w:p w:rsidR="002D1975" w:rsidRDefault="002D1975" w:rsidP="00127990">
            <w:pPr>
              <w:pStyle w:val="ListParagraph"/>
              <w:numPr>
                <w:ilvl w:val="1"/>
                <w:numId w:val="24"/>
              </w:numPr>
            </w:pPr>
            <w:r>
              <w:t xml:space="preserve">If no exceptions occur, return the Visitor Object </w:t>
            </w:r>
            <w:r w:rsidRPr="00756A36">
              <w:rPr>
                <w:i/>
                <w:iCs/>
              </w:rPr>
              <w:t>reference</w:t>
            </w:r>
            <w:r>
              <w:t>.</w:t>
            </w:r>
          </w:p>
          <w:p w:rsidR="002D1975" w:rsidRDefault="002D1975" w:rsidP="00127990">
            <w:pPr>
              <w:pStyle w:val="ListParagraph"/>
              <w:numPr>
                <w:ilvl w:val="1"/>
                <w:numId w:val="24"/>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registerVisitor</w:t>
            </w:r>
            <w:proofErr w:type="spellEnd"/>
            <w:r>
              <w:t xml:space="preserve">() </w:t>
            </w:r>
          </w:p>
          <w:p w:rsidR="002D1975" w:rsidRPr="00756A36" w:rsidRDefault="002D1975" w:rsidP="00127990">
            <w:pPr>
              <w:pStyle w:val="ListParagraph"/>
              <w:numPr>
                <w:ilvl w:val="0"/>
                <w:numId w:val="25"/>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5"/>
              </w:numPr>
            </w:pPr>
            <w:r>
              <w:t xml:space="preserve">Create an </w:t>
            </w:r>
            <w:proofErr w:type="spellStart"/>
            <w:r>
              <w:t>EventDAO</w:t>
            </w:r>
            <w:proofErr w:type="spellEnd"/>
            <w:r>
              <w:t xml:space="preserve"> Object</w:t>
            </w:r>
          </w:p>
          <w:p w:rsidR="002D1975" w:rsidRDefault="002D1975" w:rsidP="00127990">
            <w:pPr>
              <w:pStyle w:val="ListParagraph"/>
              <w:numPr>
                <w:ilvl w:val="0"/>
                <w:numId w:val="25"/>
              </w:numPr>
            </w:pPr>
            <w:r>
              <w:t xml:space="preserve">In the try/catch block </w:t>
            </w:r>
          </w:p>
          <w:p w:rsidR="002D1975" w:rsidRDefault="002D1975" w:rsidP="00127990">
            <w:pPr>
              <w:pStyle w:val="ListParagraph"/>
              <w:numPr>
                <w:ilvl w:val="1"/>
                <w:numId w:val="25"/>
              </w:numPr>
            </w:pPr>
            <w:r>
              <w:t xml:space="preserve">Call </w:t>
            </w:r>
            <w:proofErr w:type="spellStart"/>
            <w:r>
              <w:t>registerVisitorToEvent</w:t>
            </w:r>
            <w:proofErr w:type="spellEnd"/>
            <w:r>
              <w:t xml:space="preserve"> (…) of the </w:t>
            </w:r>
            <w:proofErr w:type="spellStart"/>
            <w:r>
              <w:t>VisitorDAO</w:t>
            </w:r>
            <w:proofErr w:type="spellEnd"/>
            <w:r>
              <w:t xml:space="preserve"> class, using the </w:t>
            </w:r>
            <w:proofErr w:type="spellStart"/>
            <w:r>
              <w:t>VisitorDAO</w:t>
            </w:r>
            <w:proofErr w:type="spellEnd"/>
            <w:r>
              <w:t xml:space="preserve"> object</w:t>
            </w:r>
          </w:p>
          <w:p w:rsidR="002D1975" w:rsidRDefault="002D1975" w:rsidP="00127990">
            <w:pPr>
              <w:pStyle w:val="ListParagraph"/>
              <w:numPr>
                <w:ilvl w:val="1"/>
                <w:numId w:val="25"/>
              </w:numPr>
            </w:pPr>
            <w:r>
              <w:t xml:space="preserve">Call </w:t>
            </w:r>
            <w:proofErr w:type="spellStart"/>
            <w:r>
              <w:t>updateEventNominations</w:t>
            </w:r>
            <w:proofErr w:type="spellEnd"/>
            <w:r>
              <w:t xml:space="preserve">() of the </w:t>
            </w:r>
            <w:proofErr w:type="spellStart"/>
            <w:r>
              <w:t>EventDAO</w:t>
            </w:r>
            <w:proofErr w:type="spellEnd"/>
            <w:r>
              <w:t xml:space="preserve"> class, using the </w:t>
            </w:r>
            <w:proofErr w:type="spellStart"/>
            <w:r>
              <w:t>EventDAO</w:t>
            </w:r>
            <w:proofErr w:type="spellEnd"/>
            <w:r>
              <w:t xml:space="preserve"> object</w:t>
            </w:r>
          </w:p>
          <w:p w:rsidR="002D1975" w:rsidRDefault="002D1975" w:rsidP="00127990">
            <w:pPr>
              <w:pStyle w:val="ListParagraph"/>
              <w:numPr>
                <w:ilvl w:val="1"/>
                <w:numId w:val="25"/>
              </w:numPr>
            </w:pPr>
            <w:r>
              <w:t xml:space="preserve">If </w:t>
            </w:r>
            <w:proofErr w:type="spellStart"/>
            <w:r>
              <w:t>ClassNotFoundException</w:t>
            </w:r>
            <w:proofErr w:type="spellEnd"/>
            <w:r>
              <w:t xml:space="preserve">, Exception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showRegisteredEvents</w:t>
            </w:r>
            <w:proofErr w:type="spellEnd"/>
            <w:r>
              <w:t xml:space="preserve">() </w:t>
            </w:r>
          </w:p>
          <w:p w:rsidR="002D1975" w:rsidRPr="00756A36" w:rsidRDefault="002D1975" w:rsidP="00127990">
            <w:pPr>
              <w:pStyle w:val="ListParagraph"/>
              <w:numPr>
                <w:ilvl w:val="0"/>
                <w:numId w:val="26"/>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6"/>
              </w:numPr>
            </w:pPr>
            <w:r>
              <w:t xml:space="preserve">Create an </w:t>
            </w:r>
            <w:proofErr w:type="spellStart"/>
            <w:r>
              <w:t>ArrayList</w:t>
            </w:r>
            <w:proofErr w:type="spellEnd"/>
            <w:r>
              <w:t xml:space="preserve"> of Event Objects</w:t>
            </w:r>
          </w:p>
          <w:p w:rsidR="002D1975" w:rsidRDefault="002D1975" w:rsidP="00127990">
            <w:pPr>
              <w:pStyle w:val="ListParagraph"/>
              <w:numPr>
                <w:ilvl w:val="0"/>
                <w:numId w:val="26"/>
              </w:numPr>
            </w:pPr>
            <w:r>
              <w:t xml:space="preserve">In the try/catch block </w:t>
            </w:r>
          </w:p>
          <w:p w:rsidR="002D1975" w:rsidRDefault="002D1975" w:rsidP="00127990">
            <w:pPr>
              <w:pStyle w:val="ListParagraph"/>
              <w:numPr>
                <w:ilvl w:val="1"/>
                <w:numId w:val="26"/>
              </w:numPr>
            </w:pPr>
            <w:r>
              <w:t xml:space="preserve">Call </w:t>
            </w:r>
            <w:proofErr w:type="spellStart"/>
            <w:r>
              <w:t>registeredEvents</w:t>
            </w:r>
            <w:proofErr w:type="spellEnd"/>
            <w:r>
              <w:t xml:space="preserve"> () </w:t>
            </w:r>
            <w:r w:rsidR="0061237B">
              <w:t>from the</w:t>
            </w:r>
            <w:r>
              <w:t xml:space="preserve"> DAO object and reference the return </w:t>
            </w:r>
            <w:proofErr w:type="spellStart"/>
            <w:r>
              <w:t>ArrayList</w:t>
            </w:r>
            <w:proofErr w:type="spellEnd"/>
            <w:r>
              <w:t xml:space="preserve"> of Event objects</w:t>
            </w:r>
          </w:p>
          <w:p w:rsidR="002D1975" w:rsidRDefault="002D1975" w:rsidP="00127990">
            <w:pPr>
              <w:pStyle w:val="ListParagraph"/>
              <w:numPr>
                <w:ilvl w:val="1"/>
                <w:numId w:val="26"/>
              </w:numPr>
            </w:pPr>
            <w:r>
              <w:lastRenderedPageBreak/>
              <w:t>If no exceptions occur, return the reference to the list of event objects</w:t>
            </w:r>
          </w:p>
          <w:p w:rsidR="002D1975" w:rsidRDefault="002D1975" w:rsidP="00127990">
            <w:pPr>
              <w:pStyle w:val="ListParagraph"/>
              <w:numPr>
                <w:ilvl w:val="1"/>
                <w:numId w:val="26"/>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E175F9" w:rsidRPr="002D1975" w:rsidRDefault="00E175F9" w:rsidP="00B14240">
            <w:pPr>
              <w:rPr>
                <w:szCs w:val="22"/>
                <w:lang w:val="en-US"/>
              </w:rPr>
            </w:pPr>
          </w:p>
        </w:tc>
      </w:tr>
    </w:tbl>
    <w:p w:rsidR="005611BE" w:rsidRDefault="005611BE" w:rsidP="00761FBF">
      <w:pPr>
        <w:rPr>
          <w:b/>
          <w:szCs w:val="22"/>
        </w:rPr>
      </w:pPr>
      <w:r w:rsidRPr="006104F6">
        <w:rPr>
          <w:szCs w:val="22"/>
        </w:rPr>
        <w:lastRenderedPageBreak/>
        <w:t xml:space="preserve">Package </w:t>
      </w:r>
      <w:proofErr w:type="spellStart"/>
      <w:r w:rsidRPr="006104F6">
        <w:rPr>
          <w:szCs w:val="22"/>
        </w:rPr>
        <w:t>com.accenture.</w:t>
      </w:r>
      <w:r w:rsidR="009F7AC1">
        <w:rPr>
          <w:szCs w:val="22"/>
        </w:rPr>
        <w:t>adf</w:t>
      </w:r>
      <w:r w:rsidRPr="006104F6">
        <w:rPr>
          <w:szCs w:val="22"/>
        </w:rPr>
        <w:t>.exceptions</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rsidTr="00CB202A">
        <w:tc>
          <w:tcPr>
            <w:tcW w:w="9936" w:type="dxa"/>
            <w:gridSpan w:val="2"/>
            <w:shd w:val="clear" w:color="auto" w:fill="CCC0D9"/>
          </w:tcPr>
          <w:p w:rsidR="0000792F" w:rsidRPr="00CB202A" w:rsidRDefault="0000792F" w:rsidP="00761FBF">
            <w:pPr>
              <w:rPr>
                <w:b/>
                <w:szCs w:val="22"/>
                <w:lang w:val="en-US"/>
              </w:rPr>
            </w:pPr>
            <w:r w:rsidRPr="00CB202A">
              <w:rPr>
                <w:b/>
                <w:szCs w:val="22"/>
                <w:lang w:val="en-US"/>
              </w:rPr>
              <w:t>Exception Summary</w:t>
            </w:r>
          </w:p>
        </w:tc>
      </w:tr>
      <w:tr w:rsidR="00CB202A" w:rsidRPr="00CB202A" w:rsidTr="00CB202A">
        <w:tc>
          <w:tcPr>
            <w:tcW w:w="2216" w:type="dxa"/>
            <w:shd w:val="clear" w:color="auto" w:fill="auto"/>
          </w:tcPr>
          <w:p w:rsidR="0000792F" w:rsidRPr="00CB202A" w:rsidRDefault="0000792F" w:rsidP="00761FBF">
            <w:pPr>
              <w:rPr>
                <w:szCs w:val="22"/>
                <w:lang w:val="en-US"/>
              </w:rPr>
            </w:pPr>
            <w:proofErr w:type="spellStart"/>
            <w:r w:rsidRPr="00CB202A">
              <w:rPr>
                <w:szCs w:val="22"/>
                <w:lang w:val="en-US"/>
              </w:rPr>
              <w:t>FERSGenericException</w:t>
            </w:r>
            <w:proofErr w:type="spellEnd"/>
          </w:p>
        </w:tc>
        <w:tc>
          <w:tcPr>
            <w:tcW w:w="7720" w:type="dxa"/>
            <w:shd w:val="clear" w:color="auto" w:fill="auto"/>
          </w:tcPr>
          <w:p w:rsidR="0000792F" w:rsidRPr="00CB202A" w:rsidRDefault="0000792F" w:rsidP="00761FBF">
            <w:pPr>
              <w:rPr>
                <w:szCs w:val="22"/>
                <w:lang w:val="en-US"/>
              </w:rPr>
            </w:pPr>
            <w:r w:rsidRPr="00CB202A">
              <w:rPr>
                <w:lang w:val="en-US"/>
              </w:rPr>
              <w:t xml:space="preserve">A customized Exception class that redirects how the </w:t>
            </w:r>
            <w:proofErr w:type="spellStart"/>
            <w:r w:rsidRPr="00CB202A">
              <w:rPr>
                <w:lang w:val="en-US"/>
              </w:rPr>
              <w:t>ClassNotFoundException</w:t>
            </w:r>
            <w:proofErr w:type="spellEnd"/>
            <w:r w:rsidRPr="00CB202A">
              <w:rPr>
                <w:lang w:val="en-US"/>
              </w:rPr>
              <w:t xml:space="preserve">, </w:t>
            </w:r>
            <w:proofErr w:type="spellStart"/>
            <w:r w:rsidRPr="00CB202A">
              <w:rPr>
                <w:lang w:val="en-US"/>
              </w:rPr>
              <w:t>SQLException</w:t>
            </w:r>
            <w:proofErr w:type="spellEnd"/>
            <w:r w:rsidRPr="00CB202A">
              <w:rPr>
                <w:lang w:val="en-US"/>
              </w:rPr>
              <w:t xml:space="preserve"> and Exception objects are handled in the application.</w:t>
            </w:r>
          </w:p>
        </w:tc>
      </w:tr>
    </w:tbl>
    <w:p w:rsidR="005611BE" w:rsidRDefault="005611BE" w:rsidP="005233D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.helper</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rsidTr="00CB202A">
        <w:tc>
          <w:tcPr>
            <w:tcW w:w="9936" w:type="dxa"/>
            <w:gridSpan w:val="2"/>
            <w:shd w:val="clear" w:color="auto" w:fill="CCC0D9"/>
          </w:tcPr>
          <w:p w:rsidR="0000792F" w:rsidRPr="00CB202A" w:rsidRDefault="0000792F" w:rsidP="00BA6A6E">
            <w:pPr>
              <w:rPr>
                <w:b/>
                <w:szCs w:val="22"/>
                <w:lang w:val="en-US"/>
              </w:rPr>
            </w:pPr>
            <w:r w:rsidRPr="00CB202A">
              <w:rPr>
                <w:b/>
                <w:szCs w:val="22"/>
                <w:lang w:val="en-US"/>
              </w:rPr>
              <w:t>Class Summary</w:t>
            </w:r>
          </w:p>
        </w:tc>
      </w:tr>
      <w:tr w:rsidR="00CB202A" w:rsidRPr="00CB202A" w:rsidTr="00CB202A">
        <w:tc>
          <w:tcPr>
            <w:tcW w:w="2216" w:type="dxa"/>
            <w:shd w:val="clear" w:color="auto" w:fill="auto"/>
          </w:tcPr>
          <w:p w:rsidR="0000792F" w:rsidRPr="00CB202A" w:rsidRDefault="0000792F" w:rsidP="0000792F">
            <w:pPr>
              <w:rPr>
                <w:szCs w:val="22"/>
                <w:lang w:val="en-US"/>
              </w:rPr>
            </w:pPr>
            <w:proofErr w:type="spellStart"/>
            <w:r w:rsidRPr="00CB202A">
              <w:rPr>
                <w:szCs w:val="22"/>
                <w:lang w:val="en-US"/>
              </w:rPr>
              <w:t>FERSDataConnection</w:t>
            </w:r>
            <w:proofErr w:type="spellEnd"/>
          </w:p>
        </w:tc>
        <w:tc>
          <w:tcPr>
            <w:tcW w:w="7720" w:type="dxa"/>
            <w:shd w:val="clear" w:color="auto" w:fill="auto"/>
          </w:tcPr>
          <w:p w:rsidR="0000792F" w:rsidRPr="00CB202A" w:rsidRDefault="0000792F" w:rsidP="00BA6A6E">
            <w:pPr>
              <w:rPr>
                <w:szCs w:val="22"/>
                <w:lang w:val="en-US"/>
              </w:rPr>
            </w:pPr>
            <w:r w:rsidRPr="00CB202A">
              <w:rPr>
                <w:lang w:val="en-US"/>
              </w:rPr>
              <w:t>A helper class that centralizes the management of data connections in the underlying database.</w:t>
            </w:r>
          </w:p>
        </w:tc>
      </w:tr>
      <w:tr w:rsidR="0000792F" w:rsidRPr="00CB202A" w:rsidTr="00CB202A">
        <w:tc>
          <w:tcPr>
            <w:tcW w:w="2216" w:type="dxa"/>
            <w:shd w:val="clear" w:color="auto" w:fill="auto"/>
          </w:tcPr>
          <w:p w:rsidR="0000792F" w:rsidRPr="00CB202A" w:rsidRDefault="0000792F" w:rsidP="00BA6A6E">
            <w:pPr>
              <w:rPr>
                <w:szCs w:val="22"/>
                <w:lang w:val="en-US"/>
              </w:rPr>
            </w:pPr>
            <w:proofErr w:type="spellStart"/>
            <w:r w:rsidRPr="00CB202A">
              <w:rPr>
                <w:szCs w:val="22"/>
                <w:lang w:val="en-US"/>
              </w:rPr>
              <w:t>FERSDbQuery</w:t>
            </w:r>
            <w:proofErr w:type="spellEnd"/>
          </w:p>
        </w:tc>
        <w:tc>
          <w:tcPr>
            <w:tcW w:w="7720" w:type="dxa"/>
            <w:shd w:val="clear" w:color="auto" w:fill="auto"/>
          </w:tcPr>
          <w:p w:rsidR="0000792F" w:rsidRPr="00CB202A" w:rsidRDefault="0000792F" w:rsidP="00BA6A6E">
            <w:pPr>
              <w:rPr>
                <w:lang w:val="en-US"/>
              </w:rPr>
            </w:pPr>
            <w:r w:rsidRPr="00CB202A">
              <w:rPr>
                <w:lang w:val="en-US"/>
              </w:rPr>
              <w:t>A helper class that makes available to the application SQL queries that are externalized and centrally maintained using the Spring Framework.</w:t>
            </w:r>
          </w:p>
        </w:tc>
      </w:tr>
    </w:tbl>
    <w:p w:rsidR="005611BE" w:rsidRPr="006104F6" w:rsidRDefault="005611BE" w:rsidP="00761FB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.test</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80723F" w:rsidRPr="0080723F" w:rsidTr="00CB202A">
        <w:tc>
          <w:tcPr>
            <w:tcW w:w="9936" w:type="dxa"/>
            <w:gridSpan w:val="2"/>
            <w:shd w:val="clear" w:color="auto" w:fill="CCC0D9"/>
          </w:tcPr>
          <w:p w:rsidR="0000792F" w:rsidRPr="0080723F" w:rsidRDefault="0000792F" w:rsidP="00761FBF">
            <w:pPr>
              <w:rPr>
                <w:b/>
                <w:szCs w:val="22"/>
                <w:lang w:val="en-US"/>
              </w:rPr>
            </w:pPr>
            <w:r w:rsidRPr="0080723F">
              <w:rPr>
                <w:b/>
                <w:szCs w:val="22"/>
                <w:lang w:val="en-US"/>
              </w:rPr>
              <w:t>Class Summary</w:t>
            </w:r>
          </w:p>
        </w:tc>
      </w:tr>
      <w:tr w:rsidR="0080723F" w:rsidRPr="0080723F" w:rsidTr="00082011">
        <w:tc>
          <w:tcPr>
            <w:tcW w:w="2216" w:type="dxa"/>
            <w:shd w:val="clear" w:color="auto" w:fill="auto"/>
            <w:vAlign w:val="center"/>
          </w:tcPr>
          <w:p w:rsidR="00AC2C0B" w:rsidRPr="0080723F" w:rsidRDefault="00AC2C0B" w:rsidP="00761FBF">
            <w:pPr>
              <w:rPr>
                <w:b/>
                <w:szCs w:val="22"/>
                <w:lang w:val="en-US"/>
              </w:rPr>
            </w:pPr>
            <w:proofErr w:type="spellStart"/>
            <w:r w:rsidRPr="0080723F">
              <w:rPr>
                <w:lang w:val="en-US"/>
              </w:rPr>
              <w:t>TestEventDAO</w:t>
            </w:r>
            <w:proofErr w:type="spellEnd"/>
          </w:p>
        </w:tc>
        <w:tc>
          <w:tcPr>
            <w:tcW w:w="7720" w:type="dxa"/>
            <w:shd w:val="clear" w:color="auto" w:fill="auto"/>
          </w:tcPr>
          <w:p w:rsidR="00AC2C0B" w:rsidRPr="0080723F" w:rsidRDefault="00AC2C0B" w:rsidP="00761FBF">
            <w:pPr>
              <w:rPr>
                <w:lang w:val="en-US"/>
              </w:rPr>
            </w:pPr>
            <w:r w:rsidRPr="0080723F">
              <w:rPr>
                <w:lang w:val="en-US"/>
              </w:rPr>
              <w:t xml:space="preserve">A </w:t>
            </w:r>
            <w:proofErr w:type="spellStart"/>
            <w:r w:rsidRPr="0080723F">
              <w:rPr>
                <w:lang w:val="en-US"/>
              </w:rPr>
              <w:t>JUnit</w:t>
            </w:r>
            <w:proofErr w:type="spellEnd"/>
            <w:r w:rsidRPr="0080723F">
              <w:rPr>
                <w:lang w:val="en-US"/>
              </w:rPr>
              <w:t xml:space="preserve"> test case for the </w:t>
            </w:r>
            <w:proofErr w:type="spellStart"/>
            <w:r w:rsidRPr="0080723F">
              <w:rPr>
                <w:lang w:val="en-US"/>
              </w:rPr>
              <w:t>EventDAO</w:t>
            </w:r>
            <w:proofErr w:type="spellEnd"/>
            <w:r w:rsidRPr="0080723F">
              <w:rPr>
                <w:lang w:val="en-US"/>
              </w:rPr>
              <w:t xml:space="preserve"> class. It is used to test all repository methods which call database sub-routines.</w:t>
            </w:r>
          </w:p>
          <w:p w:rsidR="007A5CBF" w:rsidRPr="0080723F" w:rsidRDefault="007A5CBF" w:rsidP="00761FBF">
            <w:pPr>
              <w:rPr>
                <w:lang w:val="en-US"/>
              </w:rPr>
            </w:pPr>
            <w:r w:rsidRPr="0080723F">
              <w:rPr>
                <w:lang w:val="en-US"/>
              </w:rPr>
              <w:t xml:space="preserve">Code contains ‘TODO’ statements. Include the ‘test scripts’ in place of TODO statements to complete the code. </w:t>
            </w:r>
          </w:p>
        </w:tc>
      </w:tr>
      <w:tr w:rsidR="0080723F" w:rsidRPr="0080723F" w:rsidTr="00CB202A">
        <w:tc>
          <w:tcPr>
            <w:tcW w:w="2216" w:type="dxa"/>
            <w:shd w:val="clear" w:color="auto" w:fill="auto"/>
          </w:tcPr>
          <w:p w:rsidR="00AC2C0B" w:rsidRPr="0080723F" w:rsidRDefault="00AC2C0B" w:rsidP="00761FBF">
            <w:pPr>
              <w:rPr>
                <w:szCs w:val="22"/>
                <w:lang w:val="en-US"/>
              </w:rPr>
            </w:pPr>
            <w:proofErr w:type="spellStart"/>
            <w:r w:rsidRPr="0080723F">
              <w:rPr>
                <w:szCs w:val="22"/>
                <w:lang w:val="en-US"/>
              </w:rPr>
              <w:t>TestVisitorDAO</w:t>
            </w:r>
            <w:proofErr w:type="spellEnd"/>
          </w:p>
        </w:tc>
        <w:tc>
          <w:tcPr>
            <w:tcW w:w="7720" w:type="dxa"/>
            <w:shd w:val="clear" w:color="auto" w:fill="auto"/>
          </w:tcPr>
          <w:p w:rsidR="00AC2C0B" w:rsidRPr="0080723F" w:rsidRDefault="00AC2C0B" w:rsidP="00761FBF">
            <w:pPr>
              <w:rPr>
                <w:lang w:val="en-US"/>
              </w:rPr>
            </w:pPr>
            <w:r w:rsidRPr="0080723F">
              <w:rPr>
                <w:lang w:val="en-US"/>
              </w:rPr>
              <w:t xml:space="preserve">A </w:t>
            </w:r>
            <w:proofErr w:type="spellStart"/>
            <w:r w:rsidRPr="0080723F">
              <w:rPr>
                <w:lang w:val="en-US"/>
              </w:rPr>
              <w:t>Junit</w:t>
            </w:r>
            <w:proofErr w:type="spellEnd"/>
            <w:r w:rsidRPr="0080723F">
              <w:rPr>
                <w:lang w:val="en-US"/>
              </w:rPr>
              <w:t xml:space="preserve"> test case for the </w:t>
            </w:r>
            <w:proofErr w:type="spellStart"/>
            <w:r w:rsidRPr="0080723F">
              <w:rPr>
                <w:lang w:val="en-US"/>
              </w:rPr>
              <w:t>VisitorDAO</w:t>
            </w:r>
            <w:proofErr w:type="spellEnd"/>
            <w:r w:rsidRPr="0080723F">
              <w:rPr>
                <w:lang w:val="en-US"/>
              </w:rPr>
              <w:t xml:space="preserve"> class. It is used to test all repository methods which call database sub-routines.</w:t>
            </w:r>
          </w:p>
          <w:p w:rsidR="007A5CBF" w:rsidRPr="0080723F" w:rsidRDefault="007A5CBF" w:rsidP="00761FBF">
            <w:pPr>
              <w:rPr>
                <w:szCs w:val="22"/>
                <w:lang w:val="en-US"/>
              </w:rPr>
            </w:pPr>
            <w:r w:rsidRPr="0080723F">
              <w:rPr>
                <w:lang w:val="en-US"/>
              </w:rPr>
              <w:t>Code contains ‘TODO’ statements. Include the ‘test scripts’ in place of TODO statements to complete the code.</w:t>
            </w:r>
          </w:p>
        </w:tc>
      </w:tr>
    </w:tbl>
    <w:p w:rsidR="0000792F" w:rsidRPr="001047F4" w:rsidRDefault="0000792F" w:rsidP="001047F4"/>
    <w:p w:rsidR="000E7AEC" w:rsidRPr="00CB202A" w:rsidRDefault="00C9723F" w:rsidP="00127990">
      <w:pPr>
        <w:pStyle w:val="Heading1"/>
        <w:numPr>
          <w:ilvl w:val="0"/>
          <w:numId w:val="7"/>
        </w:numPr>
        <w:spacing w:after="60"/>
        <w:rPr>
          <w:color w:val="auto"/>
          <w:sz w:val="22"/>
          <w:szCs w:val="22"/>
        </w:rPr>
      </w:pPr>
      <w:bookmarkStart w:id="5" w:name="_Toc323884693"/>
      <w:r>
        <w:rPr>
          <w:color w:val="auto"/>
          <w:sz w:val="22"/>
          <w:szCs w:val="22"/>
        </w:rPr>
        <w:t>Other information</w:t>
      </w:r>
      <w:bookmarkEnd w:id="5"/>
    </w:p>
    <w:p w:rsidR="00A06E5B" w:rsidRPr="00A06E5B" w:rsidRDefault="00A06E5B" w:rsidP="00A06E5B">
      <w:pPr>
        <w:rPr>
          <w:rFonts w:cs="Calibri"/>
        </w:rPr>
      </w:pPr>
      <w:r w:rsidRPr="00A06E5B">
        <w:rPr>
          <w:rFonts w:cs="Calibri"/>
        </w:rPr>
        <w:t xml:space="preserve">Please find the Logger and </w:t>
      </w:r>
      <w:proofErr w:type="spellStart"/>
      <w:r w:rsidRPr="00A06E5B">
        <w:rPr>
          <w:rFonts w:cs="Calibri"/>
        </w:rPr>
        <w:t>Acti</w:t>
      </w:r>
      <w:r w:rsidR="00217AF8">
        <w:rPr>
          <w:rFonts w:cs="Calibri"/>
        </w:rPr>
        <w:t>onContext</w:t>
      </w:r>
      <w:proofErr w:type="spellEnd"/>
      <w:r w:rsidR="00217AF8">
        <w:rPr>
          <w:rFonts w:cs="Calibri"/>
        </w:rPr>
        <w:t xml:space="preserve"> </w:t>
      </w:r>
      <w:proofErr w:type="gramStart"/>
      <w:r w:rsidR="00217AF8">
        <w:rPr>
          <w:rFonts w:cs="Calibri"/>
        </w:rPr>
        <w:t>classes</w:t>
      </w:r>
      <w:proofErr w:type="gramEnd"/>
      <w:r w:rsidR="00217AF8">
        <w:rPr>
          <w:rFonts w:cs="Calibri"/>
        </w:rPr>
        <w:t xml:space="preserve"> information. </w:t>
      </w:r>
    </w:p>
    <w:p w:rsidR="00A06E5B" w:rsidRPr="00A06E5B" w:rsidRDefault="00A06E5B" w:rsidP="00A06E5B">
      <w:pPr>
        <w:pStyle w:val="ListParagraph"/>
        <w:rPr>
          <w:rFonts w:cs="Calibri"/>
        </w:rPr>
      </w:pPr>
    </w:p>
    <w:p w:rsidR="00A06E5B" w:rsidRPr="00A06E5B" w:rsidRDefault="00A06E5B" w:rsidP="00A06E5B">
      <w:pPr>
        <w:pStyle w:val="ListParagraph"/>
        <w:rPr>
          <w:rFonts w:cs="Calibri"/>
        </w:rPr>
      </w:pPr>
      <w:r w:rsidRPr="00A06E5B">
        <w:rPr>
          <w:rFonts w:cs="Calibri"/>
          <w:b/>
        </w:rPr>
        <w:t>LOGGER</w:t>
      </w:r>
      <w:r w:rsidRPr="00A06E5B">
        <w:rPr>
          <w:rFonts w:cs="Calibri"/>
        </w:rPr>
        <w:t>:</w:t>
      </w:r>
    </w:p>
    <w:p w:rsidR="00A06E5B" w:rsidRPr="00A06E5B" w:rsidRDefault="00A06E5B" w:rsidP="00127990">
      <w:pPr>
        <w:pStyle w:val="ListParagraph"/>
        <w:numPr>
          <w:ilvl w:val="1"/>
          <w:numId w:val="10"/>
        </w:numPr>
        <w:rPr>
          <w:rFonts w:cs="Calibri"/>
        </w:rPr>
      </w:pPr>
      <w:r w:rsidRPr="00A06E5B">
        <w:rPr>
          <w:rFonts w:cs="Calibri"/>
        </w:rPr>
        <w:t xml:space="preserve">Logger API from “org.apache.log4j.Logger” is used for handling all transaction messages in the classes in FERS Application. </w:t>
      </w:r>
    </w:p>
    <w:p w:rsidR="00A06E5B" w:rsidRPr="00A06E5B" w:rsidRDefault="00A06E5B" w:rsidP="00A06E5B">
      <w:pPr>
        <w:pStyle w:val="ListParagraph"/>
        <w:rPr>
          <w:rFonts w:cs="Calibri"/>
        </w:rPr>
      </w:pPr>
    </w:p>
    <w:p w:rsidR="00A06E5B" w:rsidRPr="00217AF8" w:rsidRDefault="00A06E5B" w:rsidP="00127990">
      <w:pPr>
        <w:pStyle w:val="ListParagraph"/>
        <w:numPr>
          <w:ilvl w:val="1"/>
          <w:numId w:val="10"/>
        </w:numPr>
        <w:rPr>
          <w:rFonts w:cs="Calibri"/>
          <w:u w:val="single"/>
        </w:rPr>
      </w:pPr>
      <w:r w:rsidRPr="00217AF8">
        <w:rPr>
          <w:rFonts w:cs="Calibri"/>
          <w:u w:val="single"/>
        </w:rPr>
        <w:t>Please find an example of logger usage below</w:t>
      </w:r>
    </w:p>
    <w:p w:rsidR="00A06E5B" w:rsidRPr="00A06E5B" w:rsidRDefault="00A06E5B" w:rsidP="00127990">
      <w:pPr>
        <w:pStyle w:val="ListParagraph"/>
        <w:numPr>
          <w:ilvl w:val="1"/>
          <w:numId w:val="10"/>
        </w:numPr>
        <w:ind w:left="1800"/>
        <w:rPr>
          <w:rFonts w:cs="Calibri"/>
        </w:rPr>
      </w:pPr>
      <w:r w:rsidRPr="00217AF8">
        <w:rPr>
          <w:rFonts w:cs="Calibri"/>
          <w:b/>
        </w:rPr>
        <w:t>Import statement:</w:t>
      </w:r>
    </w:p>
    <w:p w:rsidR="00217AF8" w:rsidRDefault="00A06E5B" w:rsidP="00127990">
      <w:pPr>
        <w:pStyle w:val="ListParagraph"/>
        <w:numPr>
          <w:ilvl w:val="2"/>
          <w:numId w:val="9"/>
        </w:numPr>
        <w:ind w:left="2520"/>
        <w:rPr>
          <w:rFonts w:cs="Calibri"/>
        </w:rPr>
      </w:pPr>
      <w:r w:rsidRPr="00217AF8">
        <w:rPr>
          <w:rFonts w:cs="Calibri"/>
        </w:rPr>
        <w:t>import org.apache.log4j.Logger;</w:t>
      </w:r>
    </w:p>
    <w:p w:rsidR="00217AF8" w:rsidRDefault="00A06E5B" w:rsidP="00127990">
      <w:pPr>
        <w:pStyle w:val="ListParagraph"/>
        <w:numPr>
          <w:ilvl w:val="1"/>
          <w:numId w:val="9"/>
        </w:numPr>
        <w:ind w:left="1800"/>
        <w:rPr>
          <w:rFonts w:cs="Calibri"/>
        </w:rPr>
      </w:pPr>
      <w:r w:rsidRPr="00217AF8">
        <w:rPr>
          <w:rFonts w:cs="Calibri"/>
          <w:b/>
        </w:rPr>
        <w:t>Declaration</w:t>
      </w:r>
      <w:r w:rsidRPr="00217AF8">
        <w:rPr>
          <w:rFonts w:cs="Calibri"/>
        </w:rPr>
        <w:t>:</w:t>
      </w:r>
    </w:p>
    <w:p w:rsidR="00217AF8" w:rsidRDefault="00A06E5B" w:rsidP="00127990">
      <w:pPr>
        <w:pStyle w:val="ListParagraph"/>
        <w:numPr>
          <w:ilvl w:val="2"/>
          <w:numId w:val="9"/>
        </w:numPr>
        <w:ind w:left="2520"/>
        <w:rPr>
          <w:rFonts w:cs="Calibri"/>
        </w:rPr>
      </w:pPr>
      <w:r w:rsidRPr="00217AF8">
        <w:rPr>
          <w:rFonts w:cs="Calibri"/>
        </w:rPr>
        <w:t xml:space="preserve">private static Logger log = </w:t>
      </w:r>
      <w:proofErr w:type="spellStart"/>
      <w:r w:rsidRPr="00217AF8">
        <w:rPr>
          <w:rFonts w:cs="Calibri"/>
        </w:rPr>
        <w:t>Logger.getLogger</w:t>
      </w:r>
      <w:proofErr w:type="spellEnd"/>
      <w:r w:rsidRPr="00217AF8">
        <w:rPr>
          <w:rFonts w:cs="Calibri"/>
        </w:rPr>
        <w:t>(</w:t>
      </w:r>
      <w:proofErr w:type="spellStart"/>
      <w:r w:rsidRPr="00217AF8">
        <w:rPr>
          <w:rFonts w:cs="Calibri"/>
        </w:rPr>
        <w:t>EventDAO.class</w:t>
      </w:r>
      <w:proofErr w:type="spellEnd"/>
      <w:r w:rsidRPr="00217AF8">
        <w:rPr>
          <w:rFonts w:cs="Calibri"/>
        </w:rPr>
        <w:t>);</w:t>
      </w:r>
    </w:p>
    <w:p w:rsidR="00A06E5B" w:rsidRPr="00217AF8" w:rsidRDefault="00A06E5B" w:rsidP="00127990">
      <w:pPr>
        <w:pStyle w:val="ListParagraph"/>
        <w:numPr>
          <w:ilvl w:val="1"/>
          <w:numId w:val="9"/>
        </w:numPr>
        <w:ind w:left="1800"/>
        <w:rPr>
          <w:rFonts w:cs="Calibri"/>
        </w:rPr>
      </w:pPr>
      <w:r w:rsidRPr="00217AF8">
        <w:rPr>
          <w:rFonts w:cs="Calibri"/>
          <w:b/>
        </w:rPr>
        <w:t>Usage within class:</w:t>
      </w:r>
    </w:p>
    <w:p w:rsidR="00A06E5B" w:rsidRPr="00A06E5B" w:rsidRDefault="00A06E5B" w:rsidP="00127990">
      <w:pPr>
        <w:pStyle w:val="ListParagraph"/>
        <w:numPr>
          <w:ilvl w:val="2"/>
          <w:numId w:val="9"/>
        </w:numPr>
        <w:ind w:left="2520"/>
        <w:rPr>
          <w:rFonts w:cs="Calibri"/>
        </w:rPr>
      </w:pPr>
      <w:r w:rsidRPr="00A06E5B">
        <w:rPr>
          <w:rFonts w:cs="Calibri"/>
        </w:rPr>
        <w:lastRenderedPageBreak/>
        <w:t xml:space="preserve">Example 1: log.info("All Events </w:t>
      </w:r>
      <w:proofErr w:type="spellStart"/>
      <w:r w:rsidRPr="00A06E5B">
        <w:rPr>
          <w:rFonts w:cs="Calibri"/>
        </w:rPr>
        <w:t>retreived</w:t>
      </w:r>
      <w:proofErr w:type="spellEnd"/>
      <w:r w:rsidRPr="00A06E5B">
        <w:rPr>
          <w:rFonts w:cs="Calibri"/>
        </w:rPr>
        <w:t xml:space="preserve"> from Database :" + </w:t>
      </w:r>
      <w:proofErr w:type="spellStart"/>
      <w:r w:rsidRPr="00A06E5B">
        <w:rPr>
          <w:rFonts w:cs="Calibri"/>
        </w:rPr>
        <w:t>eventList</w:t>
      </w:r>
      <w:proofErr w:type="spellEnd"/>
      <w:r w:rsidRPr="00A06E5B">
        <w:rPr>
          <w:rFonts w:cs="Calibri"/>
        </w:rPr>
        <w:t>);</w:t>
      </w:r>
    </w:p>
    <w:p w:rsidR="00A06E5B" w:rsidRPr="00A06E5B" w:rsidRDefault="00A06E5B" w:rsidP="00127990">
      <w:pPr>
        <w:pStyle w:val="ListParagraph"/>
        <w:numPr>
          <w:ilvl w:val="2"/>
          <w:numId w:val="9"/>
        </w:numPr>
        <w:ind w:left="2520"/>
        <w:rPr>
          <w:rFonts w:cs="Calibri"/>
        </w:rPr>
      </w:pPr>
      <w:r w:rsidRPr="00A06E5B">
        <w:rPr>
          <w:rFonts w:cs="Calibri"/>
        </w:rPr>
        <w:t xml:space="preserve">Example 2: log.info("Exception is :" + </w:t>
      </w:r>
      <w:proofErr w:type="spellStart"/>
      <w:r w:rsidRPr="00A06E5B">
        <w:rPr>
          <w:rFonts w:cs="Calibri"/>
        </w:rPr>
        <w:t>exception.getMessage</w:t>
      </w:r>
      <w:proofErr w:type="spellEnd"/>
      <w:r w:rsidRPr="00A06E5B">
        <w:rPr>
          <w:rFonts w:cs="Calibri"/>
        </w:rPr>
        <w:t>());</w:t>
      </w:r>
    </w:p>
    <w:p w:rsidR="00A06E5B" w:rsidRPr="00A06E5B" w:rsidRDefault="00A06E5B" w:rsidP="00A06E5B">
      <w:pPr>
        <w:pStyle w:val="ListParagraph"/>
        <w:rPr>
          <w:rFonts w:cs="Calibri"/>
        </w:rPr>
      </w:pPr>
    </w:p>
    <w:p w:rsidR="00A06E5B" w:rsidRDefault="00A06E5B" w:rsidP="00217AF8">
      <w:pPr>
        <w:pStyle w:val="ListParagraph"/>
        <w:rPr>
          <w:rFonts w:cs="Calibri"/>
        </w:rPr>
      </w:pPr>
      <w:proofErr w:type="spellStart"/>
      <w:r w:rsidRPr="00A06E5B">
        <w:rPr>
          <w:rFonts w:cs="Calibri"/>
          <w:b/>
        </w:rPr>
        <w:t>ActionC</w:t>
      </w:r>
      <w:r w:rsidRPr="00217AF8">
        <w:rPr>
          <w:rFonts w:cs="Calibri"/>
          <w:b/>
        </w:rPr>
        <w:t>ontext</w:t>
      </w:r>
      <w:proofErr w:type="spellEnd"/>
      <w:r w:rsidRPr="00217AF8">
        <w:rPr>
          <w:rFonts w:cs="Calibri"/>
        </w:rPr>
        <w:t>:</w:t>
      </w:r>
    </w:p>
    <w:p w:rsidR="00217AF8" w:rsidRPr="00217AF8" w:rsidRDefault="00217AF8" w:rsidP="00217AF8">
      <w:pPr>
        <w:pStyle w:val="ListParagraph"/>
        <w:rPr>
          <w:rFonts w:cs="Calibri"/>
          <w:b/>
        </w:rPr>
      </w:pPr>
    </w:p>
    <w:p w:rsidR="00217AF8" w:rsidRDefault="00A06E5B" w:rsidP="00127990">
      <w:pPr>
        <w:pStyle w:val="ListParagraph"/>
        <w:numPr>
          <w:ilvl w:val="0"/>
          <w:numId w:val="12"/>
        </w:numPr>
        <w:rPr>
          <w:rFonts w:cs="Calibri"/>
        </w:rPr>
      </w:pPr>
      <w:proofErr w:type="spellStart"/>
      <w:r w:rsidRPr="00217AF8">
        <w:rPr>
          <w:rFonts w:cs="Calibri"/>
        </w:rPr>
        <w:t>Actioncontext</w:t>
      </w:r>
      <w:proofErr w:type="spellEnd"/>
      <w:r w:rsidRPr="00217AF8">
        <w:rPr>
          <w:rFonts w:cs="Calibri"/>
        </w:rPr>
        <w:t xml:space="preserve"> from Spring Framework is used in FERS Application </w:t>
      </w:r>
    </w:p>
    <w:p w:rsidR="00217AF8" w:rsidRDefault="00217AF8" w:rsidP="00217AF8">
      <w:pPr>
        <w:pStyle w:val="ListParagraph"/>
        <w:ind w:left="1440"/>
        <w:rPr>
          <w:rFonts w:cs="Calibri"/>
        </w:rPr>
      </w:pPr>
    </w:p>
    <w:p w:rsidR="00217AF8" w:rsidRPr="00217AF8" w:rsidRDefault="00A06E5B" w:rsidP="00127990">
      <w:pPr>
        <w:pStyle w:val="ListParagraph"/>
        <w:numPr>
          <w:ilvl w:val="0"/>
          <w:numId w:val="12"/>
        </w:numPr>
        <w:rPr>
          <w:rFonts w:cs="Calibri"/>
        </w:rPr>
      </w:pPr>
      <w:r w:rsidRPr="00217AF8">
        <w:rPr>
          <w:rFonts w:cs="Calibri"/>
          <w:u w:val="single"/>
        </w:rPr>
        <w:t>Please find example(</w:t>
      </w:r>
      <w:r w:rsidR="00217AF8" w:rsidRPr="00217AF8">
        <w:rPr>
          <w:rFonts w:cs="Calibri"/>
          <w:u w:val="single"/>
        </w:rPr>
        <w:t xml:space="preserve">s) of </w:t>
      </w:r>
      <w:proofErr w:type="spellStart"/>
      <w:r w:rsidR="00217AF8" w:rsidRPr="00217AF8">
        <w:rPr>
          <w:rFonts w:cs="Calibri"/>
          <w:u w:val="single"/>
        </w:rPr>
        <w:t>ActionContext</w:t>
      </w:r>
      <w:proofErr w:type="spellEnd"/>
      <w:r w:rsidR="00217AF8" w:rsidRPr="00217AF8">
        <w:rPr>
          <w:rFonts w:cs="Calibri"/>
          <w:u w:val="single"/>
        </w:rPr>
        <w:t xml:space="preserve"> usage below</w:t>
      </w:r>
    </w:p>
    <w:p w:rsidR="00217AF8" w:rsidRPr="00217AF8" w:rsidRDefault="00217AF8" w:rsidP="00127990">
      <w:pPr>
        <w:pStyle w:val="ListParagraph"/>
        <w:numPr>
          <w:ilvl w:val="1"/>
          <w:numId w:val="9"/>
        </w:numPr>
        <w:ind w:left="1800"/>
        <w:rPr>
          <w:rFonts w:cs="Calibri"/>
          <w:u w:val="single"/>
        </w:rPr>
      </w:pPr>
      <w:r w:rsidRPr="00217AF8">
        <w:rPr>
          <w:rFonts w:cs="Calibri"/>
          <w:b/>
        </w:rPr>
        <w:t>Import statements:</w:t>
      </w:r>
    </w:p>
    <w:p w:rsidR="00217AF8" w:rsidRDefault="00A06E5B" w:rsidP="00127990">
      <w:pPr>
        <w:pStyle w:val="ListParagraph"/>
        <w:numPr>
          <w:ilvl w:val="2"/>
          <w:numId w:val="9"/>
        </w:numPr>
        <w:rPr>
          <w:rFonts w:cs="Calibri"/>
        </w:rPr>
      </w:pPr>
      <w:r w:rsidRPr="00217AF8">
        <w:rPr>
          <w:rFonts w:cs="Calibri"/>
        </w:rPr>
        <w:t xml:space="preserve">import </w:t>
      </w:r>
      <w:proofErr w:type="spellStart"/>
      <w:r w:rsidRPr="00217AF8">
        <w:rPr>
          <w:rFonts w:cs="Calibri"/>
        </w:rPr>
        <w:t>org.springframework.context.ApplicationContext</w:t>
      </w:r>
      <w:proofErr w:type="spellEnd"/>
      <w:r w:rsidRPr="00217AF8">
        <w:rPr>
          <w:rFonts w:cs="Calibri"/>
        </w:rPr>
        <w:t>;</w:t>
      </w:r>
    </w:p>
    <w:p w:rsidR="00217AF8" w:rsidRDefault="00217AF8" w:rsidP="00127990">
      <w:pPr>
        <w:pStyle w:val="ListParagraph"/>
        <w:numPr>
          <w:ilvl w:val="2"/>
          <w:numId w:val="9"/>
        </w:numPr>
        <w:rPr>
          <w:rFonts w:cs="Calibri"/>
        </w:rPr>
      </w:pPr>
      <w:r>
        <w:rPr>
          <w:rFonts w:cs="Calibri"/>
        </w:rPr>
        <w:t>i</w:t>
      </w:r>
      <w:r w:rsidR="00A06E5B" w:rsidRPr="00217AF8">
        <w:rPr>
          <w:rFonts w:cs="Calibri"/>
        </w:rPr>
        <w:t>mport org.springframework.context.support.ClassPathXmlApplicationContext;</w:t>
      </w:r>
    </w:p>
    <w:p w:rsidR="00217AF8" w:rsidRPr="00217AF8" w:rsidRDefault="00A06E5B" w:rsidP="00127990">
      <w:pPr>
        <w:pStyle w:val="ListParagraph"/>
        <w:numPr>
          <w:ilvl w:val="0"/>
          <w:numId w:val="9"/>
        </w:numPr>
        <w:ind w:left="1800"/>
        <w:rPr>
          <w:rFonts w:cs="Calibri"/>
        </w:rPr>
      </w:pPr>
      <w:r w:rsidRPr="00217AF8">
        <w:rPr>
          <w:rFonts w:cs="Calibri"/>
          <w:b/>
        </w:rPr>
        <w:t>Declaration and us</w:t>
      </w:r>
      <w:r w:rsidR="00217AF8" w:rsidRPr="00217AF8">
        <w:rPr>
          <w:rFonts w:cs="Calibri"/>
          <w:b/>
        </w:rPr>
        <w:t>age within class’s CONSTRUCTOR:</w:t>
      </w:r>
    </w:p>
    <w:p w:rsidR="00217AF8" w:rsidRPr="00217AF8" w:rsidRDefault="00A06E5B" w:rsidP="00127990">
      <w:pPr>
        <w:pStyle w:val="ListParagraph"/>
        <w:numPr>
          <w:ilvl w:val="0"/>
          <w:numId w:val="11"/>
        </w:numPr>
        <w:ind w:left="2160"/>
        <w:rPr>
          <w:rFonts w:cs="Calibri"/>
          <w:b/>
        </w:rPr>
      </w:pPr>
      <w:proofErr w:type="spellStart"/>
      <w:r w:rsidRPr="00217AF8">
        <w:rPr>
          <w:rFonts w:cs="Calibri"/>
        </w:rPr>
        <w:t>ApplicationContext</w:t>
      </w:r>
      <w:proofErr w:type="spellEnd"/>
      <w:r w:rsidRPr="00217AF8">
        <w:rPr>
          <w:rFonts w:cs="Calibri"/>
        </w:rPr>
        <w:t xml:space="preserve"> context = new </w:t>
      </w:r>
      <w:proofErr w:type="spellStart"/>
      <w:r w:rsidRPr="00217AF8">
        <w:rPr>
          <w:rFonts w:cs="Calibri"/>
        </w:rPr>
        <w:t>ClassPathXmlApplicationContext</w:t>
      </w:r>
      <w:proofErr w:type="spellEnd"/>
      <w:r w:rsidRPr="00217AF8">
        <w:rPr>
          <w:rFonts w:cs="Calibri"/>
        </w:rPr>
        <w:t>("applicationContext.xml");</w:t>
      </w:r>
    </w:p>
    <w:p w:rsidR="00FD6264" w:rsidRPr="00217AF8" w:rsidRDefault="00A06E5B" w:rsidP="00127990">
      <w:pPr>
        <w:pStyle w:val="ListParagraph"/>
        <w:numPr>
          <w:ilvl w:val="0"/>
          <w:numId w:val="11"/>
        </w:numPr>
        <w:ind w:left="2160"/>
        <w:rPr>
          <w:rFonts w:cs="Calibri"/>
          <w:b/>
        </w:rPr>
      </w:pPr>
      <w:proofErr w:type="gramStart"/>
      <w:r w:rsidRPr="00217AF8">
        <w:rPr>
          <w:rFonts w:cs="Calibri"/>
        </w:rPr>
        <w:t>query</w:t>
      </w:r>
      <w:proofErr w:type="gramEnd"/>
      <w:r w:rsidRPr="00217AF8">
        <w:rPr>
          <w:rFonts w:cs="Calibri"/>
        </w:rPr>
        <w:t xml:space="preserve"> = (</w:t>
      </w:r>
      <w:proofErr w:type="spellStart"/>
      <w:r w:rsidRPr="00217AF8">
        <w:rPr>
          <w:rFonts w:cs="Calibri"/>
        </w:rPr>
        <w:t>FERSDbQuery</w:t>
      </w:r>
      <w:proofErr w:type="spellEnd"/>
      <w:r w:rsidRPr="00217AF8">
        <w:rPr>
          <w:rFonts w:cs="Calibri"/>
        </w:rPr>
        <w:t xml:space="preserve">) </w:t>
      </w:r>
      <w:proofErr w:type="spellStart"/>
      <w:r w:rsidRPr="00217AF8">
        <w:rPr>
          <w:rFonts w:cs="Calibri"/>
        </w:rPr>
        <w:t>context.getBean</w:t>
      </w:r>
      <w:proofErr w:type="spellEnd"/>
      <w:r w:rsidRPr="00217AF8">
        <w:rPr>
          <w:rFonts w:cs="Calibri"/>
        </w:rPr>
        <w:t>("</w:t>
      </w:r>
      <w:proofErr w:type="spellStart"/>
      <w:r w:rsidRPr="00217AF8">
        <w:rPr>
          <w:rFonts w:cs="Calibri"/>
        </w:rPr>
        <w:t>SqlBean</w:t>
      </w:r>
      <w:proofErr w:type="spellEnd"/>
      <w:r w:rsidRPr="00217AF8">
        <w:rPr>
          <w:rFonts w:cs="Calibri"/>
        </w:rPr>
        <w:t>"); //</w:t>
      </w:r>
      <w:proofErr w:type="spellStart"/>
      <w:r w:rsidRPr="00217AF8">
        <w:rPr>
          <w:rFonts w:cs="Calibri"/>
        </w:rPr>
        <w:t>FERSDbQuery</w:t>
      </w:r>
      <w:proofErr w:type="spellEnd"/>
      <w:r w:rsidRPr="00217AF8">
        <w:rPr>
          <w:rFonts w:cs="Calibri"/>
        </w:rPr>
        <w:t xml:space="preserve"> is a FERS class. Please see table for details.</w:t>
      </w:r>
    </w:p>
    <w:p w:rsidR="0024558C" w:rsidRPr="00CB202A" w:rsidRDefault="00134AB6" w:rsidP="00127990">
      <w:pPr>
        <w:pStyle w:val="Heading1"/>
        <w:numPr>
          <w:ilvl w:val="0"/>
          <w:numId w:val="7"/>
        </w:numPr>
        <w:spacing w:after="60"/>
        <w:rPr>
          <w:color w:val="auto"/>
          <w:sz w:val="22"/>
          <w:szCs w:val="22"/>
        </w:rPr>
      </w:pPr>
      <w:bookmarkStart w:id="6" w:name="_Toc323884694"/>
      <w:r w:rsidRPr="00CB202A">
        <w:rPr>
          <w:color w:val="auto"/>
          <w:sz w:val="22"/>
          <w:szCs w:val="22"/>
        </w:rPr>
        <w:t>Note</w:t>
      </w:r>
      <w:bookmarkEnd w:id="6"/>
    </w:p>
    <w:p w:rsidR="002D1CD3" w:rsidRPr="00B3268D" w:rsidRDefault="002D1CD3" w:rsidP="002D1CD3">
      <w:pPr>
        <w:rPr>
          <w:rFonts w:ascii="Arial" w:hAnsi="Arial" w:cs="Arial"/>
          <w:szCs w:val="22"/>
        </w:rPr>
      </w:pPr>
      <w:r w:rsidRPr="00CB202A">
        <w:rPr>
          <w:rFonts w:cs="Calibri"/>
          <w:szCs w:val="22"/>
        </w:rPr>
        <w:t xml:space="preserve">For more examples of templates and completed component/class designs, refer to the Component Class Design document samples and Templates in ADM for Custom Development v 5.1 Controlled Release. </w:t>
      </w:r>
    </w:p>
    <w:p w:rsidR="0024558C" w:rsidRPr="00B3268D" w:rsidRDefault="0024558C" w:rsidP="002D1CD3">
      <w:pPr>
        <w:rPr>
          <w:rFonts w:ascii="Arial" w:hAnsi="Arial" w:cs="Arial"/>
          <w:szCs w:val="22"/>
        </w:rPr>
      </w:pPr>
    </w:p>
    <w:sectPr w:rsidR="0024558C" w:rsidRPr="00B3268D" w:rsidSect="00967024">
      <w:headerReference w:type="default" r:id="rId13"/>
      <w:footerReference w:type="default" r:id="rId14"/>
      <w:endnotePr>
        <w:numFmt w:val="decimal"/>
      </w:endnotePr>
      <w:pgSz w:w="12240" w:h="15840" w:code="1"/>
      <w:pgMar w:top="1080" w:right="1080" w:bottom="1080" w:left="1080" w:header="720" w:footer="114"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4AE" w:rsidRDefault="00CC74AE">
      <w:r>
        <w:separator/>
      </w:r>
    </w:p>
  </w:endnote>
  <w:endnote w:type="continuationSeparator" w:id="0">
    <w:p w:rsidR="00CC74AE" w:rsidRDefault="00CC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0800F0" w:rsidRPr="0072316C" w:rsidTr="00A20BB3">
      <w:trPr>
        <w:trHeight w:val="762"/>
      </w:trPr>
      <w:tc>
        <w:tcPr>
          <w:tcW w:w="4403" w:type="dxa"/>
        </w:tcPr>
        <w:p w:rsidR="000800F0" w:rsidRPr="00E01E35" w:rsidRDefault="000800F0" w:rsidP="00BA6A6E">
          <w:pPr>
            <w:pStyle w:val="Footer"/>
          </w:pPr>
          <w:r w:rsidRPr="00E01E35">
            <w:rPr>
              <w:noProof/>
              <w:lang w:eastAsia="ko-KR"/>
            </w:rPr>
            <w:t>Copyright © 2012 Accenture All Rights Reserved.</w:t>
          </w:r>
          <w:r>
            <w:rPr>
              <w:noProof/>
              <w:lang w:val="en-US"/>
            </w:rPr>
            <mc:AlternateContent>
              <mc:Choice Requires="wps">
                <w:drawing>
                  <wp:anchor distT="0" distB="0" distL="114300" distR="114300" simplePos="0" relativeHeight="251658240" behindDoc="0" locked="0" layoutInCell="1" allowOverlap="1" wp14:anchorId="04C38A29">
                    <wp:simplePos x="0" y="0"/>
                    <wp:positionH relativeFrom="column">
                      <wp:posOffset>0</wp:posOffset>
                    </wp:positionH>
                    <wp:positionV relativeFrom="paragraph">
                      <wp:posOffset>113665</wp:posOffset>
                    </wp:positionV>
                    <wp:extent cx="0" cy="0"/>
                    <wp:effectExtent l="9525" t="8890" r="9525"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"/>
                </w:pict>
              </mc:Fallback>
            </mc:AlternateContent>
          </w:r>
          <w:r>
            <w:rPr>
              <w:noProof/>
              <w:lang w:val="en-US"/>
            </w:rPr>
            <mc:AlternateContent>
              <mc:Choice Requires="wps">
                <w:drawing>
                  <wp:anchor distT="0" distB="0" distL="114300" distR="114300" simplePos="0" relativeHeight="251657216" behindDoc="0" locked="0" layoutInCell="1" allowOverlap="1" wp14:anchorId="04C38A2A">
                    <wp:simplePos x="0" y="0"/>
                    <wp:positionH relativeFrom="column">
                      <wp:posOffset>0</wp:posOffset>
                    </wp:positionH>
                    <wp:positionV relativeFrom="paragraph">
                      <wp:posOffset>113665</wp:posOffset>
                    </wp:positionV>
                    <wp:extent cx="0" cy="0"/>
                    <wp:effectExtent l="9525" t="8890" r="9525" b="101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"/>
                </w:pict>
              </mc:Fallback>
            </mc:AlternateContent>
          </w:r>
        </w:p>
      </w:tc>
      <w:tc>
        <w:tcPr>
          <w:tcW w:w="2048" w:type="dxa"/>
        </w:tcPr>
        <w:p w:rsidR="000800F0" w:rsidRPr="00E01E35" w:rsidRDefault="000800F0" w:rsidP="00BA6A6E">
          <w:pPr>
            <w:pStyle w:val="Footer"/>
          </w:pPr>
          <w:r w:rsidRPr="00E01E35">
            <w:rPr>
              <w:rStyle w:val="PageNumber"/>
            </w:rPr>
            <w:fldChar w:fldCharType="begin"/>
          </w:r>
          <w:r w:rsidRPr="00E01E35">
            <w:rPr>
              <w:rStyle w:val="PageNumber"/>
            </w:rPr>
            <w:instrText xml:space="preserve"> PAGE </w:instrText>
          </w:r>
          <w:r w:rsidRPr="00E01E35">
            <w:rPr>
              <w:rStyle w:val="PageNumber"/>
            </w:rPr>
            <w:fldChar w:fldCharType="separate"/>
          </w:r>
          <w:r w:rsidR="009F7AC1">
            <w:rPr>
              <w:rStyle w:val="PageNumber"/>
              <w:noProof/>
            </w:rPr>
            <w:t>3</w:t>
          </w:r>
          <w:r w:rsidRPr="00E01E35">
            <w:rPr>
              <w:rStyle w:val="PageNumber"/>
            </w:rPr>
            <w:fldChar w:fldCharType="end"/>
          </w:r>
        </w:p>
      </w:tc>
      <w:tc>
        <w:tcPr>
          <w:tcW w:w="3652" w:type="dxa"/>
        </w:tcPr>
        <w:p w:rsidR="000800F0" w:rsidRPr="00C47660" w:rsidRDefault="000800F0" w:rsidP="00967024">
          <w:pPr>
            <w:pStyle w:val="Footer"/>
            <w:ind w:left="1164"/>
          </w:pPr>
          <w:r>
            <w:t>CompClsDes_FERS_R1_WOPC_REF</w:t>
          </w:r>
        </w:p>
      </w:tc>
    </w:tr>
  </w:tbl>
  <w:p w:rsidR="000800F0" w:rsidRPr="00D84849" w:rsidRDefault="000800F0"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4AE" w:rsidRDefault="00CC74AE">
      <w:r>
        <w:separator/>
      </w:r>
    </w:p>
  </w:footnote>
  <w:footnote w:type="continuationSeparator" w:id="0">
    <w:p w:rsidR="00CC74AE" w:rsidRDefault="00CC7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0800F0" w:rsidRPr="00D84E40" w:rsidTr="00A20BB3">
      <w:trPr>
        <w:trHeight w:val="247"/>
      </w:trPr>
      <w:tc>
        <w:tcPr>
          <w:tcW w:w="3798" w:type="dxa"/>
        </w:tcPr>
        <w:p w:rsidR="000800F0" w:rsidRPr="009C5DB3" w:rsidRDefault="000800F0" w:rsidP="00BA6A6E">
          <w:pPr>
            <w:pStyle w:val="Header"/>
          </w:pPr>
          <w:r>
            <w:t>Application</w:t>
          </w:r>
          <w:r w:rsidRPr="009C5DB3">
            <w:t xml:space="preserve"> Delivery Fundamentals</w:t>
          </w:r>
          <w:r>
            <w:t xml:space="preserve"> 2.0</w:t>
          </w:r>
          <w:r w:rsidRPr="009C5DB3">
            <w:t xml:space="preserve">: Java </w:t>
          </w:r>
        </w:p>
      </w:tc>
      <w:tc>
        <w:tcPr>
          <w:tcW w:w="2520" w:type="dxa"/>
        </w:tcPr>
        <w:p w:rsidR="000800F0" w:rsidRPr="009C5DB3" w:rsidRDefault="000800F0" w:rsidP="00BA6A6E">
          <w:pPr>
            <w:pStyle w:val="Header"/>
          </w:pPr>
        </w:p>
      </w:tc>
      <w:tc>
        <w:tcPr>
          <w:tcW w:w="3870" w:type="dxa"/>
        </w:tcPr>
        <w:p w:rsidR="000800F0" w:rsidRPr="00A46D8B" w:rsidRDefault="000800F0" w:rsidP="00A46D8B">
          <w:pPr>
            <w:pStyle w:val="Header"/>
            <w:jc w:val="right"/>
          </w:pPr>
          <w:r w:rsidRPr="00A46D8B">
            <w:t>Weeks 3, 4 Client Project Simulation</w:t>
          </w:r>
        </w:p>
      </w:tc>
    </w:tr>
  </w:tbl>
  <w:p w:rsidR="000800F0" w:rsidRPr="00D84849" w:rsidRDefault="000800F0"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0409000F"/>
    <w:lvl w:ilvl="0">
      <w:start w:val="1"/>
      <w:numFmt w:val="decimal"/>
      <w:pStyle w:val="Heading6"/>
      <w:lvlText w:val="%1."/>
      <w:lvlJc w:val="left"/>
      <w:pPr>
        <w:ind w:left="720" w:hanging="360"/>
      </w:pPr>
      <w:rPr>
        <w:rFonts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3EF288B"/>
    <w:multiLevelType w:val="hybridMultilevel"/>
    <w:tmpl w:val="49328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6528FD"/>
    <w:multiLevelType w:val="hybridMultilevel"/>
    <w:tmpl w:val="D646F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10054"/>
    <w:multiLevelType w:val="hybridMultilevel"/>
    <w:tmpl w:val="962C7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20261"/>
    <w:multiLevelType w:val="hybridMultilevel"/>
    <w:tmpl w:val="DE109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3192B"/>
    <w:multiLevelType w:val="hybridMultilevel"/>
    <w:tmpl w:val="9760C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EB1390"/>
    <w:multiLevelType w:val="hybridMultilevel"/>
    <w:tmpl w:val="6A84E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90C3B"/>
    <w:multiLevelType w:val="hybridMultilevel"/>
    <w:tmpl w:val="B34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80115"/>
    <w:multiLevelType w:val="hybridMultilevel"/>
    <w:tmpl w:val="7AA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C390D"/>
    <w:multiLevelType w:val="hybridMultilevel"/>
    <w:tmpl w:val="EDB85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B3209"/>
    <w:multiLevelType w:val="hybridMultilevel"/>
    <w:tmpl w:val="97A2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145091"/>
    <w:multiLevelType w:val="hybridMultilevel"/>
    <w:tmpl w:val="FC48E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7038D"/>
    <w:multiLevelType w:val="hybridMultilevel"/>
    <w:tmpl w:val="1442A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3EA27AA">
      <w:numFmt w:val="bullet"/>
      <w:lvlText w:val="•"/>
      <w:lvlJc w:val="left"/>
      <w:pPr>
        <w:ind w:left="2520" w:hanging="72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nsid w:val="5EF94330"/>
    <w:multiLevelType w:val="hybridMultilevel"/>
    <w:tmpl w:val="794E2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E65856"/>
    <w:multiLevelType w:val="hybridMultilevel"/>
    <w:tmpl w:val="235A7C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2B3C10"/>
    <w:multiLevelType w:val="hybridMultilevel"/>
    <w:tmpl w:val="C5DE5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60AAD"/>
    <w:multiLevelType w:val="hybridMultilevel"/>
    <w:tmpl w:val="743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6A1E1C"/>
    <w:multiLevelType w:val="hybridMultilevel"/>
    <w:tmpl w:val="8B82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076A1"/>
    <w:multiLevelType w:val="hybridMultilevel"/>
    <w:tmpl w:val="7CCAD2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19"/>
  </w:num>
  <w:num w:numId="8">
    <w:abstractNumId w:val="16"/>
  </w:num>
  <w:num w:numId="9">
    <w:abstractNumId w:val="7"/>
  </w:num>
  <w:num w:numId="10">
    <w:abstractNumId w:val="18"/>
  </w:num>
  <w:num w:numId="11">
    <w:abstractNumId w:val="25"/>
  </w:num>
  <w:num w:numId="12">
    <w:abstractNumId w:val="21"/>
  </w:num>
  <w:num w:numId="13">
    <w:abstractNumId w:val="6"/>
  </w:num>
  <w:num w:numId="14">
    <w:abstractNumId w:val="12"/>
  </w:num>
  <w:num w:numId="15">
    <w:abstractNumId w:val="9"/>
  </w:num>
  <w:num w:numId="16">
    <w:abstractNumId w:val="17"/>
  </w:num>
  <w:num w:numId="17">
    <w:abstractNumId w:val="23"/>
  </w:num>
  <w:num w:numId="18">
    <w:abstractNumId w:val="20"/>
  </w:num>
  <w:num w:numId="19">
    <w:abstractNumId w:val="8"/>
  </w:num>
  <w:num w:numId="20">
    <w:abstractNumId w:val="11"/>
  </w:num>
  <w:num w:numId="21">
    <w:abstractNumId w:val="15"/>
  </w:num>
  <w:num w:numId="22">
    <w:abstractNumId w:val="10"/>
  </w:num>
  <w:num w:numId="23">
    <w:abstractNumId w:val="13"/>
  </w:num>
  <w:num w:numId="24">
    <w:abstractNumId w:val="24"/>
  </w:num>
  <w:num w:numId="25">
    <w:abstractNumId w:val="14"/>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D3"/>
    <w:rsid w:val="0000233C"/>
    <w:rsid w:val="00003AEC"/>
    <w:rsid w:val="00005149"/>
    <w:rsid w:val="0000792F"/>
    <w:rsid w:val="000133D7"/>
    <w:rsid w:val="00022A98"/>
    <w:rsid w:val="00025D65"/>
    <w:rsid w:val="0003563D"/>
    <w:rsid w:val="0004550B"/>
    <w:rsid w:val="0006595D"/>
    <w:rsid w:val="0007041C"/>
    <w:rsid w:val="00072962"/>
    <w:rsid w:val="00074D65"/>
    <w:rsid w:val="00076738"/>
    <w:rsid w:val="0007729D"/>
    <w:rsid w:val="00077548"/>
    <w:rsid w:val="000800F0"/>
    <w:rsid w:val="00082011"/>
    <w:rsid w:val="00082B10"/>
    <w:rsid w:val="000929E3"/>
    <w:rsid w:val="000A6A54"/>
    <w:rsid w:val="000C23EA"/>
    <w:rsid w:val="000C29BA"/>
    <w:rsid w:val="000C37F3"/>
    <w:rsid w:val="000C563F"/>
    <w:rsid w:val="000E7AEC"/>
    <w:rsid w:val="000F724D"/>
    <w:rsid w:val="000F7E65"/>
    <w:rsid w:val="0010051B"/>
    <w:rsid w:val="00103363"/>
    <w:rsid w:val="001047F4"/>
    <w:rsid w:val="00104EF0"/>
    <w:rsid w:val="00127990"/>
    <w:rsid w:val="0013229B"/>
    <w:rsid w:val="00134AB6"/>
    <w:rsid w:val="00134B05"/>
    <w:rsid w:val="00135433"/>
    <w:rsid w:val="001365AE"/>
    <w:rsid w:val="00136B25"/>
    <w:rsid w:val="00145009"/>
    <w:rsid w:val="00147CCD"/>
    <w:rsid w:val="00150C59"/>
    <w:rsid w:val="0016436E"/>
    <w:rsid w:val="00167551"/>
    <w:rsid w:val="0018428B"/>
    <w:rsid w:val="00194DAB"/>
    <w:rsid w:val="00195C58"/>
    <w:rsid w:val="001A3333"/>
    <w:rsid w:val="001A4D3C"/>
    <w:rsid w:val="001A7D33"/>
    <w:rsid w:val="001B5C14"/>
    <w:rsid w:val="001C0F51"/>
    <w:rsid w:val="001C1AA7"/>
    <w:rsid w:val="001C1EE9"/>
    <w:rsid w:val="001C2C1B"/>
    <w:rsid w:val="001C5A57"/>
    <w:rsid w:val="001E2EAA"/>
    <w:rsid w:val="001E32DC"/>
    <w:rsid w:val="001E3554"/>
    <w:rsid w:val="001E3EAD"/>
    <w:rsid w:val="001E40FF"/>
    <w:rsid w:val="001E68E5"/>
    <w:rsid w:val="001E7771"/>
    <w:rsid w:val="001E7A3C"/>
    <w:rsid w:val="001F01DA"/>
    <w:rsid w:val="001F27E1"/>
    <w:rsid w:val="001F4888"/>
    <w:rsid w:val="002015D2"/>
    <w:rsid w:val="00207879"/>
    <w:rsid w:val="00215B14"/>
    <w:rsid w:val="00217AF8"/>
    <w:rsid w:val="00217F3A"/>
    <w:rsid w:val="00223609"/>
    <w:rsid w:val="00223CC2"/>
    <w:rsid w:val="00224DE6"/>
    <w:rsid w:val="002250C2"/>
    <w:rsid w:val="00232D7D"/>
    <w:rsid w:val="00233098"/>
    <w:rsid w:val="00241D6B"/>
    <w:rsid w:val="0024558C"/>
    <w:rsid w:val="00251799"/>
    <w:rsid w:val="00252CAF"/>
    <w:rsid w:val="00253D43"/>
    <w:rsid w:val="00257525"/>
    <w:rsid w:val="002735C5"/>
    <w:rsid w:val="0027581C"/>
    <w:rsid w:val="00276CB4"/>
    <w:rsid w:val="00276EE5"/>
    <w:rsid w:val="002857CC"/>
    <w:rsid w:val="00286C71"/>
    <w:rsid w:val="002B0575"/>
    <w:rsid w:val="002B2E51"/>
    <w:rsid w:val="002D1975"/>
    <w:rsid w:val="002D1CD3"/>
    <w:rsid w:val="002E6671"/>
    <w:rsid w:val="002F2243"/>
    <w:rsid w:val="003115E1"/>
    <w:rsid w:val="00314088"/>
    <w:rsid w:val="00317288"/>
    <w:rsid w:val="00323A54"/>
    <w:rsid w:val="003275E6"/>
    <w:rsid w:val="00333065"/>
    <w:rsid w:val="00337815"/>
    <w:rsid w:val="00350ECA"/>
    <w:rsid w:val="00350EE5"/>
    <w:rsid w:val="00357330"/>
    <w:rsid w:val="003604C3"/>
    <w:rsid w:val="00363DF4"/>
    <w:rsid w:val="00370140"/>
    <w:rsid w:val="00372B44"/>
    <w:rsid w:val="00375981"/>
    <w:rsid w:val="003826A7"/>
    <w:rsid w:val="00383888"/>
    <w:rsid w:val="00390C52"/>
    <w:rsid w:val="00397566"/>
    <w:rsid w:val="003A3703"/>
    <w:rsid w:val="003A3F93"/>
    <w:rsid w:val="003A726A"/>
    <w:rsid w:val="003A744A"/>
    <w:rsid w:val="003A7A9A"/>
    <w:rsid w:val="003C0C73"/>
    <w:rsid w:val="003C56D8"/>
    <w:rsid w:val="003D01D5"/>
    <w:rsid w:val="003D2038"/>
    <w:rsid w:val="003E19C4"/>
    <w:rsid w:val="003E628D"/>
    <w:rsid w:val="003E6C4E"/>
    <w:rsid w:val="003F0036"/>
    <w:rsid w:val="003F413E"/>
    <w:rsid w:val="003F50A3"/>
    <w:rsid w:val="00405014"/>
    <w:rsid w:val="00407808"/>
    <w:rsid w:val="00410B41"/>
    <w:rsid w:val="00411892"/>
    <w:rsid w:val="00426879"/>
    <w:rsid w:val="00426AF0"/>
    <w:rsid w:val="00433CEC"/>
    <w:rsid w:val="00437FBC"/>
    <w:rsid w:val="0044519A"/>
    <w:rsid w:val="00461DA1"/>
    <w:rsid w:val="00461E92"/>
    <w:rsid w:val="00480E86"/>
    <w:rsid w:val="00490D0C"/>
    <w:rsid w:val="0049524A"/>
    <w:rsid w:val="004A3D12"/>
    <w:rsid w:val="004A641C"/>
    <w:rsid w:val="004C2C94"/>
    <w:rsid w:val="004D4B10"/>
    <w:rsid w:val="004E59A1"/>
    <w:rsid w:val="004E6367"/>
    <w:rsid w:val="004E7107"/>
    <w:rsid w:val="004F090A"/>
    <w:rsid w:val="004F5499"/>
    <w:rsid w:val="005049C2"/>
    <w:rsid w:val="00513E55"/>
    <w:rsid w:val="00514290"/>
    <w:rsid w:val="005217E2"/>
    <w:rsid w:val="005233DF"/>
    <w:rsid w:val="00531610"/>
    <w:rsid w:val="0053458C"/>
    <w:rsid w:val="00542CDD"/>
    <w:rsid w:val="00545C9D"/>
    <w:rsid w:val="00552D0D"/>
    <w:rsid w:val="00554FBF"/>
    <w:rsid w:val="005562B5"/>
    <w:rsid w:val="00556C6A"/>
    <w:rsid w:val="005611BE"/>
    <w:rsid w:val="00571F5C"/>
    <w:rsid w:val="00572C96"/>
    <w:rsid w:val="00573D43"/>
    <w:rsid w:val="00574A0C"/>
    <w:rsid w:val="0057557A"/>
    <w:rsid w:val="00584E89"/>
    <w:rsid w:val="0058524F"/>
    <w:rsid w:val="00590D36"/>
    <w:rsid w:val="00594841"/>
    <w:rsid w:val="005953AF"/>
    <w:rsid w:val="005A1825"/>
    <w:rsid w:val="005A22CD"/>
    <w:rsid w:val="005B00A2"/>
    <w:rsid w:val="005B0F9D"/>
    <w:rsid w:val="005B539B"/>
    <w:rsid w:val="005C7CAD"/>
    <w:rsid w:val="005D751A"/>
    <w:rsid w:val="005E68D4"/>
    <w:rsid w:val="005F13E3"/>
    <w:rsid w:val="005F24E0"/>
    <w:rsid w:val="005F435F"/>
    <w:rsid w:val="005F6829"/>
    <w:rsid w:val="006000E4"/>
    <w:rsid w:val="00600473"/>
    <w:rsid w:val="00604DE2"/>
    <w:rsid w:val="006104F6"/>
    <w:rsid w:val="0061237B"/>
    <w:rsid w:val="00617C68"/>
    <w:rsid w:val="006241B6"/>
    <w:rsid w:val="006270AA"/>
    <w:rsid w:val="00643055"/>
    <w:rsid w:val="00645768"/>
    <w:rsid w:val="00673253"/>
    <w:rsid w:val="006829CD"/>
    <w:rsid w:val="006919D5"/>
    <w:rsid w:val="0069235F"/>
    <w:rsid w:val="00697732"/>
    <w:rsid w:val="006A45EE"/>
    <w:rsid w:val="006A7598"/>
    <w:rsid w:val="006B4ACE"/>
    <w:rsid w:val="006B660D"/>
    <w:rsid w:val="006B7B7D"/>
    <w:rsid w:val="006C2CAC"/>
    <w:rsid w:val="006D00CC"/>
    <w:rsid w:val="006D2CA6"/>
    <w:rsid w:val="006E0A51"/>
    <w:rsid w:val="006F00F0"/>
    <w:rsid w:val="006F37F3"/>
    <w:rsid w:val="007012A0"/>
    <w:rsid w:val="00702570"/>
    <w:rsid w:val="0071376C"/>
    <w:rsid w:val="0072316C"/>
    <w:rsid w:val="00725E67"/>
    <w:rsid w:val="007415A5"/>
    <w:rsid w:val="00751DC9"/>
    <w:rsid w:val="00752480"/>
    <w:rsid w:val="00756A36"/>
    <w:rsid w:val="007617A0"/>
    <w:rsid w:val="00761FBF"/>
    <w:rsid w:val="007625A7"/>
    <w:rsid w:val="007629C0"/>
    <w:rsid w:val="00762D46"/>
    <w:rsid w:val="00766459"/>
    <w:rsid w:val="007736C6"/>
    <w:rsid w:val="007756EA"/>
    <w:rsid w:val="007818FD"/>
    <w:rsid w:val="00783BA2"/>
    <w:rsid w:val="00791A9F"/>
    <w:rsid w:val="007928AE"/>
    <w:rsid w:val="007A5CBF"/>
    <w:rsid w:val="007A6285"/>
    <w:rsid w:val="007A6CD3"/>
    <w:rsid w:val="007C49C0"/>
    <w:rsid w:val="007D6CA5"/>
    <w:rsid w:val="007E64F3"/>
    <w:rsid w:val="007F073C"/>
    <w:rsid w:val="007F1BBE"/>
    <w:rsid w:val="007F3ADA"/>
    <w:rsid w:val="007F692B"/>
    <w:rsid w:val="007F6A68"/>
    <w:rsid w:val="00801A6B"/>
    <w:rsid w:val="008027BB"/>
    <w:rsid w:val="008029C5"/>
    <w:rsid w:val="008030A9"/>
    <w:rsid w:val="0080723F"/>
    <w:rsid w:val="008076CE"/>
    <w:rsid w:val="00810434"/>
    <w:rsid w:val="00813458"/>
    <w:rsid w:val="00832D08"/>
    <w:rsid w:val="00835B05"/>
    <w:rsid w:val="00842E39"/>
    <w:rsid w:val="008443A3"/>
    <w:rsid w:val="008505C1"/>
    <w:rsid w:val="0085175D"/>
    <w:rsid w:val="00851EE2"/>
    <w:rsid w:val="00853599"/>
    <w:rsid w:val="008574AE"/>
    <w:rsid w:val="008600DD"/>
    <w:rsid w:val="00866CEF"/>
    <w:rsid w:val="00870772"/>
    <w:rsid w:val="008931AC"/>
    <w:rsid w:val="00895A53"/>
    <w:rsid w:val="008960F0"/>
    <w:rsid w:val="008A3C5D"/>
    <w:rsid w:val="008A41FD"/>
    <w:rsid w:val="008B3A1C"/>
    <w:rsid w:val="008B467F"/>
    <w:rsid w:val="008B4C2E"/>
    <w:rsid w:val="008C7F47"/>
    <w:rsid w:val="008D62A6"/>
    <w:rsid w:val="008D670C"/>
    <w:rsid w:val="008E2E13"/>
    <w:rsid w:val="008F78ED"/>
    <w:rsid w:val="009028BC"/>
    <w:rsid w:val="00902CF7"/>
    <w:rsid w:val="0090498B"/>
    <w:rsid w:val="009059BE"/>
    <w:rsid w:val="009101AE"/>
    <w:rsid w:val="00910E99"/>
    <w:rsid w:val="00916840"/>
    <w:rsid w:val="00922E8C"/>
    <w:rsid w:val="0093714F"/>
    <w:rsid w:val="00950369"/>
    <w:rsid w:val="00954EBF"/>
    <w:rsid w:val="0096503D"/>
    <w:rsid w:val="00966363"/>
    <w:rsid w:val="00967024"/>
    <w:rsid w:val="00971250"/>
    <w:rsid w:val="0099111C"/>
    <w:rsid w:val="009A772C"/>
    <w:rsid w:val="009B63B1"/>
    <w:rsid w:val="009C295C"/>
    <w:rsid w:val="009D52D9"/>
    <w:rsid w:val="009D6B45"/>
    <w:rsid w:val="009E53B1"/>
    <w:rsid w:val="009F4F2C"/>
    <w:rsid w:val="009F7AC1"/>
    <w:rsid w:val="00A03DA0"/>
    <w:rsid w:val="00A06197"/>
    <w:rsid w:val="00A06E5B"/>
    <w:rsid w:val="00A11CE5"/>
    <w:rsid w:val="00A12727"/>
    <w:rsid w:val="00A20BB3"/>
    <w:rsid w:val="00A20CBA"/>
    <w:rsid w:val="00A27182"/>
    <w:rsid w:val="00A36E41"/>
    <w:rsid w:val="00A400E4"/>
    <w:rsid w:val="00A41997"/>
    <w:rsid w:val="00A46D8B"/>
    <w:rsid w:val="00A477F8"/>
    <w:rsid w:val="00A6003A"/>
    <w:rsid w:val="00A63ACB"/>
    <w:rsid w:val="00A73F1B"/>
    <w:rsid w:val="00A76AA3"/>
    <w:rsid w:val="00A7707B"/>
    <w:rsid w:val="00A844E6"/>
    <w:rsid w:val="00A91072"/>
    <w:rsid w:val="00A93AB1"/>
    <w:rsid w:val="00AA1F6C"/>
    <w:rsid w:val="00AA3CFB"/>
    <w:rsid w:val="00AA76D0"/>
    <w:rsid w:val="00AB252B"/>
    <w:rsid w:val="00AB5061"/>
    <w:rsid w:val="00AB5192"/>
    <w:rsid w:val="00AB7C5D"/>
    <w:rsid w:val="00AC2631"/>
    <w:rsid w:val="00AC2C0B"/>
    <w:rsid w:val="00AD1173"/>
    <w:rsid w:val="00AD480F"/>
    <w:rsid w:val="00AD6718"/>
    <w:rsid w:val="00AE692E"/>
    <w:rsid w:val="00AF0B27"/>
    <w:rsid w:val="00AF22FF"/>
    <w:rsid w:val="00B11333"/>
    <w:rsid w:val="00B14240"/>
    <w:rsid w:val="00B173F1"/>
    <w:rsid w:val="00B21750"/>
    <w:rsid w:val="00B27996"/>
    <w:rsid w:val="00B3268D"/>
    <w:rsid w:val="00B32B0A"/>
    <w:rsid w:val="00B32E76"/>
    <w:rsid w:val="00B338C8"/>
    <w:rsid w:val="00B454F2"/>
    <w:rsid w:val="00B815CC"/>
    <w:rsid w:val="00B81EE3"/>
    <w:rsid w:val="00B825EE"/>
    <w:rsid w:val="00B82747"/>
    <w:rsid w:val="00B84923"/>
    <w:rsid w:val="00B90256"/>
    <w:rsid w:val="00BA16D2"/>
    <w:rsid w:val="00BA2C4C"/>
    <w:rsid w:val="00BA6A6E"/>
    <w:rsid w:val="00BB37FF"/>
    <w:rsid w:val="00BB433A"/>
    <w:rsid w:val="00BB639A"/>
    <w:rsid w:val="00BD5F97"/>
    <w:rsid w:val="00BE2725"/>
    <w:rsid w:val="00BE3A88"/>
    <w:rsid w:val="00BE4FFF"/>
    <w:rsid w:val="00BF3A9E"/>
    <w:rsid w:val="00C05556"/>
    <w:rsid w:val="00C21DAD"/>
    <w:rsid w:val="00C229A1"/>
    <w:rsid w:val="00C23798"/>
    <w:rsid w:val="00C24510"/>
    <w:rsid w:val="00C31E39"/>
    <w:rsid w:val="00C332BF"/>
    <w:rsid w:val="00C37F72"/>
    <w:rsid w:val="00C422EF"/>
    <w:rsid w:val="00C438C4"/>
    <w:rsid w:val="00C47660"/>
    <w:rsid w:val="00C6048A"/>
    <w:rsid w:val="00C63D8F"/>
    <w:rsid w:val="00C66BF5"/>
    <w:rsid w:val="00C71283"/>
    <w:rsid w:val="00C86AD2"/>
    <w:rsid w:val="00C87967"/>
    <w:rsid w:val="00C9119A"/>
    <w:rsid w:val="00C950F5"/>
    <w:rsid w:val="00C9723F"/>
    <w:rsid w:val="00CA01DB"/>
    <w:rsid w:val="00CA0D45"/>
    <w:rsid w:val="00CA3CE0"/>
    <w:rsid w:val="00CB202A"/>
    <w:rsid w:val="00CC2076"/>
    <w:rsid w:val="00CC40D8"/>
    <w:rsid w:val="00CC74AE"/>
    <w:rsid w:val="00CC7E6F"/>
    <w:rsid w:val="00CE0276"/>
    <w:rsid w:val="00CE4CF8"/>
    <w:rsid w:val="00CE5DDB"/>
    <w:rsid w:val="00CE6555"/>
    <w:rsid w:val="00CF2E2E"/>
    <w:rsid w:val="00CF5CC1"/>
    <w:rsid w:val="00D15A1E"/>
    <w:rsid w:val="00D17465"/>
    <w:rsid w:val="00D20BB0"/>
    <w:rsid w:val="00D234F7"/>
    <w:rsid w:val="00D23D81"/>
    <w:rsid w:val="00D312AE"/>
    <w:rsid w:val="00D556C9"/>
    <w:rsid w:val="00D758E9"/>
    <w:rsid w:val="00D77A1F"/>
    <w:rsid w:val="00D84849"/>
    <w:rsid w:val="00D84E40"/>
    <w:rsid w:val="00D87BF9"/>
    <w:rsid w:val="00D91839"/>
    <w:rsid w:val="00D95378"/>
    <w:rsid w:val="00D96911"/>
    <w:rsid w:val="00DA47AB"/>
    <w:rsid w:val="00DB0A6F"/>
    <w:rsid w:val="00DC2288"/>
    <w:rsid w:val="00DC2BB0"/>
    <w:rsid w:val="00DD7525"/>
    <w:rsid w:val="00DF2A01"/>
    <w:rsid w:val="00DF2A31"/>
    <w:rsid w:val="00DF37EF"/>
    <w:rsid w:val="00DF3F65"/>
    <w:rsid w:val="00E126A7"/>
    <w:rsid w:val="00E1334E"/>
    <w:rsid w:val="00E15090"/>
    <w:rsid w:val="00E175F9"/>
    <w:rsid w:val="00E21405"/>
    <w:rsid w:val="00E25F30"/>
    <w:rsid w:val="00E318A3"/>
    <w:rsid w:val="00E32ACD"/>
    <w:rsid w:val="00E35ADE"/>
    <w:rsid w:val="00E35C00"/>
    <w:rsid w:val="00E54FD4"/>
    <w:rsid w:val="00E65269"/>
    <w:rsid w:val="00E6685D"/>
    <w:rsid w:val="00E71DDC"/>
    <w:rsid w:val="00E72C48"/>
    <w:rsid w:val="00E814B5"/>
    <w:rsid w:val="00E82209"/>
    <w:rsid w:val="00E835E7"/>
    <w:rsid w:val="00E85B7F"/>
    <w:rsid w:val="00E901D1"/>
    <w:rsid w:val="00E90E6A"/>
    <w:rsid w:val="00E93552"/>
    <w:rsid w:val="00E95EEB"/>
    <w:rsid w:val="00EA21B9"/>
    <w:rsid w:val="00EA4326"/>
    <w:rsid w:val="00EA6719"/>
    <w:rsid w:val="00EB30D4"/>
    <w:rsid w:val="00EB6C07"/>
    <w:rsid w:val="00EB6EDA"/>
    <w:rsid w:val="00EC2168"/>
    <w:rsid w:val="00EC282D"/>
    <w:rsid w:val="00EC52BA"/>
    <w:rsid w:val="00EC7A94"/>
    <w:rsid w:val="00EC7DEA"/>
    <w:rsid w:val="00ED33AE"/>
    <w:rsid w:val="00ED4E4F"/>
    <w:rsid w:val="00EE106C"/>
    <w:rsid w:val="00F04127"/>
    <w:rsid w:val="00F046F9"/>
    <w:rsid w:val="00F072D1"/>
    <w:rsid w:val="00F108A1"/>
    <w:rsid w:val="00F2450B"/>
    <w:rsid w:val="00F24F90"/>
    <w:rsid w:val="00F32BEF"/>
    <w:rsid w:val="00F376EC"/>
    <w:rsid w:val="00F47186"/>
    <w:rsid w:val="00F52467"/>
    <w:rsid w:val="00F6188A"/>
    <w:rsid w:val="00F61910"/>
    <w:rsid w:val="00F67110"/>
    <w:rsid w:val="00F6756A"/>
    <w:rsid w:val="00F73BD5"/>
    <w:rsid w:val="00F932ED"/>
    <w:rsid w:val="00FA62E8"/>
    <w:rsid w:val="00FA7CCA"/>
    <w:rsid w:val="00FB2326"/>
    <w:rsid w:val="00FC33A7"/>
    <w:rsid w:val="00FD31B6"/>
    <w:rsid w:val="00FD6264"/>
    <w:rsid w:val="00FE057F"/>
    <w:rsid w:val="00FE15E9"/>
    <w:rsid w:val="00FE1D5C"/>
    <w:rsid w:val="00FF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5F9"/>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rPr>
  </w:style>
  <w:style w:type="character" w:customStyle="1" w:styleId="Heading3Char">
    <w:name w:val="Heading 3 Char"/>
    <w:link w:val="Heading3"/>
    <w:uiPriority w:val="99"/>
    <w:locked/>
    <w:rsid w:val="00BE4FFF"/>
    <w:rPr>
      <w:rFonts w:ascii="Calibri" w:hAnsi="Calibri"/>
      <w:b/>
      <w:color w:val="365F91"/>
      <w:sz w:val="24"/>
      <w:lang w:val="en-GB"/>
    </w:rPr>
  </w:style>
  <w:style w:type="character" w:customStyle="1" w:styleId="Heading4Char">
    <w:name w:val="Heading 4 Char"/>
    <w:link w:val="Heading4"/>
    <w:uiPriority w:val="99"/>
    <w:locked/>
    <w:rsid w:val="00BE4FFF"/>
    <w:rPr>
      <w:rFonts w:ascii="Calibri" w:hAnsi="Calibri"/>
      <w:b/>
      <w:bCs/>
      <w:color w:val="365F91"/>
      <w:sz w:val="24"/>
      <w:szCs w:val="28"/>
      <w:lang w:val="en-GB"/>
    </w:rPr>
  </w:style>
  <w:style w:type="character" w:customStyle="1" w:styleId="Heading5Char">
    <w:name w:val="Heading 5 Char"/>
    <w:link w:val="Heading5"/>
    <w:uiPriority w:val="99"/>
    <w:locked/>
    <w:rsid w:val="00BE4FFF"/>
    <w:rPr>
      <w:rFonts w:ascii="Calibri" w:hAnsi="Calibri"/>
      <w:b/>
      <w:bCs/>
      <w:iCs/>
      <w:sz w:val="22"/>
      <w:szCs w:val="26"/>
      <w:lang w:val="en-GB"/>
    </w:rPr>
  </w:style>
  <w:style w:type="character" w:customStyle="1" w:styleId="Heading6Char">
    <w:name w:val="Heading 6 Char"/>
    <w:link w:val="Heading6"/>
    <w:uiPriority w:val="99"/>
    <w:locked/>
    <w:rsid w:val="00BE4FFF"/>
    <w:rPr>
      <w:b/>
      <w:bCs/>
      <w:sz w:val="22"/>
      <w:szCs w:val="22"/>
      <w:lang w:val="en-GB"/>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8"/>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5F9"/>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rPr>
  </w:style>
  <w:style w:type="character" w:customStyle="1" w:styleId="Heading3Char">
    <w:name w:val="Heading 3 Char"/>
    <w:link w:val="Heading3"/>
    <w:uiPriority w:val="99"/>
    <w:locked/>
    <w:rsid w:val="00BE4FFF"/>
    <w:rPr>
      <w:rFonts w:ascii="Calibri" w:hAnsi="Calibri"/>
      <w:b/>
      <w:color w:val="365F91"/>
      <w:sz w:val="24"/>
      <w:lang w:val="en-GB"/>
    </w:rPr>
  </w:style>
  <w:style w:type="character" w:customStyle="1" w:styleId="Heading4Char">
    <w:name w:val="Heading 4 Char"/>
    <w:link w:val="Heading4"/>
    <w:uiPriority w:val="99"/>
    <w:locked/>
    <w:rsid w:val="00BE4FFF"/>
    <w:rPr>
      <w:rFonts w:ascii="Calibri" w:hAnsi="Calibri"/>
      <w:b/>
      <w:bCs/>
      <w:color w:val="365F91"/>
      <w:sz w:val="24"/>
      <w:szCs w:val="28"/>
      <w:lang w:val="en-GB"/>
    </w:rPr>
  </w:style>
  <w:style w:type="character" w:customStyle="1" w:styleId="Heading5Char">
    <w:name w:val="Heading 5 Char"/>
    <w:link w:val="Heading5"/>
    <w:uiPriority w:val="99"/>
    <w:locked/>
    <w:rsid w:val="00BE4FFF"/>
    <w:rPr>
      <w:rFonts w:ascii="Calibri" w:hAnsi="Calibri"/>
      <w:b/>
      <w:bCs/>
      <w:iCs/>
      <w:sz w:val="22"/>
      <w:szCs w:val="26"/>
      <w:lang w:val="en-GB"/>
    </w:rPr>
  </w:style>
  <w:style w:type="character" w:customStyle="1" w:styleId="Heading6Char">
    <w:name w:val="Heading 6 Char"/>
    <w:link w:val="Heading6"/>
    <w:uiPriority w:val="99"/>
    <w:locked/>
    <w:rsid w:val="00BE4FFF"/>
    <w:rPr>
      <w:b/>
      <w:bCs/>
      <w:sz w:val="22"/>
      <w:szCs w:val="22"/>
      <w:lang w:val="en-GB"/>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8"/>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468669">
      <w:bodyDiv w:val="1"/>
      <w:marLeft w:val="0"/>
      <w:marRight w:val="0"/>
      <w:marTop w:val="0"/>
      <w:marBottom w:val="0"/>
      <w:divBdr>
        <w:top w:val="none" w:sz="0" w:space="0" w:color="auto"/>
        <w:left w:val="none" w:sz="0" w:space="0" w:color="auto"/>
        <w:bottom w:val="none" w:sz="0" w:space="0" w:color="auto"/>
        <w:right w:val="none" w:sz="0" w:space="0" w:color="auto"/>
      </w:divBdr>
    </w:div>
    <w:div w:id="58715490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1028915993">
      <w:bodyDiv w:val="1"/>
      <w:marLeft w:val="0"/>
      <w:marRight w:val="0"/>
      <w:marTop w:val="0"/>
      <w:marBottom w:val="0"/>
      <w:divBdr>
        <w:top w:val="none" w:sz="0" w:space="0" w:color="auto"/>
        <w:left w:val="none" w:sz="0" w:space="0" w:color="auto"/>
        <w:bottom w:val="none" w:sz="0" w:space="0" w:color="auto"/>
        <w:right w:val="none" w:sz="0" w:space="0" w:color="auto"/>
      </w:divBdr>
    </w:div>
    <w:div w:id="1199203048">
      <w:bodyDiv w:val="1"/>
      <w:marLeft w:val="0"/>
      <w:marRight w:val="0"/>
      <w:marTop w:val="0"/>
      <w:marBottom w:val="0"/>
      <w:divBdr>
        <w:top w:val="none" w:sz="0" w:space="0" w:color="auto"/>
        <w:left w:val="none" w:sz="0" w:space="0" w:color="auto"/>
        <w:bottom w:val="none" w:sz="0" w:space="0" w:color="auto"/>
        <w:right w:val="none" w:sz="0" w:space="0" w:color="auto"/>
      </w:divBdr>
    </w:div>
    <w:div w:id="1222785741">
      <w:bodyDiv w:val="1"/>
      <w:marLeft w:val="0"/>
      <w:marRight w:val="0"/>
      <w:marTop w:val="0"/>
      <w:marBottom w:val="0"/>
      <w:divBdr>
        <w:top w:val="none" w:sz="0" w:space="0" w:color="auto"/>
        <w:left w:val="none" w:sz="0" w:space="0" w:color="auto"/>
        <w:bottom w:val="none" w:sz="0" w:space="0" w:color="auto"/>
        <w:right w:val="none" w:sz="0" w:space="0" w:color="auto"/>
      </w:divBdr>
    </w:div>
    <w:div w:id="1231963552">
      <w:bodyDiv w:val="1"/>
      <w:marLeft w:val="0"/>
      <w:marRight w:val="0"/>
      <w:marTop w:val="0"/>
      <w:marBottom w:val="0"/>
      <w:divBdr>
        <w:top w:val="none" w:sz="0" w:space="0" w:color="auto"/>
        <w:left w:val="none" w:sz="0" w:space="0" w:color="auto"/>
        <w:bottom w:val="none" w:sz="0" w:space="0" w:color="auto"/>
        <w:right w:val="none" w:sz="0" w:space="0" w:color="auto"/>
      </w:divBdr>
    </w:div>
    <w:div w:id="1344667735">
      <w:bodyDiv w:val="1"/>
      <w:marLeft w:val="0"/>
      <w:marRight w:val="0"/>
      <w:marTop w:val="0"/>
      <w:marBottom w:val="0"/>
      <w:divBdr>
        <w:top w:val="none" w:sz="0" w:space="0" w:color="auto"/>
        <w:left w:val="none" w:sz="0" w:space="0" w:color="auto"/>
        <w:bottom w:val="none" w:sz="0" w:space="0" w:color="auto"/>
        <w:right w:val="none" w:sz="0" w:space="0" w:color="auto"/>
      </w:divBdr>
    </w:div>
    <w:div w:id="1483963395">
      <w:bodyDiv w:val="1"/>
      <w:marLeft w:val="0"/>
      <w:marRight w:val="0"/>
      <w:marTop w:val="0"/>
      <w:marBottom w:val="0"/>
      <w:divBdr>
        <w:top w:val="none" w:sz="0" w:space="0" w:color="auto"/>
        <w:left w:val="none" w:sz="0" w:space="0" w:color="auto"/>
        <w:bottom w:val="none" w:sz="0" w:space="0" w:color="auto"/>
        <w:right w:val="none" w:sz="0" w:space="0" w:color="auto"/>
      </w:divBdr>
    </w:div>
    <w:div w:id="1681463954">
      <w:bodyDiv w:val="1"/>
      <w:marLeft w:val="0"/>
      <w:marRight w:val="0"/>
      <w:marTop w:val="0"/>
      <w:marBottom w:val="0"/>
      <w:divBdr>
        <w:top w:val="none" w:sz="0" w:space="0" w:color="auto"/>
        <w:left w:val="none" w:sz="0" w:space="0" w:color="auto"/>
        <w:bottom w:val="none" w:sz="0" w:space="0" w:color="auto"/>
        <w:right w:val="none" w:sz="0" w:space="0" w:color="auto"/>
      </w:divBdr>
    </w:div>
    <w:div w:id="2039355270">
      <w:bodyDiv w:val="1"/>
      <w:marLeft w:val="0"/>
      <w:marRight w:val="0"/>
      <w:marTop w:val="0"/>
      <w:marBottom w:val="0"/>
      <w:divBdr>
        <w:top w:val="none" w:sz="0" w:space="0" w:color="auto"/>
        <w:left w:val="none" w:sz="0" w:space="0" w:color="auto"/>
        <w:bottom w:val="none" w:sz="0" w:space="0" w:color="auto"/>
        <w:right w:val="none" w:sz="0" w:space="0" w:color="auto"/>
      </w:divBdr>
    </w:div>
    <w:div w:id="210823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84A4A-8D15-462E-91F6-7A8E9EF7B60A}"/>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39ABAD93-51C6-4580-B961-315037ED3EC9}"/>
</file>

<file path=docProps/app.xml><?xml version="1.0" encoding="utf-8"?>
<Properties xmlns="http://schemas.openxmlformats.org/officeDocument/2006/extended-properties" xmlns:vt="http://schemas.openxmlformats.org/officeDocument/2006/docPropsVTypes">
  <Template>AFPJ General Word DeliverableTemplate</Template>
  <TotalTime>5</TotalTime>
  <Pages>10</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
  <cp:lastModifiedBy>jennifer.k.shultz</cp:lastModifiedBy>
  <cp:revision>3</cp:revision>
  <cp:lastPrinted>2004-09-03T22:48:00Z</cp:lastPrinted>
  <dcterms:created xsi:type="dcterms:W3CDTF">2012-05-04T15:49:00Z</dcterms:created>
  <dcterms:modified xsi:type="dcterms:W3CDTF">2012-08-08T20:59:00Z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