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3A97AB98-32E0-46C3-958E-A4B75BF0BBB1}"/>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