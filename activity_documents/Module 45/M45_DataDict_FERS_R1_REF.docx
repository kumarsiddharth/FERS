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B3268D" w:rsidRDefault="00B3268D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/>
          <w:b/>
          <w:kern w:val="28"/>
          <w:sz w:val="36"/>
          <w:lang w:val="en-US"/>
        </w:rPr>
      </w:pPr>
      <w:r w:rsidRPr="00B3268D">
        <w:rPr>
          <w:rFonts w:ascii="Arial" w:eastAsia="Batang" w:hAnsi="Arial"/>
          <w:b/>
          <w:kern w:val="28"/>
          <w:sz w:val="36"/>
          <w:lang w:val="en-US"/>
        </w:rPr>
        <w:t xml:space="preserve">New Codington Festival Online Project - </w:t>
      </w:r>
      <w:r w:rsidRPr="00B3268D">
        <w:rPr>
          <w:rFonts w:ascii="Arial" w:eastAsia="Batang" w:hAnsi="Arial"/>
          <w:b/>
          <w:kern w:val="28"/>
          <w:sz w:val="36"/>
          <w:lang w:val="en-US"/>
        </w:rPr>
        <w:br/>
      </w:r>
      <w:r w:rsidR="0078345A">
        <w:rPr>
          <w:rFonts w:ascii="Arial" w:eastAsia="Batang" w:hAnsi="Arial"/>
          <w:b/>
          <w:kern w:val="28"/>
          <w:sz w:val="36"/>
          <w:lang w:val="en-US"/>
        </w:rPr>
        <w:t>Data Dictionary</w:t>
      </w:r>
      <w:r w:rsidR="0026480C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26480C" w:rsidRPr="0026480C">
        <w:rPr>
          <w:rFonts w:ascii="Arial" w:eastAsia="Batang" w:hAnsi="Arial"/>
          <w:b/>
          <w:color w:val="000000" w:themeColor="text1"/>
          <w:kern w:val="28"/>
          <w:sz w:val="36"/>
          <w:lang w:val="en-US"/>
        </w:rPr>
        <w:t>Pilot 2</w:t>
      </w:r>
    </w:p>
    <w:p w:rsidR="00B3268D" w:rsidRPr="00B3268D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93117E" w:rsidRDefault="00813458" w:rsidP="00813458">
      <w:pPr>
        <w:spacing w:after="0"/>
        <w:rPr>
          <w:rFonts w:ascii="Arial" w:hAnsi="Arial" w:cs="Arial"/>
          <w:u w:val="single"/>
        </w:rPr>
      </w:pPr>
      <w:r w:rsidRPr="0054356F">
        <w:rPr>
          <w:rFonts w:ascii="Arial" w:hAnsi="Arial" w:cs="Arial"/>
          <w:b/>
        </w:rPr>
        <w:t xml:space="preserve">Project:  </w:t>
      </w:r>
      <w:r w:rsidRPr="0054356F">
        <w:rPr>
          <w:rFonts w:ascii="Arial" w:hAnsi="Arial" w:cs="Arial"/>
          <w:b/>
        </w:rPr>
        <w:tab/>
      </w:r>
      <w:r w:rsidRPr="0093117E">
        <w:rPr>
          <w:rFonts w:ascii="Arial" w:hAnsi="Arial" w:cs="Arial"/>
          <w:u w:val="single"/>
        </w:rPr>
        <w:t>New Codington Festival Online Project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813458" w:rsidRPr="0054356F" w:rsidRDefault="00813458" w:rsidP="00813458">
      <w:pPr>
        <w:spacing w:after="0"/>
        <w:rPr>
          <w:rFonts w:ascii="Arial" w:hAnsi="Arial" w:cs="Arial"/>
        </w:rPr>
      </w:pPr>
    </w:p>
    <w:p w:rsidR="00813458" w:rsidRPr="0093117E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54356F">
        <w:rPr>
          <w:rFonts w:ascii="Arial" w:hAnsi="Arial" w:cs="Arial"/>
          <w:b/>
        </w:rPr>
        <w:t>System:</w:t>
      </w:r>
      <w:r w:rsidRPr="0054356F">
        <w:rPr>
          <w:rFonts w:ascii="Arial" w:hAnsi="Arial" w:cs="Arial"/>
          <w:b/>
        </w:rPr>
        <w:tab/>
      </w:r>
      <w:r w:rsidRPr="0093117E">
        <w:rPr>
          <w:rFonts w:ascii="Arial" w:hAnsi="Arial" w:cs="Arial"/>
          <w:u w:val="single"/>
        </w:rPr>
        <w:t>Festival Event Registration System – Release 1</w:t>
      </w:r>
      <w:r>
        <w:rPr>
          <w:rFonts w:ascii="Arial" w:hAnsi="Arial" w:cs="Arial"/>
          <w:u w:val="single"/>
        </w:rPr>
        <w:tab/>
      </w:r>
    </w:p>
    <w:p w:rsidR="00813458" w:rsidRPr="0054356F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B3268D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B3268D">
        <w:rPr>
          <w:rFonts w:cs="Arial"/>
          <w:color w:val="auto"/>
          <w:sz w:val="22"/>
          <w:szCs w:val="22"/>
        </w:rPr>
        <w:t>Table of Contents</w:t>
      </w:r>
    </w:p>
    <w:p w:rsidR="0024558C" w:rsidRPr="00B3268D" w:rsidRDefault="0024558C">
      <w:pPr>
        <w:pStyle w:val="TOC1"/>
        <w:rPr>
          <w:rFonts w:ascii="Arial" w:hAnsi="Arial" w:cs="Arial"/>
          <w:szCs w:val="22"/>
        </w:rPr>
      </w:pPr>
    </w:p>
    <w:p w:rsidR="00A41997" w:rsidRDefault="005E5560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B3268D">
        <w:rPr>
          <w:rFonts w:ascii="Arial" w:hAnsi="Arial" w:cs="Arial"/>
          <w:szCs w:val="22"/>
        </w:rPr>
        <w:fldChar w:fldCharType="begin"/>
      </w:r>
      <w:r w:rsidR="0024558C" w:rsidRPr="00B3268D">
        <w:rPr>
          <w:rFonts w:ascii="Arial" w:hAnsi="Arial" w:cs="Arial"/>
          <w:szCs w:val="22"/>
        </w:rPr>
        <w:instrText xml:space="preserve"> TOC \o "2-3" \h \z \t "Heading 1,1" </w:instrText>
      </w:r>
      <w:r w:rsidRPr="00B3268D">
        <w:rPr>
          <w:rFonts w:ascii="Arial" w:hAnsi="Arial" w:cs="Arial"/>
          <w:szCs w:val="22"/>
        </w:rPr>
        <w:fldChar w:fldCharType="separate"/>
      </w:r>
      <w:hyperlink w:anchor="_Toc317311588" w:history="1">
        <w:r w:rsidR="00A41997" w:rsidRPr="00206021">
          <w:rPr>
            <w:rStyle w:val="Hyperlink"/>
            <w:rFonts w:ascii="Arial" w:hAnsi="Arial"/>
            <w:noProof/>
          </w:rPr>
          <w:t>1</w:t>
        </w:r>
        <w:r w:rsidR="00A41997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A41997" w:rsidRPr="00206021">
          <w:rPr>
            <w:rStyle w:val="Hyperlink"/>
            <w:rFonts w:ascii="Arial" w:hAnsi="Arial" w:cs="Arial"/>
            <w:noProof/>
          </w:rPr>
          <w:t>Site Map</w:t>
        </w:r>
        <w:r w:rsidR="00A419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997">
          <w:rPr>
            <w:noProof/>
            <w:webHidden/>
          </w:rPr>
          <w:instrText xml:space="preserve"> PAGEREF _Toc317311588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99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1997" w:rsidRDefault="005E55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7311589" w:history="1">
        <w:r w:rsidR="00A41997" w:rsidRPr="00206021">
          <w:rPr>
            <w:rStyle w:val="Hyperlink"/>
            <w:rFonts w:ascii="Arial" w:hAnsi="Arial"/>
            <w:noProof/>
          </w:rPr>
          <w:t>1.1</w:t>
        </w:r>
        <w:r w:rsidR="00A4199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1997" w:rsidRPr="00206021">
          <w:rPr>
            <w:rStyle w:val="Hyperlink"/>
            <w:rFonts w:ascii="Arial" w:hAnsi="Arial" w:cs="Arial"/>
            <w:noProof/>
          </w:rPr>
          <w:t>Structure</w:t>
        </w:r>
        <w:r w:rsidR="00A419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997">
          <w:rPr>
            <w:noProof/>
            <w:webHidden/>
          </w:rPr>
          <w:instrText xml:space="preserve"> PAGEREF _Toc317311589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99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1997" w:rsidRDefault="005E55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7311590" w:history="1">
        <w:r w:rsidR="00A41997" w:rsidRPr="00206021">
          <w:rPr>
            <w:rStyle w:val="Hyperlink"/>
            <w:rFonts w:ascii="Arial" w:hAnsi="Arial"/>
            <w:noProof/>
          </w:rPr>
          <w:t>1.2</w:t>
        </w:r>
        <w:r w:rsidR="00A4199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1997" w:rsidRPr="00206021">
          <w:rPr>
            <w:rStyle w:val="Hyperlink"/>
            <w:rFonts w:ascii="Arial" w:hAnsi="Arial" w:cs="Arial"/>
            <w:noProof/>
          </w:rPr>
          <w:t>Page Descriptions</w:t>
        </w:r>
        <w:r w:rsidR="00A419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997">
          <w:rPr>
            <w:noProof/>
            <w:webHidden/>
          </w:rPr>
          <w:instrText xml:space="preserve"> PAGEREF _Toc317311590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99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1997" w:rsidRDefault="005E5560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317311591" w:history="1">
        <w:r w:rsidR="00A41997" w:rsidRPr="00206021">
          <w:rPr>
            <w:rStyle w:val="Hyperlink"/>
            <w:rFonts w:ascii="Arial" w:hAnsi="Arial"/>
            <w:noProof/>
          </w:rPr>
          <w:t>2</w:t>
        </w:r>
        <w:r w:rsidR="00A41997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A41997" w:rsidRPr="00206021">
          <w:rPr>
            <w:rStyle w:val="Hyperlink"/>
            <w:rFonts w:ascii="Arial" w:hAnsi="Arial" w:cs="Arial"/>
            <w:noProof/>
          </w:rPr>
          <w:t>Navigation Model</w:t>
        </w:r>
        <w:r w:rsidR="00A419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997">
          <w:rPr>
            <w:noProof/>
            <w:webHidden/>
          </w:rPr>
          <w:instrText xml:space="preserve"> PAGEREF _Toc317311591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99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1997" w:rsidRDefault="005E55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7311592" w:history="1">
        <w:r w:rsidR="00A41997" w:rsidRPr="00206021">
          <w:rPr>
            <w:rStyle w:val="Hyperlink"/>
            <w:rFonts w:ascii="Arial" w:hAnsi="Arial"/>
            <w:noProof/>
          </w:rPr>
          <w:t>2.1</w:t>
        </w:r>
        <w:r w:rsidR="00A4199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1997" w:rsidRPr="00206021">
          <w:rPr>
            <w:rStyle w:val="Hyperlink"/>
            <w:rFonts w:ascii="Arial" w:hAnsi="Arial" w:cs="Arial"/>
            <w:noProof/>
          </w:rPr>
          <w:t>Portal Page Navigation (Structure and Links)</w:t>
        </w:r>
        <w:r w:rsidR="00A419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997">
          <w:rPr>
            <w:noProof/>
            <w:webHidden/>
          </w:rPr>
          <w:instrText xml:space="preserve"> PAGEREF _Toc317311592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99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1997" w:rsidRDefault="005E55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7311593" w:history="1">
        <w:r w:rsidR="00A41997" w:rsidRPr="00206021">
          <w:rPr>
            <w:rStyle w:val="Hyperlink"/>
            <w:rFonts w:ascii="Arial" w:hAnsi="Arial"/>
            <w:noProof/>
          </w:rPr>
          <w:t>2.1.1</w:t>
        </w:r>
        <w:r w:rsidR="00A4199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1997" w:rsidRPr="00206021">
          <w:rPr>
            <w:rStyle w:val="Hyperlink"/>
            <w:rFonts w:ascii="Arial" w:hAnsi="Arial" w:cs="Arial"/>
            <w:noProof/>
          </w:rPr>
          <w:t>Global Navigation Types</w:t>
        </w:r>
        <w:r w:rsidR="00A419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997">
          <w:rPr>
            <w:noProof/>
            <w:webHidden/>
          </w:rPr>
          <w:instrText xml:space="preserve"> PAGEREF _Toc317311593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99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1997" w:rsidRDefault="005E55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7311594" w:history="1">
        <w:r w:rsidR="00A41997" w:rsidRPr="00206021">
          <w:rPr>
            <w:rStyle w:val="Hyperlink"/>
            <w:rFonts w:ascii="Arial" w:hAnsi="Arial"/>
            <w:noProof/>
          </w:rPr>
          <w:t>2.2</w:t>
        </w:r>
        <w:r w:rsidR="00A4199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1997" w:rsidRPr="00206021">
          <w:rPr>
            <w:rStyle w:val="Hyperlink"/>
            <w:rFonts w:ascii="Arial" w:hAnsi="Arial" w:cs="Arial"/>
            <w:noProof/>
          </w:rPr>
          <w:t>FERS Pages : Navigation Summary</w:t>
        </w:r>
        <w:r w:rsidR="00A419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997">
          <w:rPr>
            <w:noProof/>
            <w:webHidden/>
          </w:rPr>
          <w:instrText xml:space="preserve"> PAGEREF _Toc317311594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99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1997" w:rsidRDefault="005E55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7311595" w:history="1">
        <w:r w:rsidR="00A41997" w:rsidRPr="00206021">
          <w:rPr>
            <w:rStyle w:val="Hyperlink"/>
            <w:rFonts w:ascii="Arial" w:hAnsi="Arial"/>
            <w:noProof/>
          </w:rPr>
          <w:t>2.3</w:t>
        </w:r>
        <w:r w:rsidR="00A4199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1997" w:rsidRPr="00206021">
          <w:rPr>
            <w:rStyle w:val="Hyperlink"/>
            <w:rFonts w:ascii="Arial" w:hAnsi="Arial" w:cs="Arial"/>
            <w:noProof/>
          </w:rPr>
          <w:t>Detailed UI flow</w:t>
        </w:r>
        <w:r w:rsidR="00A419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997">
          <w:rPr>
            <w:noProof/>
            <w:webHidden/>
          </w:rPr>
          <w:instrText xml:space="preserve"> PAGEREF _Toc317311595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99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558C" w:rsidRPr="00B3268D" w:rsidRDefault="005E5560">
      <w:pPr>
        <w:pStyle w:val="TOC1"/>
        <w:rPr>
          <w:rFonts w:ascii="Arial" w:hAnsi="Arial" w:cs="Arial"/>
          <w:szCs w:val="22"/>
        </w:rPr>
      </w:pPr>
      <w:r w:rsidRPr="00B3268D">
        <w:rPr>
          <w:rFonts w:ascii="Arial" w:hAnsi="Arial" w:cs="Arial"/>
          <w:szCs w:val="22"/>
        </w:rPr>
        <w:fldChar w:fldCharType="end"/>
      </w:r>
    </w:p>
    <w:p w:rsidR="0024558C" w:rsidRPr="00B3268D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B3268D">
        <w:rPr>
          <w:rFonts w:ascii="Arial" w:hAnsi="Arial" w:cs="Arial"/>
          <w:szCs w:val="22"/>
        </w:rPr>
        <w:br w:type="page"/>
      </w:r>
    </w:p>
    <w:bookmarkEnd w:id="0"/>
    <w:p w:rsidR="0024558C" w:rsidRPr="00B3268D" w:rsidRDefault="0078345A" w:rsidP="00D91839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Data Dictionary</w:t>
      </w:r>
      <w:r w:rsidR="002B5292">
        <w:rPr>
          <w:rFonts w:ascii="Arial" w:hAnsi="Arial" w:cs="Arial"/>
          <w:color w:val="auto"/>
          <w:sz w:val="22"/>
          <w:szCs w:val="22"/>
        </w:rPr>
        <w:t xml:space="preserve"> - Overview</w:t>
      </w:r>
    </w:p>
    <w:p w:rsidR="002B5292" w:rsidRPr="002B5292" w:rsidRDefault="002B5292" w:rsidP="008C56CC">
      <w:pPr>
        <w:pStyle w:val="ListParagraph"/>
        <w:ind w:left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This document </w:t>
      </w:r>
      <w:r w:rsidRPr="002B5292">
        <w:rPr>
          <w:rFonts w:ascii="Arial" w:hAnsi="Arial" w:cs="Arial"/>
          <w:szCs w:val="22"/>
        </w:rPr>
        <w:t xml:space="preserve">Contains </w:t>
      </w:r>
      <w:r w:rsidR="009F5A2A">
        <w:rPr>
          <w:rFonts w:ascii="Arial" w:hAnsi="Arial" w:cs="Arial"/>
          <w:szCs w:val="22"/>
        </w:rPr>
        <w:t>two</w:t>
      </w:r>
      <w:r w:rsidRPr="002B5292">
        <w:rPr>
          <w:rFonts w:ascii="Arial" w:hAnsi="Arial" w:cs="Arial"/>
          <w:szCs w:val="22"/>
        </w:rPr>
        <w:t xml:space="preserve"> different types </w:t>
      </w:r>
      <w:r w:rsidR="009F5A2A">
        <w:rPr>
          <w:rFonts w:ascii="Arial" w:hAnsi="Arial" w:cs="Arial"/>
          <w:szCs w:val="22"/>
        </w:rPr>
        <w:t xml:space="preserve">of </w:t>
      </w:r>
      <w:r w:rsidRPr="002B5292">
        <w:rPr>
          <w:rFonts w:ascii="Arial" w:hAnsi="Arial" w:cs="Arial"/>
          <w:szCs w:val="22"/>
        </w:rPr>
        <w:t xml:space="preserve">DATA related information. </w:t>
      </w:r>
    </w:p>
    <w:p w:rsidR="002B5292" w:rsidRPr="002B5292" w:rsidRDefault="002B5292" w:rsidP="002B5292">
      <w:pPr>
        <w:pStyle w:val="ListParagraph"/>
        <w:numPr>
          <w:ilvl w:val="0"/>
          <w:numId w:val="20"/>
        </w:numPr>
        <w:rPr>
          <w:rFonts w:ascii="Arial" w:hAnsi="Arial" w:cs="Arial"/>
          <w:szCs w:val="22"/>
        </w:rPr>
      </w:pPr>
      <w:r w:rsidRPr="002B5292">
        <w:rPr>
          <w:rFonts w:ascii="Arial" w:hAnsi="Arial" w:cs="Arial"/>
          <w:szCs w:val="22"/>
        </w:rPr>
        <w:t xml:space="preserve">Data Elements </w:t>
      </w:r>
    </w:p>
    <w:p w:rsidR="002B5292" w:rsidRDefault="002B5292" w:rsidP="002B5292">
      <w:pPr>
        <w:pStyle w:val="ListParagraph"/>
        <w:numPr>
          <w:ilvl w:val="0"/>
          <w:numId w:val="20"/>
        </w:numPr>
        <w:rPr>
          <w:rFonts w:ascii="Arial" w:hAnsi="Arial" w:cs="Arial"/>
          <w:szCs w:val="22"/>
        </w:rPr>
      </w:pPr>
      <w:r w:rsidRPr="002B5292">
        <w:rPr>
          <w:rFonts w:ascii="Arial" w:hAnsi="Arial" w:cs="Arial"/>
          <w:szCs w:val="22"/>
        </w:rPr>
        <w:t xml:space="preserve">System References </w:t>
      </w:r>
      <w:bookmarkStart w:id="1" w:name="_Toc317311590"/>
    </w:p>
    <w:bookmarkEnd w:id="1"/>
    <w:p w:rsidR="0024558C" w:rsidRPr="00B3268D" w:rsidRDefault="008C56CC" w:rsidP="00D91839">
      <w:pPr>
        <w:pStyle w:val="Heading1"/>
        <w:numPr>
          <w:ilvl w:val="0"/>
          <w:numId w:val="14"/>
        </w:numPr>
        <w:spacing w:after="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Data Elements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102"/>
        <w:gridCol w:w="995"/>
        <w:gridCol w:w="1256"/>
        <w:gridCol w:w="721"/>
        <w:gridCol w:w="1888"/>
        <w:gridCol w:w="1081"/>
        <w:gridCol w:w="1079"/>
        <w:gridCol w:w="990"/>
        <w:gridCol w:w="1184"/>
      </w:tblGrid>
      <w:tr w:rsidR="00034534" w:rsidRPr="00034534" w:rsidTr="007E05C5">
        <w:trPr>
          <w:trHeight w:val="495"/>
        </w:trPr>
        <w:tc>
          <w:tcPr>
            <w:tcW w:w="535" w:type="pct"/>
            <w:shd w:val="clear" w:color="000000" w:fill="000000" w:themeFill="text1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Reference</w:t>
            </w:r>
          </w:p>
        </w:tc>
        <w:tc>
          <w:tcPr>
            <w:tcW w:w="483" w:type="pct"/>
            <w:shd w:val="clear" w:color="000000" w:fill="000000" w:themeFill="text1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Name</w:t>
            </w:r>
          </w:p>
        </w:tc>
        <w:tc>
          <w:tcPr>
            <w:tcW w:w="610" w:type="pct"/>
            <w:shd w:val="clear" w:color="000000" w:fill="000000" w:themeFill="text1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Description</w:t>
            </w:r>
          </w:p>
        </w:tc>
        <w:tc>
          <w:tcPr>
            <w:tcW w:w="350" w:type="pct"/>
            <w:shd w:val="clear" w:color="000000" w:fill="000000" w:themeFill="text1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Type</w:t>
            </w:r>
          </w:p>
        </w:tc>
        <w:tc>
          <w:tcPr>
            <w:tcW w:w="917" w:type="pct"/>
            <w:shd w:val="clear" w:color="000000" w:fill="000000" w:themeFill="text1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Format</w:t>
            </w:r>
          </w:p>
        </w:tc>
        <w:tc>
          <w:tcPr>
            <w:tcW w:w="525" w:type="pct"/>
            <w:shd w:val="clear" w:color="000000" w:fill="000000" w:themeFill="text1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Minimum Length</w:t>
            </w:r>
          </w:p>
        </w:tc>
        <w:tc>
          <w:tcPr>
            <w:tcW w:w="524" w:type="pct"/>
            <w:shd w:val="clear" w:color="000000" w:fill="000000" w:themeFill="text1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Maximum Length</w:t>
            </w:r>
          </w:p>
        </w:tc>
        <w:tc>
          <w:tcPr>
            <w:tcW w:w="481" w:type="pct"/>
            <w:shd w:val="clear" w:color="000000" w:fill="000000" w:themeFill="text1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Range</w:t>
            </w:r>
          </w:p>
        </w:tc>
        <w:tc>
          <w:tcPr>
            <w:tcW w:w="576" w:type="pct"/>
            <w:shd w:val="clear" w:color="000000" w:fill="000000" w:themeFill="text1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Validation</w:t>
            </w:r>
          </w:p>
        </w:tc>
      </w:tr>
      <w:tr w:rsidR="00034534" w:rsidRPr="00034534" w:rsidTr="007E05C5">
        <w:trPr>
          <w:trHeight w:val="1005"/>
        </w:trPr>
        <w:tc>
          <w:tcPr>
            <w:tcW w:w="53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D_001</w:t>
            </w:r>
          </w:p>
        </w:tc>
        <w:tc>
          <w:tcPr>
            <w:tcW w:w="483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Username</w:t>
            </w:r>
          </w:p>
        </w:tc>
        <w:tc>
          <w:tcPr>
            <w:tcW w:w="610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This is a unique identifier for a Visitor account on the system.</w:t>
            </w:r>
          </w:p>
        </w:tc>
        <w:tc>
          <w:tcPr>
            <w:tcW w:w="350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524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481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576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br/>
              <w:t>Required field</w:t>
            </w:r>
          </w:p>
        </w:tc>
      </w:tr>
      <w:tr w:rsidR="00034534" w:rsidRPr="00034534" w:rsidTr="007E05C5">
        <w:trPr>
          <w:trHeight w:val="495"/>
        </w:trPr>
        <w:tc>
          <w:tcPr>
            <w:tcW w:w="535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D_002</w:t>
            </w:r>
          </w:p>
        </w:tc>
        <w:tc>
          <w:tcPr>
            <w:tcW w:w="483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Password</w:t>
            </w:r>
          </w:p>
        </w:tc>
        <w:tc>
          <w:tcPr>
            <w:tcW w:w="610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This is a string known only to the Visitor to protect their account.</w:t>
            </w:r>
          </w:p>
        </w:tc>
        <w:tc>
          <w:tcPr>
            <w:tcW w:w="350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524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15</w:t>
            </w:r>
          </w:p>
        </w:tc>
        <w:tc>
          <w:tcPr>
            <w:tcW w:w="481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576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</w:p>
        </w:tc>
      </w:tr>
      <w:tr w:rsidR="00034534" w:rsidRPr="00034534" w:rsidTr="007E05C5">
        <w:trPr>
          <w:trHeight w:val="495"/>
        </w:trPr>
        <w:tc>
          <w:tcPr>
            <w:tcW w:w="535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83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0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0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17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Must be masked when displayed on screen</w:t>
            </w:r>
          </w:p>
        </w:tc>
        <w:tc>
          <w:tcPr>
            <w:tcW w:w="525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4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81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76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Required field</w:t>
            </w:r>
          </w:p>
        </w:tc>
      </w:tr>
      <w:tr w:rsidR="00034534" w:rsidRPr="00034534" w:rsidTr="007E05C5">
        <w:trPr>
          <w:trHeight w:val="495"/>
        </w:trPr>
        <w:tc>
          <w:tcPr>
            <w:tcW w:w="53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D_003</w:t>
            </w:r>
          </w:p>
        </w:tc>
        <w:tc>
          <w:tcPr>
            <w:tcW w:w="483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First Name</w:t>
            </w:r>
          </w:p>
        </w:tc>
        <w:tc>
          <w:tcPr>
            <w:tcW w:w="610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The Visitor’s first name.</w:t>
            </w:r>
          </w:p>
        </w:tc>
        <w:tc>
          <w:tcPr>
            <w:tcW w:w="350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524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30</w:t>
            </w:r>
          </w:p>
        </w:tc>
        <w:tc>
          <w:tcPr>
            <w:tcW w:w="481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576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Required field</w:t>
            </w:r>
          </w:p>
        </w:tc>
      </w:tr>
      <w:tr w:rsidR="00034534" w:rsidRPr="00034534" w:rsidTr="007E05C5">
        <w:trPr>
          <w:trHeight w:val="495"/>
        </w:trPr>
        <w:tc>
          <w:tcPr>
            <w:tcW w:w="535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D_004</w:t>
            </w:r>
          </w:p>
        </w:tc>
        <w:tc>
          <w:tcPr>
            <w:tcW w:w="483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Last Name</w:t>
            </w:r>
          </w:p>
        </w:tc>
        <w:tc>
          <w:tcPr>
            <w:tcW w:w="610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The Visitor’s last name.</w:t>
            </w:r>
          </w:p>
        </w:tc>
        <w:tc>
          <w:tcPr>
            <w:tcW w:w="350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524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30</w:t>
            </w:r>
          </w:p>
        </w:tc>
        <w:tc>
          <w:tcPr>
            <w:tcW w:w="481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576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Required field</w:t>
            </w:r>
          </w:p>
        </w:tc>
      </w:tr>
      <w:tr w:rsidR="00034534" w:rsidRPr="00034534" w:rsidTr="007E05C5">
        <w:trPr>
          <w:trHeight w:val="495"/>
        </w:trPr>
        <w:tc>
          <w:tcPr>
            <w:tcW w:w="53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D_005</w:t>
            </w:r>
          </w:p>
        </w:tc>
        <w:tc>
          <w:tcPr>
            <w:tcW w:w="483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Email Address</w:t>
            </w:r>
          </w:p>
        </w:tc>
        <w:tc>
          <w:tcPr>
            <w:tcW w:w="610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The Visitor’s email address.</w:t>
            </w:r>
          </w:p>
        </w:tc>
        <w:tc>
          <w:tcPr>
            <w:tcW w:w="350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524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200</w:t>
            </w:r>
          </w:p>
        </w:tc>
        <w:tc>
          <w:tcPr>
            <w:tcW w:w="481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576" w:type="pct"/>
            <w:shd w:val="clear" w:color="000000" w:fill="D3DFEE"/>
            <w:hideMark/>
          </w:tcPr>
          <w:p w:rsid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– Required field</w:t>
            </w:r>
          </w:p>
          <w:p w:rsid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-</w:t>
            </w:r>
            <w:r w:rsidRPr="00034534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          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Must contain one and only one ‘@’ characte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r</w:t>
            </w:r>
          </w:p>
          <w:p w:rsid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-</w:t>
            </w:r>
            <w:r w:rsidRPr="00034534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          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Must have a local and domain section in the form: “local”@domain</w:t>
            </w:r>
          </w:p>
          <w:p w:rsid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-</w:t>
            </w:r>
            <w:r w:rsidRPr="00034534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          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The local section must not end with a ‘.’</w:t>
            </w:r>
          </w:p>
          <w:p w:rsid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-</w:t>
            </w:r>
            <w:r w:rsidRPr="00034534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          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The local section cannot contain the characters ()[]\;:,&lt;&gt; or space unless surrounded by quotation marks</w:t>
            </w:r>
          </w:p>
          <w:p w:rsid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-</w:t>
            </w:r>
            <w:r w:rsidRPr="00034534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          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The 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lastRenderedPageBreak/>
              <w:t>local section must contain at least one character</w:t>
            </w:r>
          </w:p>
          <w:p w:rsid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-</w:t>
            </w:r>
            <w:r w:rsidRPr="00034534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          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The domain section must contain at least one character</w:t>
            </w:r>
          </w:p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034534" w:rsidRPr="00034534" w:rsidTr="007E05C5">
        <w:trPr>
          <w:trHeight w:val="1215"/>
        </w:trPr>
        <w:tc>
          <w:tcPr>
            <w:tcW w:w="535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D_006</w:t>
            </w:r>
          </w:p>
        </w:tc>
        <w:tc>
          <w:tcPr>
            <w:tcW w:w="483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Phone Number</w:t>
            </w:r>
          </w:p>
        </w:tc>
        <w:tc>
          <w:tcPr>
            <w:tcW w:w="610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The Visitor’s telephone number</w:t>
            </w:r>
          </w:p>
        </w:tc>
        <w:tc>
          <w:tcPr>
            <w:tcW w:w="350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shd w:val="clear" w:color="auto" w:fill="auto"/>
            <w:hideMark/>
          </w:tcPr>
          <w:p w:rsidR="00034534" w:rsidRPr="00034534" w:rsidRDefault="00034534" w:rsidP="00FD02D8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Numeric</w:t>
            </w:r>
          </w:p>
        </w:tc>
        <w:tc>
          <w:tcPr>
            <w:tcW w:w="525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524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20</w:t>
            </w:r>
          </w:p>
        </w:tc>
        <w:tc>
          <w:tcPr>
            <w:tcW w:w="481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576" w:type="pct"/>
            <w:shd w:val="clear" w:color="auto" w:fill="auto"/>
            <w:hideMark/>
          </w:tcPr>
          <w:p w:rsidR="00034534" w:rsidRPr="00034534" w:rsidRDefault="004A3E97" w:rsidP="005B1A6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- 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- 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Spaces allowed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- 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Digits only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- 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Int</w:t>
            </w:r>
            <w:r w:rsidR="005B1A6F">
              <w:rPr>
                <w:rFonts w:cs="Calibri"/>
                <w:color w:val="000000"/>
                <w:sz w:val="18"/>
                <w:szCs w:val="18"/>
                <w:lang w:val="en-US"/>
              </w:rPr>
              <w:t>ernational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n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umbers allowed</w:t>
            </w:r>
          </w:p>
        </w:tc>
      </w:tr>
      <w:tr w:rsidR="00034534" w:rsidRPr="00034534" w:rsidTr="007E05C5">
        <w:trPr>
          <w:trHeight w:val="735"/>
        </w:trPr>
        <w:tc>
          <w:tcPr>
            <w:tcW w:w="53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D_007</w:t>
            </w:r>
          </w:p>
        </w:tc>
        <w:tc>
          <w:tcPr>
            <w:tcW w:w="483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610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Address line 1 is used for the house number and/or name.</w:t>
            </w:r>
          </w:p>
        </w:tc>
        <w:tc>
          <w:tcPr>
            <w:tcW w:w="350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524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30</w:t>
            </w:r>
          </w:p>
        </w:tc>
        <w:tc>
          <w:tcPr>
            <w:tcW w:w="481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576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</w:p>
        </w:tc>
      </w:tr>
      <w:tr w:rsidR="00034534" w:rsidRPr="00034534" w:rsidTr="007E05C5">
        <w:trPr>
          <w:trHeight w:val="735"/>
        </w:trPr>
        <w:tc>
          <w:tcPr>
            <w:tcW w:w="535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D_008</w:t>
            </w:r>
          </w:p>
        </w:tc>
        <w:tc>
          <w:tcPr>
            <w:tcW w:w="483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Confirm Password</w:t>
            </w:r>
          </w:p>
        </w:tc>
        <w:tc>
          <w:tcPr>
            <w:tcW w:w="610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This is a string used to confirm that the Visitor correctly entered their Password.</w:t>
            </w:r>
          </w:p>
        </w:tc>
        <w:tc>
          <w:tcPr>
            <w:tcW w:w="350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br/>
              <w:t>Must be masked when displayed on screen</w:t>
            </w:r>
          </w:p>
        </w:tc>
        <w:tc>
          <w:tcPr>
            <w:tcW w:w="525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524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15</w:t>
            </w:r>
          </w:p>
        </w:tc>
        <w:tc>
          <w:tcPr>
            <w:tcW w:w="481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576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br/>
              <w:t>Required field</w:t>
            </w:r>
          </w:p>
        </w:tc>
      </w:tr>
      <w:tr w:rsidR="00034534" w:rsidRPr="00034534" w:rsidTr="007E05C5">
        <w:trPr>
          <w:trHeight w:val="735"/>
        </w:trPr>
        <w:tc>
          <w:tcPr>
            <w:tcW w:w="535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83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0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0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17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525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4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81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76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</w:tbl>
    <w:p w:rsidR="0024558C" w:rsidRPr="00B3268D" w:rsidRDefault="0024558C" w:rsidP="00D91839">
      <w:pPr>
        <w:pStyle w:val="ListParagraph"/>
        <w:rPr>
          <w:rFonts w:ascii="Arial" w:hAnsi="Arial" w:cs="Arial"/>
          <w:szCs w:val="22"/>
        </w:rPr>
      </w:pPr>
    </w:p>
    <w:p w:rsidR="00C94B8A" w:rsidRDefault="00C94B8A" w:rsidP="004E59A1">
      <w:pPr>
        <w:pStyle w:val="Heading2"/>
        <w:numPr>
          <w:ilvl w:val="0"/>
          <w:numId w:val="0"/>
        </w:numPr>
        <w:spacing w:before="480" w:after="60"/>
        <w:ind w:left="576"/>
        <w:contextualSpacing/>
        <w:rPr>
          <w:rFonts w:ascii="Arial" w:hAnsi="Arial" w:cs="Arial"/>
          <w:color w:val="auto"/>
          <w:sz w:val="22"/>
          <w:szCs w:val="22"/>
        </w:rPr>
      </w:pPr>
    </w:p>
    <w:p w:rsidR="00156FBF" w:rsidRDefault="009F5A2A" w:rsidP="00156FBF">
      <w:pPr>
        <w:pStyle w:val="Heading1"/>
        <w:numPr>
          <w:ilvl w:val="0"/>
          <w:numId w:val="14"/>
        </w:numPr>
        <w:spacing w:after="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br w:type="page"/>
      </w:r>
      <w:r w:rsidR="00156FBF">
        <w:rPr>
          <w:rFonts w:ascii="Arial" w:hAnsi="Arial" w:cs="Arial"/>
          <w:color w:val="auto"/>
          <w:sz w:val="22"/>
          <w:szCs w:val="22"/>
        </w:rPr>
        <w:lastRenderedPageBreak/>
        <w:t>System References</w:t>
      </w:r>
    </w:p>
    <w:p w:rsidR="00306647" w:rsidRDefault="00306647" w:rsidP="00306647"/>
    <w:tbl>
      <w:tblPr>
        <w:tblW w:w="7900" w:type="dxa"/>
        <w:tblInd w:w="98" w:type="dxa"/>
        <w:tblLook w:val="04A0"/>
      </w:tblPr>
      <w:tblGrid>
        <w:gridCol w:w="1260"/>
        <w:gridCol w:w="3080"/>
        <w:gridCol w:w="3560"/>
      </w:tblGrid>
      <w:tr w:rsidR="00306647" w:rsidRPr="00306647" w:rsidTr="00306647">
        <w:trPr>
          <w:trHeight w:val="255"/>
        </w:trPr>
        <w:tc>
          <w:tcPr>
            <w:tcW w:w="79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6647" w:rsidRPr="00306647" w:rsidRDefault="00306647" w:rsidP="00306647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b/>
                <w:bCs/>
                <w:color w:val="000000"/>
                <w:szCs w:val="18"/>
                <w:lang w:val="en-US"/>
              </w:rPr>
              <w:t>System References - Information Messages</w:t>
            </w:r>
          </w:p>
        </w:tc>
      </w:tr>
      <w:tr w:rsidR="00306647" w:rsidRPr="00306647" w:rsidTr="00306647">
        <w:trPr>
          <w:trHeight w:val="49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4F81BD"/>
            <w:hideMark/>
          </w:tcPr>
          <w:p w:rsidR="00306647" w:rsidRPr="00306647" w:rsidRDefault="00306647" w:rsidP="00306647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Error Reference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4F81BD"/>
            <w:hideMark/>
          </w:tcPr>
          <w:p w:rsidR="00306647" w:rsidRPr="00306647" w:rsidRDefault="00306647" w:rsidP="00306647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Message Description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4F81BD"/>
            <w:hideMark/>
          </w:tcPr>
          <w:p w:rsidR="00306647" w:rsidRPr="00306647" w:rsidRDefault="00306647" w:rsidP="00306647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Message</w:t>
            </w:r>
          </w:p>
        </w:tc>
      </w:tr>
      <w:tr w:rsidR="00306647" w:rsidRPr="00306647" w:rsidTr="00306647">
        <w:trPr>
          <w:trHeight w:val="100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306647" w:rsidRPr="00306647" w:rsidRDefault="00306647" w:rsidP="00306647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MSG_001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306647" w:rsidRPr="00306647" w:rsidRDefault="00306647" w:rsidP="009F5A2A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>The user ha</w:t>
            </w:r>
            <w:r w:rsidR="009F5A2A">
              <w:rPr>
                <w:rFonts w:cs="Calibri"/>
                <w:color w:val="000000"/>
                <w:sz w:val="18"/>
                <w:szCs w:val="18"/>
                <w:lang w:val="en-US"/>
              </w:rPr>
              <w:t>s</w:t>
            </w:r>
            <w:r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been registered into the FERS successfu</w:t>
            </w:r>
            <w:r w:rsidR="009F5A2A">
              <w:rPr>
                <w:rFonts w:cs="Calibri"/>
                <w:color w:val="000000"/>
                <w:sz w:val="18"/>
                <w:szCs w:val="18"/>
                <w:lang w:val="en-US"/>
              </w:rPr>
              <w:t>l</w:t>
            </w:r>
            <w:r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>l</w:t>
            </w:r>
            <w:r w:rsidR="009F5A2A">
              <w:rPr>
                <w:rFonts w:cs="Calibri"/>
                <w:color w:val="000000"/>
                <w:sz w:val="18"/>
                <w:szCs w:val="18"/>
                <w:lang w:val="en-US"/>
              </w:rPr>
              <w:t>y</w:t>
            </w:r>
            <w:r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and now has a visitor account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306647" w:rsidRPr="00306647" w:rsidRDefault="00306647" w:rsidP="00306647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User Registered </w:t>
            </w:r>
            <w:r w:rsidR="00011D69"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>Succes</w:t>
            </w:r>
            <w:r w:rsidR="00011D69">
              <w:rPr>
                <w:rFonts w:cs="Calibri"/>
                <w:color w:val="000000"/>
                <w:sz w:val="18"/>
                <w:szCs w:val="18"/>
                <w:lang w:val="en-US"/>
              </w:rPr>
              <w:t>s</w:t>
            </w:r>
            <w:r w:rsidR="00011D69"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>fully!!!</w:t>
            </w:r>
          </w:p>
        </w:tc>
      </w:tr>
      <w:tr w:rsidR="00306647" w:rsidRPr="00306647" w:rsidTr="00306647">
        <w:trPr>
          <w:trHeight w:val="49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306647" w:rsidRPr="00306647" w:rsidRDefault="00306647" w:rsidP="00306647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MSG_002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306647" w:rsidRPr="00306647" w:rsidRDefault="00306647" w:rsidP="00306647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>The visitor has updated information in their visitor account.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306647" w:rsidRPr="00306647" w:rsidRDefault="00306647" w:rsidP="00306647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>User details succe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s</w:t>
            </w:r>
            <w:r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>sfully Updated. Click on OK to Login again!!</w:t>
            </w:r>
          </w:p>
        </w:tc>
      </w:tr>
    </w:tbl>
    <w:p w:rsidR="00306647" w:rsidRDefault="00306647" w:rsidP="00306647"/>
    <w:p w:rsidR="00306647" w:rsidRPr="00306647" w:rsidRDefault="00306647" w:rsidP="00306647"/>
    <w:tbl>
      <w:tblPr>
        <w:tblW w:w="7900" w:type="dxa"/>
        <w:tblInd w:w="98" w:type="dxa"/>
        <w:tblLook w:val="04A0"/>
      </w:tblPr>
      <w:tblGrid>
        <w:gridCol w:w="1260"/>
        <w:gridCol w:w="3080"/>
        <w:gridCol w:w="3560"/>
      </w:tblGrid>
      <w:tr w:rsidR="00156FBF" w:rsidRPr="00156FBF" w:rsidTr="00156FBF">
        <w:trPr>
          <w:trHeight w:val="495"/>
        </w:trPr>
        <w:tc>
          <w:tcPr>
            <w:tcW w:w="79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56FBF" w:rsidRPr="00156FBF" w:rsidRDefault="00156FBF" w:rsidP="00156FBF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24"/>
                <w:szCs w:val="18"/>
                <w:lang w:val="en-US"/>
              </w:rPr>
              <w:t>System References - Error  Messages</w:t>
            </w:r>
          </w:p>
        </w:tc>
      </w:tr>
      <w:tr w:rsidR="00156FBF" w:rsidRPr="00156FBF" w:rsidTr="00156FBF">
        <w:trPr>
          <w:trHeight w:val="25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4F81BD"/>
            <w:hideMark/>
          </w:tcPr>
          <w:p w:rsidR="00156FBF" w:rsidRPr="00156FBF" w:rsidRDefault="00156FBF" w:rsidP="00156FBF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Error Reference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4F81BD"/>
            <w:hideMark/>
          </w:tcPr>
          <w:p w:rsidR="00156FBF" w:rsidRPr="00156FBF" w:rsidRDefault="00156FBF" w:rsidP="00156FBF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Error Description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4F81BD"/>
            <w:hideMark/>
          </w:tcPr>
          <w:p w:rsidR="00156FBF" w:rsidRPr="00156FBF" w:rsidRDefault="00156FBF" w:rsidP="00156FBF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Message</w:t>
            </w:r>
          </w:p>
        </w:tc>
      </w:tr>
      <w:tr w:rsidR="00156FBF" w:rsidRPr="00156FBF" w:rsidTr="00156FBF">
        <w:trPr>
          <w:trHeight w:val="49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first</w:t>
            </w:r>
            <w:r w:rsidR="00F77BFF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name was not entered by the user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F77BFF" w:rsidP="00F77BF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Please provide 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F</w:t>
            </w:r>
            <w:r w:rsidR="00156FBF"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irs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t</w:t>
            </w:r>
            <w:r w:rsidR="00156FBF"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name</w:t>
            </w:r>
            <w:proofErr w:type="spellEnd"/>
          </w:p>
        </w:tc>
      </w:tr>
      <w:tr w:rsidR="00156FBF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last name was not entered by the user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F77BF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Please provide </w:t>
            </w:r>
            <w:proofErr w:type="spellStart"/>
            <w:r w:rsidR="00F77BFF">
              <w:rPr>
                <w:rFonts w:cs="Calibri"/>
                <w:color w:val="000000"/>
                <w:sz w:val="18"/>
                <w:szCs w:val="18"/>
                <w:lang w:val="en-US"/>
              </w:rPr>
              <w:t>L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astname</w:t>
            </w:r>
            <w:proofErr w:type="spellEnd"/>
          </w:p>
        </w:tc>
      </w:tr>
      <w:tr w:rsidR="00156FBF" w:rsidRPr="00156FBF" w:rsidTr="00156FBF">
        <w:trPr>
          <w:trHeight w:val="49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username was not entered by the user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Please provide Username</w:t>
            </w:r>
          </w:p>
        </w:tc>
      </w:tr>
      <w:tr w:rsidR="00156FBF" w:rsidRPr="00156FBF" w:rsidTr="00156FBF">
        <w:trPr>
          <w:trHeight w:val="97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password was not entered by the user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Please provide password</w:t>
            </w:r>
          </w:p>
        </w:tc>
      </w:tr>
      <w:tr w:rsidR="00156FBF" w:rsidRPr="00156FBF" w:rsidTr="00156FBF">
        <w:trPr>
          <w:trHeight w:val="49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email was not entered by the user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Please provide email</w:t>
            </w:r>
          </w:p>
        </w:tc>
      </w:tr>
      <w:tr w:rsidR="00156FBF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confirm password was not entered by the user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Please provide confirm password</w:t>
            </w:r>
          </w:p>
        </w:tc>
      </w:tr>
      <w:tr w:rsidR="00156FBF" w:rsidRPr="00156FBF" w:rsidTr="00156FBF">
        <w:trPr>
          <w:trHeight w:val="121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phone number was not entered by the user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F77BF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Please provide </w:t>
            </w:r>
            <w:proofErr w:type="spellStart"/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phone</w:t>
            </w:r>
            <w:r w:rsidR="00F77BFF">
              <w:rPr>
                <w:rFonts w:cs="Calibri"/>
                <w:color w:val="000000"/>
                <w:sz w:val="18"/>
                <w:szCs w:val="18"/>
                <w:lang w:val="en-US"/>
              </w:rPr>
              <w:t>no</w:t>
            </w:r>
            <w:proofErr w:type="spellEnd"/>
          </w:p>
        </w:tc>
      </w:tr>
      <w:tr w:rsidR="00156FBF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ERM_008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entered values in the password and the confirm password field are not the same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Password and confirm pass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word must be </w:t>
            </w:r>
            <w:proofErr w:type="gramStart"/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same !!</w:t>
            </w:r>
            <w:proofErr w:type="gramEnd"/>
          </w:p>
        </w:tc>
      </w:tr>
      <w:tr w:rsidR="00156FBF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phone was not entered correctly (only digits are allowed)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Invalid Phone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number</w:t>
            </w:r>
          </w:p>
        </w:tc>
      </w:tr>
      <w:tr w:rsidR="00156FBF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ERM_010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email was not written using the appropriate format (i.e. &lt;text&gt;@&lt;text&gt;.&lt;text&gt;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Invalid Email ID</w:t>
            </w:r>
          </w:p>
        </w:tc>
      </w:tr>
      <w:tr w:rsidR="00156FBF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ERM_011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username password combination entered for login is invalid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Invalid Username / Password</w:t>
            </w:r>
          </w:p>
        </w:tc>
      </w:tr>
      <w:tr w:rsidR="00156FBF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ERM_012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F77BF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username being registered</w:t>
            </w:r>
            <w:r w:rsidR="00F77BFF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is already in use by another visitor account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F77BF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USERNAME already exists. </w:t>
            </w:r>
            <w:r w:rsidR="00F77BFF">
              <w:rPr>
                <w:rFonts w:cs="Calibri"/>
                <w:color w:val="000000"/>
                <w:sz w:val="18"/>
                <w:szCs w:val="18"/>
                <w:lang w:val="en-US"/>
              </w:rPr>
              <w:t>P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lease register again with different USERNAME.</w:t>
            </w:r>
          </w:p>
        </w:tc>
      </w:tr>
      <w:tr w:rsidR="00156FBF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ERM_013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visitor has already registered to attend an event and attempted to register again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F77BF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User already Registered for the EVENT!</w:t>
            </w:r>
          </w:p>
        </w:tc>
      </w:tr>
      <w:tr w:rsidR="00156FBF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ERM_014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visitor is attempting to update their personal information with values that are  invalid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2E40A7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Error in update</w:t>
            </w:r>
            <w:proofErr w:type="gramStart"/>
            <w:r w:rsidR="00156FBF"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..</w:t>
            </w:r>
            <w:proofErr w:type="gramEnd"/>
            <w:r w:rsidR="00156FBF"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Please Check fields and retry</w:t>
            </w:r>
          </w:p>
        </w:tc>
      </w:tr>
    </w:tbl>
    <w:p w:rsidR="004E59A1" w:rsidRDefault="004E59A1" w:rsidP="00C94B8A"/>
    <w:tbl>
      <w:tblPr>
        <w:tblW w:w="7900" w:type="dxa"/>
        <w:tblInd w:w="9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6" w:space="0" w:color="7BA0CD"/>
          <w:insideV w:val="single" w:sz="6" w:space="0" w:color="7BA0CD"/>
        </w:tblBorders>
        <w:tblLook w:val="04A0"/>
      </w:tblPr>
      <w:tblGrid>
        <w:gridCol w:w="1260"/>
        <w:gridCol w:w="3080"/>
        <w:gridCol w:w="3560"/>
      </w:tblGrid>
      <w:tr w:rsidR="0073377E" w:rsidRPr="0073377E" w:rsidTr="0073377E">
        <w:trPr>
          <w:trHeight w:val="255"/>
        </w:trPr>
        <w:tc>
          <w:tcPr>
            <w:tcW w:w="7900" w:type="dxa"/>
            <w:gridSpan w:val="3"/>
            <w:shd w:val="clear" w:color="auto" w:fill="auto"/>
            <w:vAlign w:val="bottom"/>
            <w:hideMark/>
          </w:tcPr>
          <w:p w:rsidR="0073377E" w:rsidRPr="0073377E" w:rsidRDefault="0073377E" w:rsidP="0073377E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3377E">
              <w:rPr>
                <w:rFonts w:cs="Calibri"/>
                <w:b/>
                <w:bCs/>
                <w:color w:val="000000"/>
                <w:szCs w:val="18"/>
                <w:lang w:val="en-US"/>
              </w:rPr>
              <w:t>System References - Data (Drop Down List Boxes)</w:t>
            </w:r>
          </w:p>
        </w:tc>
      </w:tr>
      <w:tr w:rsidR="0073377E" w:rsidRPr="0073377E" w:rsidTr="0073377E">
        <w:trPr>
          <w:trHeight w:val="255"/>
        </w:trPr>
        <w:tc>
          <w:tcPr>
            <w:tcW w:w="1260" w:type="dxa"/>
            <w:shd w:val="clear" w:color="000000" w:fill="4F81BD"/>
            <w:hideMark/>
          </w:tcPr>
          <w:p w:rsidR="0073377E" w:rsidRPr="0073377E" w:rsidRDefault="0073377E" w:rsidP="0073377E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73377E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Code Reference</w:t>
            </w:r>
          </w:p>
        </w:tc>
        <w:tc>
          <w:tcPr>
            <w:tcW w:w="3080" w:type="dxa"/>
            <w:shd w:val="clear" w:color="000000" w:fill="4F81BD"/>
            <w:hideMark/>
          </w:tcPr>
          <w:p w:rsidR="0073377E" w:rsidRPr="0073377E" w:rsidRDefault="0073377E" w:rsidP="0073377E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73377E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Code Description</w:t>
            </w:r>
          </w:p>
        </w:tc>
        <w:tc>
          <w:tcPr>
            <w:tcW w:w="3560" w:type="dxa"/>
            <w:shd w:val="clear" w:color="000000" w:fill="4F81BD"/>
            <w:hideMark/>
          </w:tcPr>
          <w:p w:rsidR="0073377E" w:rsidRPr="0073377E" w:rsidRDefault="0073377E" w:rsidP="0073377E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73377E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Value</w:t>
            </w:r>
          </w:p>
        </w:tc>
      </w:tr>
      <w:tr w:rsidR="0073377E" w:rsidRPr="0073377E" w:rsidTr="0073377E">
        <w:trPr>
          <w:trHeight w:val="240"/>
        </w:trPr>
        <w:tc>
          <w:tcPr>
            <w:tcW w:w="1260" w:type="dxa"/>
            <w:shd w:val="clear" w:color="000000" w:fill="D3DFEE"/>
            <w:hideMark/>
          </w:tcPr>
          <w:p w:rsidR="0073377E" w:rsidRPr="0073377E" w:rsidRDefault="0073377E" w:rsidP="0073377E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3377E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SYS_001</w:t>
            </w:r>
          </w:p>
        </w:tc>
        <w:tc>
          <w:tcPr>
            <w:tcW w:w="3080" w:type="dxa"/>
            <w:shd w:val="clear" w:color="000000" w:fill="D3DFEE"/>
            <w:hideMark/>
          </w:tcPr>
          <w:p w:rsidR="0073377E" w:rsidRPr="0073377E" w:rsidRDefault="0073377E" w:rsidP="0073377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73377E">
              <w:rPr>
                <w:rFonts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560" w:type="dxa"/>
            <w:shd w:val="clear" w:color="000000" w:fill="D3DFEE"/>
            <w:hideMark/>
          </w:tcPr>
          <w:p w:rsidR="0073377E" w:rsidRPr="0073377E" w:rsidRDefault="0073377E" w:rsidP="0073377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73377E">
              <w:rPr>
                <w:rFonts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73377E" w:rsidRPr="0073377E" w:rsidTr="0073377E">
        <w:trPr>
          <w:trHeight w:val="240"/>
        </w:trPr>
        <w:tc>
          <w:tcPr>
            <w:tcW w:w="7900" w:type="dxa"/>
            <w:gridSpan w:val="3"/>
            <w:shd w:val="clear" w:color="auto" w:fill="auto"/>
            <w:vAlign w:val="bottom"/>
            <w:hideMark/>
          </w:tcPr>
          <w:p w:rsidR="0073377E" w:rsidRPr="0073377E" w:rsidRDefault="0073377E" w:rsidP="0073377E">
            <w:pPr>
              <w:spacing w:before="0" w:after="0"/>
              <w:jc w:val="center"/>
              <w:rPr>
                <w:rFonts w:cs="Calibri"/>
                <w:color w:val="C00000"/>
                <w:sz w:val="18"/>
                <w:szCs w:val="18"/>
                <w:lang w:val="en-US"/>
              </w:rPr>
            </w:pPr>
            <w:r w:rsidRPr="0073377E">
              <w:rPr>
                <w:rFonts w:cs="Calibri"/>
                <w:color w:val="C00000"/>
                <w:sz w:val="18"/>
                <w:szCs w:val="18"/>
                <w:lang w:val="en-US"/>
              </w:rPr>
              <w:t>No entries at this time.</w:t>
            </w:r>
          </w:p>
        </w:tc>
      </w:tr>
    </w:tbl>
    <w:p w:rsidR="00625C69" w:rsidRPr="00B3268D" w:rsidRDefault="00625C69" w:rsidP="00C94B8A"/>
    <w:sectPr w:rsidR="00625C69" w:rsidRPr="00B3268D" w:rsidSect="007E05C5">
      <w:headerReference w:type="default" r:id="rId11"/>
      <w:footerReference w:type="default" r:id="rId12"/>
      <w:endnotePr>
        <w:numFmt w:val="decimal"/>
      </w:endnotePr>
      <w:pgSz w:w="12240" w:h="15840" w:code="1"/>
      <w:pgMar w:top="1080" w:right="1080" w:bottom="1080" w:left="1080" w:header="720" w:footer="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58E" w:rsidRDefault="003E058E">
      <w:r>
        <w:separator/>
      </w:r>
    </w:p>
  </w:endnote>
  <w:endnote w:type="continuationSeparator" w:id="0">
    <w:p w:rsidR="003E058E" w:rsidRDefault="003E0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83" w:type="dxa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82"/>
      <w:gridCol w:w="2084"/>
      <w:gridCol w:w="3717"/>
    </w:tblGrid>
    <w:tr w:rsidR="00B7664F" w:rsidRPr="0072316C" w:rsidTr="007E05C5">
      <w:trPr>
        <w:trHeight w:val="314"/>
      </w:trPr>
      <w:tc>
        <w:tcPr>
          <w:tcW w:w="4482" w:type="dxa"/>
        </w:tcPr>
        <w:p w:rsidR="00B7664F" w:rsidRPr="00E01E35" w:rsidRDefault="00B7664F" w:rsidP="00B7664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5E5560" w:rsidRPr="005E5560">
            <w:rPr>
              <w:noProof/>
              <w:lang w:eastAsia="ko-KR"/>
            </w:rPr>
            <w:pict>
              <v:line id="_x0000_s7170" style="position:absolute;z-index:2;mso-position-horizontal-relative:text;mso-position-vertical-relative:text" from="0,8.95pt" to="0,8.95pt"/>
            </w:pict>
          </w:r>
          <w:r w:rsidR="005E5560" w:rsidRPr="005E5560">
            <w:rPr>
              <w:noProof/>
              <w:lang w:eastAsia="ko-KR"/>
            </w:rPr>
            <w:pict>
              <v:line id="_x0000_s7169" style="position:absolute;z-index:1;mso-position-horizontal-relative:text;mso-position-vertical-relative:text" from="0,8.95pt" to="0,8.95pt"/>
            </w:pict>
          </w:r>
        </w:p>
      </w:tc>
      <w:tc>
        <w:tcPr>
          <w:tcW w:w="2084" w:type="dxa"/>
        </w:tcPr>
        <w:p w:rsidR="00B7664F" w:rsidRPr="00E01E35" w:rsidRDefault="005E5560" w:rsidP="00B7664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B7664F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26480C">
            <w:rPr>
              <w:rStyle w:val="PageNumber"/>
              <w:noProof/>
            </w:rPr>
            <w:t>1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717" w:type="dxa"/>
        </w:tcPr>
        <w:p w:rsidR="00B7664F" w:rsidRPr="00C47660" w:rsidRDefault="005E5560" w:rsidP="00E90E34">
          <w:pPr>
            <w:pStyle w:val="Footer"/>
            <w:jc w:val="right"/>
          </w:pPr>
          <w:fldSimple w:instr=" FILENAME   \* MERGEFORMAT ">
            <w:r w:rsidR="0078345A">
              <w:rPr>
                <w:noProof/>
              </w:rPr>
              <w:t>DataDict</w:t>
            </w:r>
            <w:r w:rsidR="00E90E34">
              <w:rPr>
                <w:noProof/>
              </w:rPr>
              <w:t>_FERS_R1_REF</w:t>
            </w:r>
          </w:fldSimple>
        </w:p>
      </w:tc>
    </w:tr>
    <w:tr w:rsidR="00E90E34" w:rsidRPr="0072316C" w:rsidTr="007E05C5">
      <w:trPr>
        <w:trHeight w:val="314"/>
      </w:trPr>
      <w:tc>
        <w:tcPr>
          <w:tcW w:w="4482" w:type="dxa"/>
        </w:tcPr>
        <w:p w:rsidR="00E90E34" w:rsidRPr="00E01E35" w:rsidRDefault="00E90E34" w:rsidP="00B7664F">
          <w:pPr>
            <w:pStyle w:val="Footer"/>
            <w:rPr>
              <w:noProof/>
              <w:lang w:eastAsia="ko-KR"/>
            </w:rPr>
          </w:pPr>
        </w:p>
      </w:tc>
      <w:tc>
        <w:tcPr>
          <w:tcW w:w="2084" w:type="dxa"/>
        </w:tcPr>
        <w:p w:rsidR="00E90E34" w:rsidRPr="00E01E35" w:rsidRDefault="00E90E34" w:rsidP="00B7664F">
          <w:pPr>
            <w:pStyle w:val="Footer"/>
            <w:rPr>
              <w:rStyle w:val="PageNumber"/>
            </w:rPr>
          </w:pPr>
        </w:p>
      </w:tc>
      <w:tc>
        <w:tcPr>
          <w:tcW w:w="3717" w:type="dxa"/>
        </w:tcPr>
        <w:p w:rsidR="00E90E34" w:rsidRPr="00C47660" w:rsidRDefault="00E90E34" w:rsidP="00C47660">
          <w:pPr>
            <w:pStyle w:val="Footer"/>
          </w:pPr>
        </w:p>
      </w:tc>
    </w:tr>
  </w:tbl>
  <w:p w:rsidR="00B7664F" w:rsidRPr="00D84849" w:rsidRDefault="00B7664F" w:rsidP="00D84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58E" w:rsidRDefault="003E058E">
      <w:r>
        <w:separator/>
      </w:r>
    </w:p>
  </w:footnote>
  <w:footnote w:type="continuationSeparator" w:id="0">
    <w:p w:rsidR="003E058E" w:rsidRDefault="003E05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B7664F" w:rsidRPr="00D84E40" w:rsidTr="00A20BB3">
      <w:trPr>
        <w:trHeight w:val="247"/>
      </w:trPr>
      <w:tc>
        <w:tcPr>
          <w:tcW w:w="3798" w:type="dxa"/>
        </w:tcPr>
        <w:p w:rsidR="00B7664F" w:rsidRPr="009C5DB3" w:rsidRDefault="00B7664F" w:rsidP="00B7664F">
          <w:pPr>
            <w:pStyle w:val="Header"/>
          </w:pPr>
          <w:r>
            <w:t>Application</w:t>
          </w:r>
          <w:r w:rsidRPr="009C5DB3">
            <w:t xml:space="preserve"> Delivery Fundamentals</w:t>
          </w:r>
          <w:r>
            <w:t xml:space="preserve"> 2.0</w:t>
          </w:r>
          <w:r w:rsidRPr="009C5DB3">
            <w:t xml:space="preserve">: Java </w:t>
          </w:r>
        </w:p>
      </w:tc>
      <w:tc>
        <w:tcPr>
          <w:tcW w:w="2520" w:type="dxa"/>
        </w:tcPr>
        <w:p w:rsidR="00B7664F" w:rsidRPr="009C5DB3" w:rsidRDefault="00B7664F" w:rsidP="00B7664F">
          <w:pPr>
            <w:pStyle w:val="Header"/>
          </w:pPr>
        </w:p>
      </w:tc>
      <w:tc>
        <w:tcPr>
          <w:tcW w:w="3870" w:type="dxa"/>
        </w:tcPr>
        <w:p w:rsidR="00B7664F" w:rsidRPr="00A46D8B" w:rsidRDefault="00B7664F" w:rsidP="00A46D8B">
          <w:pPr>
            <w:pStyle w:val="Header"/>
            <w:jc w:val="right"/>
          </w:pPr>
          <w:r w:rsidRPr="00A46D8B">
            <w:t>Weeks 3, 4 Client Project Simulation</w:t>
          </w:r>
        </w:p>
      </w:tc>
    </w:tr>
  </w:tbl>
  <w:p w:rsidR="00B7664F" w:rsidRPr="00D84849" w:rsidRDefault="00B7664F" w:rsidP="00D84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4018"/>
    <w:multiLevelType w:val="hybridMultilevel"/>
    <w:tmpl w:val="9786766A"/>
    <w:lvl w:ilvl="0" w:tplc="0F663D6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980906"/>
    <w:multiLevelType w:val="hybridMultilevel"/>
    <w:tmpl w:val="C9C07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1">
    <w:nsid w:val="62A04E87"/>
    <w:multiLevelType w:val="hybridMultilevel"/>
    <w:tmpl w:val="C838B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6B8666E"/>
    <w:multiLevelType w:val="hybridMultilevel"/>
    <w:tmpl w:val="92401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F250132"/>
    <w:multiLevelType w:val="hybridMultilevel"/>
    <w:tmpl w:val="24F87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10"/>
  </w:num>
  <w:num w:numId="15">
    <w:abstractNumId w:val="9"/>
  </w:num>
  <w:num w:numId="16">
    <w:abstractNumId w:val="6"/>
  </w:num>
  <w:num w:numId="17">
    <w:abstractNumId w:val="8"/>
  </w:num>
  <w:num w:numId="18">
    <w:abstractNumId w:val="11"/>
  </w:num>
  <w:num w:numId="19">
    <w:abstractNumId w:val="13"/>
  </w:num>
  <w:num w:numId="20">
    <w:abstractNumId w:val="12"/>
  </w:num>
  <w:num w:numId="21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oNotTrackMoves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9218"/>
    <o:shapelayout v:ext="edit">
      <o:idmap v:ext="edit" data="7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CD3"/>
    <w:rsid w:val="0000233C"/>
    <w:rsid w:val="00003AEC"/>
    <w:rsid w:val="00005149"/>
    <w:rsid w:val="00011D69"/>
    <w:rsid w:val="000125AB"/>
    <w:rsid w:val="000133D7"/>
    <w:rsid w:val="00020AB9"/>
    <w:rsid w:val="00022A98"/>
    <w:rsid w:val="00034534"/>
    <w:rsid w:val="0003563D"/>
    <w:rsid w:val="0004550B"/>
    <w:rsid w:val="000512CF"/>
    <w:rsid w:val="0006595D"/>
    <w:rsid w:val="000748A4"/>
    <w:rsid w:val="00082B10"/>
    <w:rsid w:val="000B67C8"/>
    <w:rsid w:val="000C23EA"/>
    <w:rsid w:val="000C29BA"/>
    <w:rsid w:val="000F724D"/>
    <w:rsid w:val="000F7864"/>
    <w:rsid w:val="00120B38"/>
    <w:rsid w:val="0013229B"/>
    <w:rsid w:val="00135433"/>
    <w:rsid w:val="00147CCD"/>
    <w:rsid w:val="00150C59"/>
    <w:rsid w:val="00156FBF"/>
    <w:rsid w:val="001604E5"/>
    <w:rsid w:val="00167551"/>
    <w:rsid w:val="00176FB4"/>
    <w:rsid w:val="0018428B"/>
    <w:rsid w:val="00194DAB"/>
    <w:rsid w:val="001A466B"/>
    <w:rsid w:val="001A4D3C"/>
    <w:rsid w:val="001A7D33"/>
    <w:rsid w:val="001B5C14"/>
    <w:rsid w:val="001B63C5"/>
    <w:rsid w:val="001C0F51"/>
    <w:rsid w:val="001E32DC"/>
    <w:rsid w:val="001E3554"/>
    <w:rsid w:val="001E7771"/>
    <w:rsid w:val="001F27E1"/>
    <w:rsid w:val="002015D2"/>
    <w:rsid w:val="002016FA"/>
    <w:rsid w:val="00223609"/>
    <w:rsid w:val="002250C2"/>
    <w:rsid w:val="00230AAC"/>
    <w:rsid w:val="00232D7D"/>
    <w:rsid w:val="0024558C"/>
    <w:rsid w:val="00253D43"/>
    <w:rsid w:val="00257525"/>
    <w:rsid w:val="0026480C"/>
    <w:rsid w:val="00266972"/>
    <w:rsid w:val="0028201B"/>
    <w:rsid w:val="00286C71"/>
    <w:rsid w:val="002B5292"/>
    <w:rsid w:val="002E40A7"/>
    <w:rsid w:val="002E6671"/>
    <w:rsid w:val="00306647"/>
    <w:rsid w:val="00306C67"/>
    <w:rsid w:val="003115E1"/>
    <w:rsid w:val="00314088"/>
    <w:rsid w:val="00333065"/>
    <w:rsid w:val="00350ECA"/>
    <w:rsid w:val="00370140"/>
    <w:rsid w:val="00372F2C"/>
    <w:rsid w:val="00375981"/>
    <w:rsid w:val="00397566"/>
    <w:rsid w:val="003A3703"/>
    <w:rsid w:val="003A726A"/>
    <w:rsid w:val="003A744A"/>
    <w:rsid w:val="003B17F0"/>
    <w:rsid w:val="003C0C73"/>
    <w:rsid w:val="003C56D8"/>
    <w:rsid w:val="003D01D5"/>
    <w:rsid w:val="003D2038"/>
    <w:rsid w:val="003E058E"/>
    <w:rsid w:val="003E19C4"/>
    <w:rsid w:val="003E6C4E"/>
    <w:rsid w:val="003F50A3"/>
    <w:rsid w:val="00407808"/>
    <w:rsid w:val="004101A3"/>
    <w:rsid w:val="00410B41"/>
    <w:rsid w:val="00410FA5"/>
    <w:rsid w:val="00426879"/>
    <w:rsid w:val="00433CEC"/>
    <w:rsid w:val="00437FBC"/>
    <w:rsid w:val="0044519A"/>
    <w:rsid w:val="004547BA"/>
    <w:rsid w:val="00462A01"/>
    <w:rsid w:val="00474A13"/>
    <w:rsid w:val="004951D6"/>
    <w:rsid w:val="0049524A"/>
    <w:rsid w:val="004A3D12"/>
    <w:rsid w:val="004A3E97"/>
    <w:rsid w:val="004D4CBE"/>
    <w:rsid w:val="004E59A1"/>
    <w:rsid w:val="004E6367"/>
    <w:rsid w:val="004E7107"/>
    <w:rsid w:val="004F5499"/>
    <w:rsid w:val="005049C2"/>
    <w:rsid w:val="00513E55"/>
    <w:rsid w:val="005169DE"/>
    <w:rsid w:val="00521E13"/>
    <w:rsid w:val="00531610"/>
    <w:rsid w:val="0053458C"/>
    <w:rsid w:val="00544571"/>
    <w:rsid w:val="00545C9D"/>
    <w:rsid w:val="00555F01"/>
    <w:rsid w:val="00556C6A"/>
    <w:rsid w:val="00571F5C"/>
    <w:rsid w:val="00572C96"/>
    <w:rsid w:val="0057557A"/>
    <w:rsid w:val="0058524F"/>
    <w:rsid w:val="005953AF"/>
    <w:rsid w:val="005B00A2"/>
    <w:rsid w:val="005B0F9D"/>
    <w:rsid w:val="005B1A6F"/>
    <w:rsid w:val="005B5A4E"/>
    <w:rsid w:val="005C7CAD"/>
    <w:rsid w:val="005E5560"/>
    <w:rsid w:val="005F13E3"/>
    <w:rsid w:val="005F24E0"/>
    <w:rsid w:val="005F2EE3"/>
    <w:rsid w:val="005F435F"/>
    <w:rsid w:val="005F6829"/>
    <w:rsid w:val="006000E4"/>
    <w:rsid w:val="00617C68"/>
    <w:rsid w:val="006241B6"/>
    <w:rsid w:val="00625C69"/>
    <w:rsid w:val="006270AA"/>
    <w:rsid w:val="00666FB6"/>
    <w:rsid w:val="00667A24"/>
    <w:rsid w:val="006829CD"/>
    <w:rsid w:val="00697732"/>
    <w:rsid w:val="006A7598"/>
    <w:rsid w:val="006B4ACE"/>
    <w:rsid w:val="006C2CAC"/>
    <w:rsid w:val="006D00CC"/>
    <w:rsid w:val="006F00F0"/>
    <w:rsid w:val="006F37F3"/>
    <w:rsid w:val="0071376C"/>
    <w:rsid w:val="0072316C"/>
    <w:rsid w:val="0073171C"/>
    <w:rsid w:val="0073377E"/>
    <w:rsid w:val="00736D19"/>
    <w:rsid w:val="00751DC9"/>
    <w:rsid w:val="00752480"/>
    <w:rsid w:val="007550C1"/>
    <w:rsid w:val="007617A0"/>
    <w:rsid w:val="00766459"/>
    <w:rsid w:val="0078247C"/>
    <w:rsid w:val="0078345A"/>
    <w:rsid w:val="007928AE"/>
    <w:rsid w:val="007A6CD3"/>
    <w:rsid w:val="007C31C0"/>
    <w:rsid w:val="007E05C5"/>
    <w:rsid w:val="007F1BBE"/>
    <w:rsid w:val="007F3ADA"/>
    <w:rsid w:val="007F6A68"/>
    <w:rsid w:val="007F7D14"/>
    <w:rsid w:val="008062CB"/>
    <w:rsid w:val="00810434"/>
    <w:rsid w:val="00813458"/>
    <w:rsid w:val="008443A3"/>
    <w:rsid w:val="008505C1"/>
    <w:rsid w:val="0085077A"/>
    <w:rsid w:val="00851EE2"/>
    <w:rsid w:val="008931AC"/>
    <w:rsid w:val="00895A53"/>
    <w:rsid w:val="008960F0"/>
    <w:rsid w:val="008B467F"/>
    <w:rsid w:val="008B4C2E"/>
    <w:rsid w:val="008C56CC"/>
    <w:rsid w:val="008D62A6"/>
    <w:rsid w:val="008D670C"/>
    <w:rsid w:val="008E30E4"/>
    <w:rsid w:val="008F23DE"/>
    <w:rsid w:val="008F78ED"/>
    <w:rsid w:val="009028BC"/>
    <w:rsid w:val="0090670C"/>
    <w:rsid w:val="0093714F"/>
    <w:rsid w:val="0096503D"/>
    <w:rsid w:val="009849D2"/>
    <w:rsid w:val="00992870"/>
    <w:rsid w:val="009A772C"/>
    <w:rsid w:val="009C003D"/>
    <w:rsid w:val="009C295C"/>
    <w:rsid w:val="009C6219"/>
    <w:rsid w:val="009D52D9"/>
    <w:rsid w:val="009E53B1"/>
    <w:rsid w:val="009F5A2A"/>
    <w:rsid w:val="00A06197"/>
    <w:rsid w:val="00A11CE5"/>
    <w:rsid w:val="00A20BB3"/>
    <w:rsid w:val="00A20CBA"/>
    <w:rsid w:val="00A27182"/>
    <w:rsid w:val="00A400E4"/>
    <w:rsid w:val="00A41997"/>
    <w:rsid w:val="00A46D8B"/>
    <w:rsid w:val="00A51B74"/>
    <w:rsid w:val="00A54289"/>
    <w:rsid w:val="00A6003A"/>
    <w:rsid w:val="00A73F1B"/>
    <w:rsid w:val="00A93AB1"/>
    <w:rsid w:val="00AA1F6C"/>
    <w:rsid w:val="00AA2460"/>
    <w:rsid w:val="00AA3CFB"/>
    <w:rsid w:val="00AA76D0"/>
    <w:rsid w:val="00AB2783"/>
    <w:rsid w:val="00AB7C5D"/>
    <w:rsid w:val="00AD1173"/>
    <w:rsid w:val="00AD6718"/>
    <w:rsid w:val="00AE0196"/>
    <w:rsid w:val="00B114D2"/>
    <w:rsid w:val="00B21750"/>
    <w:rsid w:val="00B3268D"/>
    <w:rsid w:val="00B32B0A"/>
    <w:rsid w:val="00B338C8"/>
    <w:rsid w:val="00B3453B"/>
    <w:rsid w:val="00B454F2"/>
    <w:rsid w:val="00B7664F"/>
    <w:rsid w:val="00B815CC"/>
    <w:rsid w:val="00B81EE3"/>
    <w:rsid w:val="00BA16D2"/>
    <w:rsid w:val="00BA2C4C"/>
    <w:rsid w:val="00BB37FF"/>
    <w:rsid w:val="00BC7EAC"/>
    <w:rsid w:val="00BE2725"/>
    <w:rsid w:val="00BE4FFF"/>
    <w:rsid w:val="00C05556"/>
    <w:rsid w:val="00C21DAD"/>
    <w:rsid w:val="00C332BF"/>
    <w:rsid w:val="00C47660"/>
    <w:rsid w:val="00C54EAF"/>
    <w:rsid w:val="00C6048A"/>
    <w:rsid w:val="00C63D8F"/>
    <w:rsid w:val="00C63E93"/>
    <w:rsid w:val="00C66BF5"/>
    <w:rsid w:val="00C86AD2"/>
    <w:rsid w:val="00C87967"/>
    <w:rsid w:val="00C94B8A"/>
    <w:rsid w:val="00C950F5"/>
    <w:rsid w:val="00CA3CE0"/>
    <w:rsid w:val="00CE0276"/>
    <w:rsid w:val="00CF2E2E"/>
    <w:rsid w:val="00D008DD"/>
    <w:rsid w:val="00D56025"/>
    <w:rsid w:val="00D77A1F"/>
    <w:rsid w:val="00D84849"/>
    <w:rsid w:val="00D84E40"/>
    <w:rsid w:val="00D87BF9"/>
    <w:rsid w:val="00D91839"/>
    <w:rsid w:val="00D95378"/>
    <w:rsid w:val="00DB0A6F"/>
    <w:rsid w:val="00DC2288"/>
    <w:rsid w:val="00DC398C"/>
    <w:rsid w:val="00DD5036"/>
    <w:rsid w:val="00DD7525"/>
    <w:rsid w:val="00DF37EF"/>
    <w:rsid w:val="00DF3F65"/>
    <w:rsid w:val="00E227D2"/>
    <w:rsid w:val="00E25F30"/>
    <w:rsid w:val="00E35C00"/>
    <w:rsid w:val="00E40C44"/>
    <w:rsid w:val="00E4249B"/>
    <w:rsid w:val="00E6685D"/>
    <w:rsid w:val="00E814B5"/>
    <w:rsid w:val="00E835E7"/>
    <w:rsid w:val="00E901D1"/>
    <w:rsid w:val="00E90CD6"/>
    <w:rsid w:val="00E90E34"/>
    <w:rsid w:val="00E90E6A"/>
    <w:rsid w:val="00E93BA9"/>
    <w:rsid w:val="00E95EEB"/>
    <w:rsid w:val="00EA21B9"/>
    <w:rsid w:val="00EA37AA"/>
    <w:rsid w:val="00EB6C07"/>
    <w:rsid w:val="00EC7DEA"/>
    <w:rsid w:val="00ED33AE"/>
    <w:rsid w:val="00ED4E4F"/>
    <w:rsid w:val="00ED646B"/>
    <w:rsid w:val="00EE106C"/>
    <w:rsid w:val="00EF401C"/>
    <w:rsid w:val="00F046F9"/>
    <w:rsid w:val="00F208BE"/>
    <w:rsid w:val="00F376EC"/>
    <w:rsid w:val="00F52467"/>
    <w:rsid w:val="00F63292"/>
    <w:rsid w:val="00F6423B"/>
    <w:rsid w:val="00F67110"/>
    <w:rsid w:val="00F6756A"/>
    <w:rsid w:val="00F77BFF"/>
    <w:rsid w:val="00FA2DE5"/>
    <w:rsid w:val="00FA7CCA"/>
    <w:rsid w:val="00FD02D8"/>
    <w:rsid w:val="00FD31B6"/>
    <w:rsid w:val="00FE057F"/>
    <w:rsid w:val="00FE15E9"/>
    <w:rsid w:val="00FE1D5C"/>
    <w:rsid w:val="00FF34B7"/>
    <w:rsid w:val="00FF6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E4FFF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basedOn w:val="DefaultParagraphFont"/>
    <w:rsid w:val="007A6CD3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basedOn w:val="DefaultParagraphFont"/>
    <w:uiPriority w:val="99"/>
    <w:rsid w:val="007A6CD3"/>
    <w:rPr>
      <w:rFonts w:cs="Times New Roman"/>
    </w:rPr>
  </w:style>
  <w:style w:type="character" w:styleId="HTMLTypewriter">
    <w:name w:val="HTML Typewriter"/>
    <w:basedOn w:val="DefaultParagraphFont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basedOn w:val="DefaultParagraphFont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uiPriority w:val="99"/>
    <w:locked/>
    <w:rsid w:val="007A6CD3"/>
    <w:rPr>
      <w:i/>
      <w:color w:val="C00000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02AE4C-61D2-4EFB-B865-D962D57EBC48}"/>
</file>

<file path=customXml/itemProps2.xml><?xml version="1.0" encoding="utf-8"?>
<ds:datastoreItem xmlns:ds="http://schemas.openxmlformats.org/officeDocument/2006/customXml" ds:itemID="{D3F6BA50-E658-4F87-B44C-CF0524F43C4C}"/>
</file>

<file path=customXml/itemProps3.xml><?xml version="1.0" encoding="utf-8"?>
<ds:datastoreItem xmlns:ds="http://schemas.openxmlformats.org/officeDocument/2006/customXml" ds:itemID="{6666C5F2-50AA-49CC-BFF2-B7DCC9037338}"/>
</file>

<file path=customXml/itemProps4.xml><?xml version="1.0" encoding="utf-8"?>
<ds:datastoreItem xmlns:ds="http://schemas.openxmlformats.org/officeDocument/2006/customXml" ds:itemID="{D89B6964-A645-4B60-9AB1-36491D0EC317}"/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1</TotalTime>
  <Pages>5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>FINAL - Uploaded to SP for Pilot</dc:description>
  <cp:lastModifiedBy>lee.d.sharples</cp:lastModifiedBy>
  <cp:revision>3</cp:revision>
  <cp:lastPrinted>2004-09-03T22:48:00Z</cp:lastPrinted>
  <dcterms:created xsi:type="dcterms:W3CDTF">2012-03-30T15:07:00Z</dcterms:created>
  <dcterms:modified xsi:type="dcterms:W3CDTF">2012-04-30T12:30:00Z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